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6"/>
        <w:tblW w:w="10245" w:type="dxa"/>
        <w:tblLook w:val="01E0" w:firstRow="1" w:lastRow="1" w:firstColumn="1" w:lastColumn="1" w:noHBand="0" w:noVBand="0"/>
      </w:tblPr>
      <w:tblGrid>
        <w:gridCol w:w="10245"/>
      </w:tblGrid>
      <w:tr w:rsidR="00567BEB" w:rsidRPr="00661A9E" w14:paraId="7F438FEF" w14:textId="77777777" w:rsidTr="00661A9E">
        <w:trPr>
          <w:trHeight w:val="1420"/>
        </w:trPr>
        <w:tc>
          <w:tcPr>
            <w:tcW w:w="10245" w:type="dxa"/>
            <w:shd w:val="clear" w:color="auto" w:fill="auto"/>
          </w:tcPr>
          <w:tbl>
            <w:tblPr>
              <w:tblpPr w:leftFromText="180" w:rightFromText="180" w:vertAnchor="text" w:horzAnchor="margin" w:tblpY="-118"/>
              <w:tblOverlap w:val="never"/>
              <w:tblW w:w="10029" w:type="dxa"/>
              <w:tblLook w:val="01E0" w:firstRow="1" w:lastRow="1" w:firstColumn="1" w:lastColumn="1" w:noHBand="0" w:noVBand="0"/>
            </w:tblPr>
            <w:tblGrid>
              <w:gridCol w:w="5637"/>
              <w:gridCol w:w="4392"/>
            </w:tblGrid>
            <w:tr w:rsidR="00567BEB" w:rsidRPr="00661A9E" w14:paraId="7DC6614C" w14:textId="77777777" w:rsidTr="00661A9E">
              <w:trPr>
                <w:trHeight w:val="2977"/>
              </w:trPr>
              <w:tc>
                <w:tcPr>
                  <w:tcW w:w="5637" w:type="dxa"/>
                  <w:shd w:val="clear" w:color="auto" w:fill="auto"/>
                </w:tcPr>
                <w:p w14:paraId="210B3F93" w14:textId="77777777" w:rsidR="00567BEB" w:rsidRPr="00661A9E" w:rsidRDefault="007E31BF" w:rsidP="00661A9E">
                  <w:pPr>
                    <w:rPr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noProof/>
                    </w:rPr>
                    <w:drawing>
                      <wp:inline distT="0" distB="0" distL="0" distR="0" wp14:anchorId="5F771495" wp14:editId="3E1B845A">
                        <wp:extent cx="1574800" cy="609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60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792A8F8" w14:textId="77777777" w:rsidR="00567BEB" w:rsidRPr="00661A9E" w:rsidRDefault="00567BEB" w:rsidP="00661A9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4392" w:type="dxa"/>
                  <w:vMerge w:val="restart"/>
                  <w:shd w:val="clear" w:color="auto" w:fill="auto"/>
                </w:tcPr>
                <w:p w14:paraId="6068FF45" w14:textId="77777777" w:rsidR="008B5CF9" w:rsidRPr="00661A9E" w:rsidRDefault="008B5CF9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</w:p>
                <w:p w14:paraId="3715D75A" w14:textId="77777777" w:rsidR="00CF1DA5" w:rsidRDefault="00CF1DA5" w:rsidP="00CF1DA5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000000"/>
                      <w:sz w:val="22"/>
                      <w:szCs w:val="22"/>
                    </w:rPr>
                    <w:t>Offender Subject Access Request Team</w:t>
                  </w:r>
                </w:p>
                <w:p w14:paraId="5BF37701" w14:textId="77777777" w:rsidR="00CF1DA5" w:rsidRDefault="00CF1DA5" w:rsidP="00CF1DA5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Information Services Division</w:t>
                  </w:r>
                </w:p>
                <w:p w14:paraId="26293D01" w14:textId="77777777" w:rsidR="00567BEB" w:rsidRPr="00661A9E" w:rsidRDefault="00567BEB" w:rsidP="00661A9E">
                  <w:pP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Ministry of Justice</w:t>
                  </w:r>
                </w:p>
                <w:p w14:paraId="1716087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Building 16</w:t>
                  </w:r>
                </w:p>
                <w:p w14:paraId="434F5A14" w14:textId="77777777" w:rsidR="00567BEB" w:rsidRPr="00661A9E" w:rsidRDefault="0034090F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NDC Site</w:t>
                  </w:r>
                </w:p>
                <w:p w14:paraId="563F887B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Road</w:t>
                  </w:r>
                </w:p>
                <w:p w14:paraId="5E63C101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Branston</w:t>
                  </w:r>
                </w:p>
                <w:p w14:paraId="33F039E7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Burton Upon Trent</w:t>
                  </w:r>
                </w:p>
                <w:p w14:paraId="21EA1408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Staffordshire</w:t>
                  </w:r>
                </w:p>
                <w:p w14:paraId="2C0F4AD4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61A9E">
                    <w:rPr>
                      <w:rFonts w:ascii="Arial" w:hAnsi="Arial" w:cs="Arial"/>
                      <w:sz w:val="22"/>
                      <w:szCs w:val="22"/>
                    </w:rPr>
                    <w:t>DE14 3EG</w:t>
                  </w:r>
                </w:p>
                <w:p w14:paraId="61B66B46" w14:textId="77777777" w:rsidR="00567BEB" w:rsidRPr="00661A9E" w:rsidRDefault="00567BEB" w:rsidP="00661A9E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jc w:val="right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14:paraId="4BE1D924" w14:textId="2A684DA7" w:rsidR="00DB6402" w:rsidRDefault="00DB6402" w:rsidP="00DB6402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b/>
                      <w:sz w:val="22"/>
                      <w:lang w:val="de-DE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 xml:space="preserve">T  </w:t>
                  </w:r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>01283</w:t>
                  </w:r>
                  <w:proofErr w:type="gramEnd"/>
                  <w:r w:rsidRPr="006953E9">
                    <w:rPr>
                      <w:rFonts w:ascii="Arial" w:hAnsi="Arial" w:cs="Arial"/>
                      <w:bCs/>
                      <w:sz w:val="22"/>
                      <w:lang w:val="de-DE"/>
                    </w:rPr>
                    <w:t xml:space="preserve"> 496 136</w:t>
                  </w:r>
                </w:p>
                <w:p w14:paraId="2E3E487A" w14:textId="4716AC6E" w:rsidR="00637143" w:rsidRDefault="00637143" w:rsidP="00637143">
                  <w:pPr>
                    <w:overflowPunct w:val="0"/>
                    <w:autoSpaceDE w:val="0"/>
                    <w:autoSpaceDN w:val="0"/>
                    <w:adjustRightInd w:val="0"/>
                    <w:spacing w:line="220" w:lineRule="exact"/>
                    <w:rPr>
                      <w:rFonts w:ascii="Arial" w:hAnsi="Arial" w:cs="Arial"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lang w:val="de-DE"/>
                    </w:rPr>
                    <w:t>E</w:t>
                  </w:r>
                  <w:r>
                    <w:rPr>
                      <w:rFonts w:ascii="Arial" w:hAnsi="Arial" w:cs="Arial"/>
                      <w:sz w:val="22"/>
                      <w:lang w:val="de-DE"/>
                    </w:rPr>
                    <w:t xml:space="preserve">  </w:t>
                  </w:r>
                  <w:hyperlink r:id="rId7" w:history="1">
                    <w:r>
                      <w:rPr>
                        <w:rStyle w:val="Hyperlink"/>
                        <w:rFonts w:ascii="Arial" w:hAnsi="Arial" w:cs="Arial"/>
                        <w:sz w:val="22"/>
                        <w:lang w:val="de-DE"/>
                      </w:rPr>
                      <w:t>Data.Access1@justice.gov.uk</w:t>
                    </w:r>
                  </w:hyperlink>
                </w:p>
                <w:p w14:paraId="266F4750" w14:textId="77777777" w:rsidR="00567BEB" w:rsidRPr="00661A9E" w:rsidRDefault="00567BEB" w:rsidP="00661A9E">
                  <w:pPr>
                    <w:jc w:val="right"/>
                    <w:rPr>
                      <w:rFonts w:ascii="Arial" w:hAnsi="Arial" w:cs="Arial"/>
                      <w:sz w:val="22"/>
                      <w:szCs w:val="22"/>
                      <w:lang w:val="de-DE"/>
                    </w:rPr>
                  </w:pPr>
                </w:p>
                <w:p w14:paraId="160F9D7C" w14:textId="77777777" w:rsidR="00567BEB" w:rsidRPr="00661A9E" w:rsidRDefault="00567BEB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  <w:hyperlink r:id="rId8" w:history="1">
                    <w:r w:rsidRPr="00661A9E">
                      <w:rPr>
                        <w:rStyle w:val="Hyperlink"/>
                        <w:rFonts w:ascii="Arial" w:hAnsi="Arial" w:cs="Arial"/>
                        <w:b/>
                        <w:sz w:val="22"/>
                        <w:szCs w:val="22"/>
                        <w:lang w:val="de-DE"/>
                      </w:rPr>
                      <w:t>www.justice.gov.uk</w:t>
                    </w:r>
                  </w:hyperlink>
                </w:p>
                <w:p w14:paraId="70195438" w14:textId="77777777" w:rsidR="00DF2D42" w:rsidRPr="00661A9E" w:rsidRDefault="00DF2D42" w:rsidP="00661A9E">
                  <w:pPr>
                    <w:rPr>
                      <w:rFonts w:ascii="Arial" w:hAnsi="Arial" w:cs="Arial"/>
                      <w:color w:val="000000"/>
                      <w:sz w:val="22"/>
                      <w:szCs w:val="22"/>
                      <w:lang w:val="de-DE"/>
                    </w:rPr>
                  </w:pPr>
                </w:p>
                <w:p w14:paraId="16C0CEB3" w14:textId="77777777" w:rsidR="00DF2D42" w:rsidRPr="00661A9E" w:rsidRDefault="00DF2D42" w:rsidP="00661A9E">
                  <w:pPr>
                    <w:rPr>
                      <w:lang w:val="de-DE"/>
                    </w:rPr>
                  </w:pPr>
                </w:p>
              </w:tc>
            </w:tr>
            <w:tr w:rsidR="00567BEB" w:rsidRPr="00BA12E3" w14:paraId="1FF953E2" w14:textId="77777777" w:rsidTr="00661A9E">
              <w:trPr>
                <w:trHeight w:val="1420"/>
              </w:trPr>
              <w:tc>
                <w:tcPr>
                  <w:tcW w:w="5637" w:type="dxa"/>
                  <w:shd w:val="clear" w:color="auto" w:fill="auto"/>
                </w:tcPr>
                <w:p w14:paraId="60BE9ED6" w14:textId="325C195D" w:rsidR="006034D4" w:rsidRDefault="006034D4" w:rsidP="00DD4D65">
                  <w:pPr>
                    <w:rPr>
                      <w:rFonts w:ascii="Arial" w:hAnsi="Arial" w:cs="Arial"/>
                      <w:szCs w:val="24"/>
                    </w:rPr>
                  </w:pPr>
                  <w:r>
                    <w:rPr>
                      <w:rFonts w:ascii="Arial" w:hAnsi="Arial" w:cs="Arial"/>
                      <w:szCs w:val="24"/>
                    </w:rPr>
                    <w:t>Dear</w:t>
                  </w:r>
                  <w:r w:rsidR="00864760">
                    <w:rPr>
                      <w:rFonts w:ascii="Arial" w:hAnsi="Arial" w:cs="Arial"/>
                      <w:szCs w:val="24"/>
                    </w:rPr>
                    <w:t xml:space="preserve"> </w:t>
                  </w:r>
                  <w:r w:rsidR="00A330B3">
                    <w:rPr>
                      <w:rFonts w:ascii="Arial" w:hAnsi="Arial" w:cs="Arial"/>
                      <w:szCs w:val="24"/>
                    </w:rPr>
                    <w:t>Colleague</w:t>
                  </w:r>
                  <w:r w:rsidR="000E77B3">
                    <w:rPr>
                      <w:rFonts w:ascii="Arial" w:hAnsi="Arial" w:cs="Arial"/>
                      <w:szCs w:val="24"/>
                    </w:rPr>
                    <w:t>,</w:t>
                  </w:r>
                </w:p>
                <w:p w14:paraId="0BE0666A" w14:textId="77777777" w:rsidR="00BC3EA2" w:rsidRDefault="00BC3EA2" w:rsidP="00DD4D65">
                  <w:pPr>
                    <w:rPr>
                      <w:rFonts w:ascii="Arial" w:hAnsi="Arial" w:cs="Arial"/>
                      <w:szCs w:val="24"/>
                    </w:rPr>
                  </w:pPr>
                </w:p>
                <w:p w14:paraId="3AC5AED9" w14:textId="77777777" w:rsidR="00BC3EA2" w:rsidRPr="00BA12E3" w:rsidRDefault="00BC3EA2" w:rsidP="00704FA6">
                  <w:pPr>
                    <w:rPr>
                      <w:rFonts w:ascii="Arial" w:hAnsi="Arial" w:cs="Arial"/>
                      <w:szCs w:val="24"/>
                    </w:rPr>
                  </w:pPr>
                </w:p>
              </w:tc>
              <w:tc>
                <w:tcPr>
                  <w:tcW w:w="4392" w:type="dxa"/>
                  <w:vMerge/>
                  <w:shd w:val="clear" w:color="auto" w:fill="auto"/>
                </w:tcPr>
                <w:p w14:paraId="4CD19977" w14:textId="77777777" w:rsidR="00567BEB" w:rsidRPr="00BA12E3" w:rsidRDefault="00567BEB" w:rsidP="00661A9E">
                  <w:pPr>
                    <w:pStyle w:val="Heading2"/>
                    <w:spacing w:line="220" w:lineRule="exact"/>
                    <w:rPr>
                      <w:rFonts w:ascii="Arial" w:hAnsi="Arial" w:cs="Arial"/>
                      <w:b w:val="0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B13BCEC" w14:textId="77777777" w:rsidR="00567BEB" w:rsidRPr="00661A9E" w:rsidRDefault="00567BEB" w:rsidP="00661A9E">
            <w:pPr>
              <w:rPr>
                <w:rFonts w:ascii="Arial" w:hAnsi="Arial" w:cs="Arial"/>
              </w:rPr>
            </w:pPr>
          </w:p>
        </w:tc>
      </w:tr>
    </w:tbl>
    <w:p w14:paraId="5DF5BABC" w14:textId="77777777" w:rsidR="00661A9E" w:rsidRPr="00661A9E" w:rsidRDefault="00661A9E" w:rsidP="00661A9E">
      <w:pPr>
        <w:rPr>
          <w:vanish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4536"/>
      </w:tblGrid>
      <w:tr w:rsidR="00F96977" w:rsidRPr="00661A9E" w14:paraId="6834187B" w14:textId="77777777" w:rsidTr="00661A9E">
        <w:trPr>
          <w:trHeight w:val="305"/>
        </w:trPr>
        <w:tc>
          <w:tcPr>
            <w:tcW w:w="5778" w:type="dxa"/>
            <w:shd w:val="clear" w:color="auto" w:fill="auto"/>
          </w:tcPr>
          <w:p w14:paraId="3709A254" w14:textId="235844C8" w:rsidR="00F96977" w:rsidRDefault="00116485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DPA Reference</w:t>
            </w:r>
            <w:r w:rsidR="00135C71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5B5EA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=dpa_reference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«=dpa_reference»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07A536CD" w14:textId="6F4CF94F" w:rsidR="000C74AA" w:rsidRDefault="00C778C1" w:rsidP="0075196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date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F96977" w:rsidRPr="00661A9E" w14:paraId="608052D1" w14:textId="77777777" w:rsidTr="00661A9E">
        <w:trPr>
          <w:trHeight w:val="564"/>
        </w:trPr>
        <w:tc>
          <w:tcPr>
            <w:tcW w:w="5778" w:type="dxa"/>
            <w:shd w:val="clear" w:color="auto" w:fill="auto"/>
          </w:tcPr>
          <w:p w14:paraId="319C27DC" w14:textId="6E6C6406" w:rsidR="00577D5D" w:rsidRPr="00F4311C" w:rsidRDefault="005B5EAD" w:rsidP="00577D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Offender Name: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=offender_name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«=offender_name»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4EB20274" w14:textId="5FA25CCB" w:rsidR="007F0E37" w:rsidRDefault="00BE23A4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 xml:space="preserve">DOB: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=date_of_birth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«=date_of_birth»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  <w:p w14:paraId="1E150CAF" w14:textId="7709305A" w:rsidR="00730B72" w:rsidRPr="00F4311C" w:rsidRDefault="00730B72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Aliases:</w:t>
            </w:r>
            <w:r w:rsidR="008A13E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=aliases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 w:rsidRPr="00962E15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«=aliases»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4536" w:type="dxa"/>
            <w:shd w:val="clear" w:color="auto" w:fill="auto"/>
          </w:tcPr>
          <w:p w14:paraId="289468AC" w14:textId="34FF2901" w:rsidR="00030E2E" w:rsidRPr="00F4311C" w:rsidRDefault="00493318" w:rsidP="00004EA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4311C">
              <w:rPr>
                <w:rFonts w:ascii="Arial" w:hAnsi="Arial" w:cs="Arial"/>
                <w:b/>
                <w:sz w:val="22"/>
                <w:szCs w:val="22"/>
              </w:rPr>
              <w:t>Prison</w:t>
            </w:r>
            <w:r w:rsidR="00F07BC3" w:rsidRPr="00F4311C">
              <w:rPr>
                <w:rFonts w:ascii="Arial" w:hAnsi="Arial" w:cs="Arial"/>
                <w:b/>
                <w:sz w:val="22"/>
                <w:szCs w:val="22"/>
              </w:rPr>
              <w:t xml:space="preserve"> Numbers</w:t>
            </w:r>
            <w:r w:rsidR="008541AC" w:rsidRPr="00F4311C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1C5A76" w:rsidRPr="00F4311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begin"/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MERGEFIELD =</w:instrText>
            </w:r>
            <w:r w:rsidR="008A13E8">
              <w:rPr>
                <w:rFonts w:ascii="Arial" w:hAnsi="Arial" w:cs="Arial"/>
                <w:b/>
                <w:bCs/>
                <w:sz w:val="22"/>
                <w:szCs w:val="22"/>
              </w:rPr>
              <w:instrText>prison_numbers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instrText xml:space="preserve"> \* MERGEFORMAT </w:instrTex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separate"/>
            </w:r>
            <w:r w:rsidR="008A13E8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«=prison_numbers»</w:t>
            </w:r>
            <w:r w:rsidR="008A13E8" w:rsidRPr="00962E15">
              <w:rPr>
                <w:rFonts w:ascii="Arial" w:hAnsi="Arial" w:cs="Arial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35F60EF1" w14:textId="77777777" w:rsidR="0085555E" w:rsidRDefault="0085555E" w:rsidP="0085555E">
      <w:pPr>
        <w:jc w:val="both"/>
      </w:pPr>
    </w:p>
    <w:p w14:paraId="3BA8066C" w14:textId="77777777" w:rsidR="001E1D57" w:rsidRDefault="00F149BA" w:rsidP="00543E5F">
      <w:pPr>
        <w:pStyle w:val="Heading1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DATA PROTECTION ACT 201</w:t>
      </w:r>
      <w:r w:rsidR="00D619CA" w:rsidRPr="002E00A7">
        <w:rPr>
          <w:rFonts w:ascii="Arial" w:hAnsi="Arial" w:cs="Arial"/>
          <w:sz w:val="32"/>
          <w:szCs w:val="32"/>
        </w:rPr>
        <w:t>8: SUBJECT ACCESS REQUEST</w:t>
      </w:r>
    </w:p>
    <w:p w14:paraId="380B3307" w14:textId="77777777" w:rsidR="00543E5F" w:rsidRPr="00543E5F" w:rsidRDefault="00543E5F" w:rsidP="00543E5F"/>
    <w:p w14:paraId="20B16C8F" w14:textId="77777777" w:rsidR="001E1D57" w:rsidRDefault="001E1D57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The above has made a request for disclosure of their personal data held by H</w:t>
      </w:r>
      <w:r w:rsidR="00730B72">
        <w:rPr>
          <w:rFonts w:ascii="Arial" w:hAnsi="Arial"/>
          <w:szCs w:val="24"/>
        </w:rPr>
        <w:t>is</w:t>
      </w:r>
      <w:r>
        <w:rPr>
          <w:rFonts w:ascii="Arial" w:hAnsi="Arial"/>
          <w:szCs w:val="24"/>
        </w:rPr>
        <w:t xml:space="preserve"> Majesty’s Prison </w:t>
      </w:r>
      <w:r w:rsidR="00352614">
        <w:rPr>
          <w:rFonts w:ascii="Arial" w:hAnsi="Arial"/>
          <w:szCs w:val="24"/>
        </w:rPr>
        <w:t xml:space="preserve">and Probation </w:t>
      </w:r>
      <w:r>
        <w:rPr>
          <w:rFonts w:ascii="Arial" w:hAnsi="Arial"/>
          <w:szCs w:val="24"/>
        </w:rPr>
        <w:t xml:space="preserve">Service </w:t>
      </w:r>
      <w:r w:rsidR="003F765A">
        <w:rPr>
          <w:rFonts w:ascii="Arial" w:hAnsi="Arial"/>
          <w:szCs w:val="24"/>
        </w:rPr>
        <w:t>(HMP</w:t>
      </w:r>
      <w:r w:rsidR="00352614">
        <w:rPr>
          <w:rFonts w:ascii="Arial" w:hAnsi="Arial"/>
          <w:szCs w:val="24"/>
        </w:rPr>
        <w:t>P</w:t>
      </w:r>
      <w:r w:rsidR="003F765A">
        <w:rPr>
          <w:rFonts w:ascii="Arial" w:hAnsi="Arial"/>
          <w:szCs w:val="24"/>
        </w:rPr>
        <w:t xml:space="preserve">S) </w:t>
      </w:r>
      <w:r>
        <w:rPr>
          <w:rFonts w:ascii="Arial" w:hAnsi="Arial"/>
          <w:szCs w:val="24"/>
        </w:rPr>
        <w:t>und</w:t>
      </w:r>
      <w:r w:rsidR="00C17141">
        <w:rPr>
          <w:rFonts w:ascii="Arial" w:hAnsi="Arial"/>
          <w:szCs w:val="24"/>
        </w:rPr>
        <w:t>er the Data Protection Act</w:t>
      </w:r>
      <w:r w:rsidR="00D10E83">
        <w:rPr>
          <w:rFonts w:ascii="Arial" w:hAnsi="Arial"/>
          <w:szCs w:val="24"/>
        </w:rPr>
        <w:t xml:space="preserve"> 2018</w:t>
      </w:r>
      <w:r w:rsidR="00C17141">
        <w:rPr>
          <w:rFonts w:ascii="Arial" w:hAnsi="Arial"/>
          <w:szCs w:val="24"/>
        </w:rPr>
        <w:t xml:space="preserve"> (DPA)</w:t>
      </w:r>
      <w:r>
        <w:rPr>
          <w:rFonts w:ascii="Arial" w:hAnsi="Arial"/>
          <w:szCs w:val="24"/>
        </w:rPr>
        <w:t>.</w:t>
      </w:r>
    </w:p>
    <w:p w14:paraId="519E7BB2" w14:textId="77777777" w:rsidR="001E1D57" w:rsidRDefault="001E1D57" w:rsidP="001E1D57">
      <w:pPr>
        <w:jc w:val="both"/>
        <w:rPr>
          <w:rFonts w:ascii="Arial" w:hAnsi="Arial"/>
          <w:szCs w:val="24"/>
        </w:rPr>
      </w:pPr>
    </w:p>
    <w:p w14:paraId="47FC3C06" w14:textId="6CCEBCFD" w:rsidR="001E1D57" w:rsidRDefault="001E1D57" w:rsidP="001E1D57">
      <w:pPr>
        <w:jc w:val="both"/>
        <w:rPr>
          <w:rFonts w:ascii="Arial" w:hAnsi="Arial"/>
          <w:szCs w:val="24"/>
        </w:rPr>
      </w:pPr>
    </w:p>
    <w:p w14:paraId="1A6AC298" w14:textId="2D4FCDF6" w:rsidR="0057477E" w:rsidRDefault="0057477E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=request_type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«=request_type»</w:t>
      </w:r>
      <w:r>
        <w:rPr>
          <w:rFonts w:ascii="Arial" w:hAnsi="Arial"/>
          <w:szCs w:val="24"/>
        </w:rPr>
        <w:fldChar w:fldCharType="end"/>
      </w:r>
    </w:p>
    <w:p w14:paraId="498C69C2" w14:textId="516F83AE" w:rsidR="0057477E" w:rsidRDefault="0057477E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=request_type_note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«=request_type_note»</w:t>
      </w:r>
      <w:r>
        <w:rPr>
          <w:rFonts w:ascii="Arial" w:hAnsi="Arial"/>
          <w:szCs w:val="24"/>
        </w:rPr>
        <w:fldChar w:fldCharType="end"/>
      </w:r>
    </w:p>
    <w:p w14:paraId="71C471FF" w14:textId="5E7EAB3D" w:rsidR="0057477E" w:rsidRDefault="0057477E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=date_from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«=date_from»</w:t>
      </w:r>
      <w:r>
        <w:rPr>
          <w:rFonts w:ascii="Arial" w:hAnsi="Arial"/>
          <w:szCs w:val="24"/>
        </w:rPr>
        <w:fldChar w:fldCharType="end"/>
      </w:r>
    </w:p>
    <w:p w14:paraId="0023BE2B" w14:textId="25C5745D" w:rsidR="0057477E" w:rsidRDefault="0057477E" w:rsidP="001E1D57">
      <w:pPr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fldChar w:fldCharType="begin"/>
      </w:r>
      <w:r>
        <w:rPr>
          <w:rFonts w:ascii="Arial" w:hAnsi="Arial"/>
          <w:szCs w:val="24"/>
        </w:rPr>
        <w:instrText xml:space="preserve"> MERGEFIELD =date_to \* MERGEFORMAT </w:instrText>
      </w:r>
      <w:r>
        <w:rPr>
          <w:rFonts w:ascii="Arial" w:hAnsi="Arial"/>
          <w:szCs w:val="24"/>
        </w:rPr>
        <w:fldChar w:fldCharType="separate"/>
      </w:r>
      <w:r>
        <w:rPr>
          <w:rFonts w:ascii="Arial" w:hAnsi="Arial"/>
          <w:noProof/>
          <w:szCs w:val="24"/>
        </w:rPr>
        <w:t>«=date_to»</w:t>
      </w:r>
      <w:r>
        <w:rPr>
          <w:rFonts w:ascii="Arial" w:hAnsi="Arial"/>
          <w:szCs w:val="24"/>
        </w:rPr>
        <w:fldChar w:fldCharType="end"/>
      </w:r>
    </w:p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2"/>
      </w:tblGrid>
      <w:tr w:rsidR="001E1D57" w:rsidRPr="00661A9E" w14:paraId="598A4917" w14:textId="77777777" w:rsidTr="00661A9E">
        <w:trPr>
          <w:trHeight w:val="1030"/>
        </w:trPr>
        <w:tc>
          <w:tcPr>
            <w:tcW w:w="10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77C49" w14:textId="77777777" w:rsidR="003C1079" w:rsidRDefault="003C1079" w:rsidP="006E1C65">
            <w:pPr>
              <w:ind w:left="720"/>
              <w:rPr>
                <w:rFonts w:ascii="Arial" w:hAnsi="Arial"/>
                <w:b/>
                <w:color w:val="0000FF"/>
                <w:szCs w:val="24"/>
                <w:u w:val="single"/>
              </w:rPr>
            </w:pPr>
          </w:p>
          <w:p w14:paraId="2BB21BCE" w14:textId="3DD64061" w:rsidR="000E77B3" w:rsidRDefault="000E77B3" w:rsidP="000E77B3">
            <w:pPr>
              <w:jc w:val="both"/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 xml:space="preserve">The following data is required in Branston no later than: 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begin"/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instrText xml:space="preserve"> MERGEFIELD =deadline \* MERGEFORMAT </w:instrTex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separate"/>
            </w:r>
            <w:r w:rsidRPr="001040F8">
              <w:rPr>
                <w:rFonts w:ascii="Arial" w:hAnsi="Arial" w:cs="Arial"/>
                <w:b/>
                <w:bCs/>
                <w:noProof/>
                <w:szCs w:val="24"/>
              </w:rPr>
              <w:t>«=deadline»</w:t>
            </w:r>
            <w:r w:rsidRPr="001040F8">
              <w:rPr>
                <w:rFonts w:ascii="Arial" w:hAnsi="Arial" w:cs="Arial"/>
                <w:b/>
                <w:bCs/>
                <w:szCs w:val="24"/>
              </w:rPr>
              <w:fldChar w:fldCharType="end"/>
            </w:r>
          </w:p>
          <w:p w14:paraId="0C2950C4" w14:textId="77777777" w:rsidR="00D21555" w:rsidRDefault="00D21555" w:rsidP="003C1079">
            <w:pPr>
              <w:rPr>
                <w:rFonts w:ascii="Arial" w:hAnsi="Arial"/>
                <w:b/>
                <w:color w:val="0000FF"/>
                <w:sz w:val="28"/>
                <w:szCs w:val="24"/>
                <w:u w:val="single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6"/>
              <w:gridCol w:w="2486"/>
              <w:gridCol w:w="2487"/>
              <w:gridCol w:w="2487"/>
            </w:tblGrid>
            <w:tr w:rsidR="000E77B3" w14:paraId="050C451B" w14:textId="77777777" w:rsidTr="000E77B3">
              <w:tc>
                <w:tcPr>
                  <w:tcW w:w="2486" w:type="dxa"/>
                  <w:shd w:val="clear" w:color="auto" w:fill="D9E2F3" w:themeFill="accent1" w:themeFillTint="33"/>
                </w:tcPr>
                <w:p w14:paraId="005DC80E" w14:textId="7FFA0B3C" w:rsidR="000E77B3" w:rsidRDefault="000E77B3" w:rsidP="000E77B3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Data item</w:t>
                  </w:r>
                </w:p>
              </w:tc>
              <w:tc>
                <w:tcPr>
                  <w:tcW w:w="2486" w:type="dxa"/>
                  <w:shd w:val="clear" w:color="auto" w:fill="D9E2F3" w:themeFill="accent1" w:themeFillTint="33"/>
                </w:tcPr>
                <w:p w14:paraId="28D06CFF" w14:textId="13385E4C" w:rsidR="000E77B3" w:rsidRDefault="000E77B3" w:rsidP="000E77B3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Additional information</w:t>
                  </w:r>
                </w:p>
              </w:tc>
              <w:tc>
                <w:tcPr>
                  <w:tcW w:w="2487" w:type="dxa"/>
                  <w:shd w:val="clear" w:color="auto" w:fill="D9E2F3" w:themeFill="accent1" w:themeFillTint="33"/>
                </w:tcPr>
                <w:p w14:paraId="5EF2370C" w14:textId="38337B9E" w:rsidR="000E77B3" w:rsidRDefault="000E77B3" w:rsidP="000E77B3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</w:t>
                  </w:r>
                  <w:r w:rsidR="00CE7079">
                    <w:rPr>
                      <w:rFonts w:ascii="Arial" w:hAnsi="Arial"/>
                      <w:b/>
                      <w:szCs w:val="24"/>
                    </w:rPr>
                    <w:t>e</w:t>
                  </w:r>
                  <w:r>
                    <w:rPr>
                      <w:rFonts w:ascii="Arial" w:hAnsi="Arial"/>
                      <w:b/>
                      <w:szCs w:val="24"/>
                    </w:rPr>
                    <w:t xml:space="preserve"> from</w:t>
                  </w:r>
                </w:p>
              </w:tc>
              <w:tc>
                <w:tcPr>
                  <w:tcW w:w="2487" w:type="dxa"/>
                  <w:shd w:val="clear" w:color="auto" w:fill="D9E2F3" w:themeFill="accent1" w:themeFillTint="33"/>
                </w:tcPr>
                <w:p w14:paraId="0D36A95E" w14:textId="58B75098" w:rsidR="000E77B3" w:rsidRDefault="000E77B3" w:rsidP="000E77B3">
                  <w:pPr>
                    <w:jc w:val="center"/>
                    <w:rPr>
                      <w:rFonts w:ascii="Arial" w:hAnsi="Arial"/>
                      <w:b/>
                      <w:szCs w:val="24"/>
                    </w:rPr>
                  </w:pPr>
                  <w:r>
                    <w:rPr>
                      <w:rFonts w:ascii="Arial" w:hAnsi="Arial"/>
                      <w:b/>
                      <w:szCs w:val="24"/>
                    </w:rPr>
                    <w:t>Date to</w:t>
                  </w:r>
                </w:p>
              </w:tc>
            </w:tr>
            <w:tr w:rsidR="000E77B3" w14:paraId="24770710" w14:textId="77777777" w:rsidTr="000E77B3">
              <w:tc>
                <w:tcPr>
                  <w:tcW w:w="2486" w:type="dxa"/>
                </w:tcPr>
                <w:p w14:paraId="42C3DB00" w14:textId="66C287F8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 w:rsidRPr="000E77B3">
                    <w:rPr>
                      <w:rFonts w:ascii="Arial" w:hAnsi="Arial"/>
                      <w:bCs/>
                      <w:sz w:val="20"/>
                    </w:rPr>
                    <w:t>Prison records</w:t>
                  </w:r>
                </w:p>
              </w:tc>
              <w:tc>
                <w:tcPr>
                  <w:tcW w:w="2486" w:type="dxa"/>
                </w:tcPr>
                <w:p w14:paraId="6EB55FB2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87" w:type="dxa"/>
                </w:tcPr>
                <w:p w14:paraId="3F25218E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87" w:type="dxa"/>
                </w:tcPr>
                <w:p w14:paraId="0E852206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0E77B3" w14:paraId="7E13782C" w14:textId="77777777" w:rsidTr="000E77B3">
              <w:tc>
                <w:tcPr>
                  <w:tcW w:w="2486" w:type="dxa"/>
                </w:tcPr>
                <w:p w14:paraId="0556C436" w14:textId="523F833A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 w:rsidRPr="000E77B3">
                    <w:rPr>
                      <w:rFonts w:ascii="Arial" w:hAnsi="Arial"/>
                      <w:bCs/>
                      <w:sz w:val="20"/>
                    </w:rPr>
                    <w:t>CCTV</w:t>
                  </w:r>
                </w:p>
              </w:tc>
              <w:tc>
                <w:tcPr>
                  <w:tcW w:w="2486" w:type="dxa"/>
                </w:tcPr>
                <w:p w14:paraId="6CB20576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87" w:type="dxa"/>
                </w:tcPr>
                <w:p w14:paraId="04886267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87" w:type="dxa"/>
                </w:tcPr>
                <w:p w14:paraId="7F33B77F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  <w:tr w:rsidR="000E77B3" w14:paraId="330B7E6E" w14:textId="77777777" w:rsidTr="000E77B3">
              <w:tc>
                <w:tcPr>
                  <w:tcW w:w="2486" w:type="dxa"/>
                </w:tcPr>
                <w:p w14:paraId="4BF625B2" w14:textId="5F6F79B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  <w:r w:rsidRPr="000E77B3">
                    <w:rPr>
                      <w:rFonts w:ascii="Arial" w:hAnsi="Arial"/>
                      <w:bCs/>
                      <w:sz w:val="20"/>
                    </w:rPr>
                    <w:t>Telephone recordings</w:t>
                  </w:r>
                </w:p>
              </w:tc>
              <w:tc>
                <w:tcPr>
                  <w:tcW w:w="2486" w:type="dxa"/>
                </w:tcPr>
                <w:p w14:paraId="3D11054A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87" w:type="dxa"/>
                </w:tcPr>
                <w:p w14:paraId="5104C9BD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  <w:tc>
                <w:tcPr>
                  <w:tcW w:w="2487" w:type="dxa"/>
                </w:tcPr>
                <w:p w14:paraId="3FBC3A0B" w14:textId="77777777" w:rsidR="000E77B3" w:rsidRPr="000E77B3" w:rsidRDefault="000E77B3" w:rsidP="000E77B3">
                  <w:pPr>
                    <w:jc w:val="center"/>
                    <w:rPr>
                      <w:rFonts w:ascii="Arial" w:hAnsi="Arial"/>
                      <w:bCs/>
                      <w:sz w:val="20"/>
                    </w:rPr>
                  </w:pPr>
                </w:p>
              </w:tc>
            </w:tr>
          </w:tbl>
          <w:p w14:paraId="280C1532" w14:textId="77777777" w:rsidR="00D21555" w:rsidRDefault="00D21555" w:rsidP="003C1079">
            <w:pPr>
              <w:rPr>
                <w:rFonts w:ascii="Arial" w:hAnsi="Arial"/>
                <w:b/>
                <w:szCs w:val="24"/>
              </w:rPr>
            </w:pPr>
          </w:p>
          <w:p w14:paraId="07DC1248" w14:textId="15BF4C86" w:rsidR="00120FC3" w:rsidRDefault="00120FC3" w:rsidP="00120FC3">
            <w:pPr>
              <w:rPr>
                <w:rFonts w:ascii="Arial" w:hAnsi="Arial"/>
                <w:b/>
                <w:szCs w:val="24"/>
              </w:rPr>
            </w:pPr>
            <w:r>
              <w:rPr>
                <w:rFonts w:ascii="Arial" w:hAnsi="Arial"/>
                <w:b/>
                <w:szCs w:val="24"/>
              </w:rPr>
              <w:t>Please ensure the RETURN COVER is enclosed within your data reply.</w:t>
            </w:r>
          </w:p>
          <w:p w14:paraId="04916988" w14:textId="77777777" w:rsidR="00083549" w:rsidRPr="00661A9E" w:rsidRDefault="00083549" w:rsidP="00F17485">
            <w:pPr>
              <w:rPr>
                <w:rFonts w:ascii="Arial" w:hAnsi="Arial"/>
                <w:b/>
                <w:color w:val="4472C4"/>
                <w:szCs w:val="24"/>
              </w:rPr>
            </w:pPr>
          </w:p>
        </w:tc>
      </w:tr>
    </w:tbl>
    <w:p w14:paraId="2922EA86" w14:textId="77777777" w:rsidR="00F17485" w:rsidRDefault="00F17485" w:rsidP="001E1D57">
      <w:pPr>
        <w:jc w:val="both"/>
        <w:rPr>
          <w:rFonts w:ascii="Arial" w:hAnsi="Arial"/>
          <w:szCs w:val="24"/>
        </w:rPr>
      </w:pPr>
    </w:p>
    <w:p w14:paraId="75FCB809" w14:textId="77777777" w:rsidR="008028B7" w:rsidRPr="00D94C70" w:rsidRDefault="008028B7" w:rsidP="008028B7">
      <w:pPr>
        <w:pStyle w:val="Heading1"/>
        <w:jc w:val="both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 xml:space="preserve">The DPA requires organisations to provide all releasable information to requestors within one calendar month of a subject access request (SAR) being received. Therefore, the data must be provided to us no later than 5 calendar days, as set out in </w:t>
      </w:r>
      <w:r w:rsidRPr="00D94C70">
        <w:rPr>
          <w:rFonts w:ascii="Arial" w:hAnsi="Arial" w:cs="Arial"/>
        </w:rPr>
        <w:t xml:space="preserve">5.16 of the </w:t>
      </w:r>
      <w:hyperlink r:id="rId9" w:history="1">
        <w:r w:rsidRPr="00D94C70">
          <w:rPr>
            <w:rStyle w:val="Hyperlink"/>
            <w:rFonts w:ascii="Arial" w:hAnsi="Arial" w:cs="Arial"/>
          </w:rPr>
          <w:t>Information Requests Policy Framework</w:t>
        </w:r>
      </w:hyperlink>
      <w:r w:rsidRPr="00D94C70">
        <w:rPr>
          <w:rFonts w:ascii="Arial" w:hAnsi="Arial" w:cs="Arial"/>
          <w:b w:val="0"/>
          <w:bCs/>
        </w:rPr>
        <w:t xml:space="preserve">. Failure to comply with this will result in escalation within your organisation and could risk the </w:t>
      </w:r>
      <w:proofErr w:type="spellStart"/>
      <w:r w:rsidRPr="00D94C70">
        <w:rPr>
          <w:rFonts w:ascii="Arial" w:hAnsi="Arial" w:cs="Arial"/>
          <w:b w:val="0"/>
          <w:bCs/>
        </w:rPr>
        <w:t>MoJ</w:t>
      </w:r>
      <w:proofErr w:type="spellEnd"/>
      <w:r w:rsidRPr="00D94C70">
        <w:rPr>
          <w:rFonts w:ascii="Arial" w:hAnsi="Arial" w:cs="Arial"/>
          <w:b w:val="0"/>
          <w:bCs/>
        </w:rPr>
        <w:t xml:space="preserve"> receiving significant financial penalties for the non-compliance with legislation.</w:t>
      </w:r>
    </w:p>
    <w:p w14:paraId="449B3EFC" w14:textId="77777777" w:rsidR="008028B7" w:rsidRPr="00D94C70" w:rsidRDefault="008028B7" w:rsidP="008028B7">
      <w:pPr>
        <w:rPr>
          <w:rFonts w:ascii="Arial" w:hAnsi="Arial" w:cs="Arial"/>
        </w:rPr>
      </w:pPr>
    </w:p>
    <w:p w14:paraId="3EA9C54A" w14:textId="77777777" w:rsidR="008028B7" w:rsidRPr="00D94C70" w:rsidRDefault="008028B7" w:rsidP="008028B7">
      <w:pPr>
        <w:rPr>
          <w:rFonts w:ascii="Arial" w:hAnsi="Arial" w:cs="Arial"/>
        </w:rPr>
      </w:pPr>
    </w:p>
    <w:p w14:paraId="2D4CCA61" w14:textId="51D9D8BF" w:rsidR="008028B7" w:rsidRPr="00D94C70" w:rsidRDefault="008028B7" w:rsidP="001E1D57">
      <w:pPr>
        <w:jc w:val="both"/>
        <w:rPr>
          <w:rFonts w:ascii="Arial" w:hAnsi="Arial" w:cs="Arial"/>
          <w:szCs w:val="24"/>
        </w:rPr>
      </w:pPr>
      <w:r w:rsidRPr="00D94C70">
        <w:rPr>
          <w:rFonts w:ascii="Arial" w:hAnsi="Arial" w:cs="Arial"/>
          <w:szCs w:val="24"/>
        </w:rPr>
        <w:t>Please send the data to the Offender Subject Access Request Team at the above email address, quoting our reference and including a copy of this form.</w:t>
      </w:r>
    </w:p>
    <w:p w14:paraId="5C8D1B9A" w14:textId="77777777" w:rsidR="00B613DA" w:rsidRPr="00D94C70" w:rsidRDefault="00B613DA" w:rsidP="008028B7">
      <w:pPr>
        <w:pStyle w:val="Heading1"/>
        <w:rPr>
          <w:rFonts w:ascii="Arial" w:hAnsi="Arial" w:cs="Arial"/>
        </w:rPr>
      </w:pPr>
    </w:p>
    <w:p w14:paraId="266B49E5" w14:textId="191BDA29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Thank you,</w:t>
      </w:r>
    </w:p>
    <w:p w14:paraId="7CFEABD5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</w:p>
    <w:p w14:paraId="5112FBD2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Application Team</w:t>
      </w:r>
    </w:p>
    <w:p w14:paraId="6053816D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Offender Subject Access Request Team</w:t>
      </w:r>
    </w:p>
    <w:p w14:paraId="7E992024" w14:textId="77777777" w:rsidR="008028B7" w:rsidRPr="00D94C70" w:rsidRDefault="008028B7" w:rsidP="008028B7">
      <w:pPr>
        <w:pStyle w:val="Heading1"/>
        <w:rPr>
          <w:rFonts w:ascii="Arial" w:hAnsi="Arial" w:cs="Arial"/>
          <w:b w:val="0"/>
          <w:bCs/>
        </w:rPr>
      </w:pPr>
      <w:r w:rsidRPr="00D94C70">
        <w:rPr>
          <w:rFonts w:ascii="Arial" w:hAnsi="Arial" w:cs="Arial"/>
          <w:b w:val="0"/>
          <w:bCs/>
        </w:rPr>
        <w:t>Ministry of Justice</w:t>
      </w:r>
    </w:p>
    <w:p w14:paraId="10DB149B" w14:textId="77777777" w:rsidR="008028B7" w:rsidRDefault="008028B7" w:rsidP="001E1D57">
      <w:pPr>
        <w:jc w:val="both"/>
        <w:rPr>
          <w:rFonts w:ascii="Arial" w:hAnsi="Arial"/>
          <w:szCs w:val="24"/>
        </w:rPr>
      </w:pPr>
    </w:p>
    <w:p w14:paraId="15B92C0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F896A59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1C3605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D35629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4F4E5AA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567CCF5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3B08B362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5D75D07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0DF1F637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FAD2F6F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2CBC3F86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71F88CCD" w14:textId="77777777" w:rsidR="008028B7" w:rsidRDefault="008028B7" w:rsidP="00F20027">
      <w:pPr>
        <w:pStyle w:val="Heading1"/>
        <w:jc w:val="both"/>
        <w:rPr>
          <w:b w:val="0"/>
          <w:bCs/>
        </w:rPr>
      </w:pPr>
    </w:p>
    <w:p w14:paraId="1342991D" w14:textId="2EF241B6" w:rsidR="001E1D57" w:rsidRPr="005C72F7" w:rsidRDefault="001E1D57" w:rsidP="00F20027">
      <w:pPr>
        <w:pStyle w:val="Heading1"/>
        <w:rPr>
          <w:u w:val="single"/>
        </w:rPr>
      </w:pPr>
    </w:p>
    <w:p w14:paraId="7CF8B77C" w14:textId="77777777" w:rsidR="001E1D57" w:rsidRDefault="001E1D57" w:rsidP="00F20027">
      <w:pPr>
        <w:pStyle w:val="Heading1"/>
      </w:pPr>
    </w:p>
    <w:p w14:paraId="6CA41AF6" w14:textId="77777777" w:rsidR="00F92DA5" w:rsidRDefault="00F92DA5" w:rsidP="00F20027">
      <w:pPr>
        <w:pStyle w:val="Heading1"/>
      </w:pPr>
    </w:p>
    <w:p w14:paraId="6EAB4693" w14:textId="77777777" w:rsidR="00F92DA5" w:rsidRDefault="00F92DA5" w:rsidP="00F20027">
      <w:pPr>
        <w:pStyle w:val="Heading1"/>
      </w:pPr>
    </w:p>
    <w:p w14:paraId="3BBF754E" w14:textId="77777777" w:rsidR="00F92DA5" w:rsidRDefault="00F92DA5" w:rsidP="00F20027">
      <w:pPr>
        <w:pStyle w:val="Heading1"/>
      </w:pPr>
    </w:p>
    <w:p w14:paraId="3B040D93" w14:textId="77777777" w:rsidR="00F92DA5" w:rsidRDefault="00F92DA5" w:rsidP="00F20027">
      <w:pPr>
        <w:pStyle w:val="Heading1"/>
      </w:pPr>
    </w:p>
    <w:p w14:paraId="25898AE2" w14:textId="77777777" w:rsidR="00F92DA5" w:rsidRDefault="00F92DA5" w:rsidP="00F20027">
      <w:pPr>
        <w:pStyle w:val="Heading1"/>
      </w:pPr>
    </w:p>
    <w:p w14:paraId="28A1C8B5" w14:textId="77777777" w:rsidR="00F92DA5" w:rsidRDefault="00F92DA5" w:rsidP="00F20027">
      <w:pPr>
        <w:pStyle w:val="Heading1"/>
      </w:pPr>
    </w:p>
    <w:p w14:paraId="619DA1F7" w14:textId="77777777" w:rsidR="00F92DA5" w:rsidRDefault="00F92DA5" w:rsidP="00F20027">
      <w:pPr>
        <w:pStyle w:val="Heading1"/>
      </w:pPr>
    </w:p>
    <w:p w14:paraId="775B753E" w14:textId="77777777" w:rsidR="00F92DA5" w:rsidRDefault="00F92DA5" w:rsidP="00F20027">
      <w:pPr>
        <w:pStyle w:val="Heading1"/>
      </w:pPr>
    </w:p>
    <w:p w14:paraId="0AADB6AD" w14:textId="77777777" w:rsidR="00F92DA5" w:rsidRDefault="00F92DA5" w:rsidP="00F20027">
      <w:pPr>
        <w:pStyle w:val="Heading1"/>
      </w:pPr>
    </w:p>
    <w:p w14:paraId="4545B4BC" w14:textId="77777777" w:rsidR="00BB0AE5" w:rsidRDefault="00BB0AE5" w:rsidP="00F20027">
      <w:pPr>
        <w:pStyle w:val="Heading1"/>
      </w:pPr>
    </w:p>
    <w:p w14:paraId="1E335861" w14:textId="77777777" w:rsidR="00083549" w:rsidRDefault="00083549" w:rsidP="00F20027">
      <w:pPr>
        <w:pStyle w:val="Heading1"/>
      </w:pPr>
    </w:p>
    <w:p w14:paraId="32D2510A" w14:textId="77777777" w:rsidR="00F92DA5" w:rsidRDefault="00F92DA5" w:rsidP="00F20027">
      <w:pPr>
        <w:pStyle w:val="Heading1"/>
      </w:pPr>
    </w:p>
    <w:p w14:paraId="497BB144" w14:textId="77777777" w:rsidR="00F92DA5" w:rsidRDefault="00F92DA5" w:rsidP="004A452E"/>
    <w:p w14:paraId="294C663B" w14:textId="77777777" w:rsidR="00F92DA5" w:rsidRDefault="00F92DA5" w:rsidP="004A452E"/>
    <w:p w14:paraId="72FAA7D1" w14:textId="77777777" w:rsidR="00F92DA5" w:rsidRDefault="00F92DA5" w:rsidP="004A452E"/>
    <w:p w14:paraId="1504FA95" w14:textId="77777777" w:rsidR="00083549" w:rsidRDefault="0024762B" w:rsidP="00083549">
      <w:pPr>
        <w:jc w:val="center"/>
        <w:rPr>
          <w:rFonts w:ascii="Arial" w:hAnsi="Arial" w:cs="Arial"/>
          <w:sz w:val="72"/>
          <w:szCs w:val="72"/>
          <w:u w:val="single"/>
        </w:rPr>
      </w:pPr>
      <w:r>
        <w:rPr>
          <w:rFonts w:ascii="Arial" w:hAnsi="Arial" w:cs="Arial"/>
          <w:sz w:val="72"/>
          <w:szCs w:val="72"/>
          <w:u w:val="single"/>
        </w:rPr>
        <w:br w:type="page"/>
      </w:r>
      <w:r w:rsidR="00083549">
        <w:rPr>
          <w:rFonts w:ascii="Arial" w:hAnsi="Arial" w:cs="Arial"/>
          <w:sz w:val="72"/>
          <w:szCs w:val="72"/>
          <w:u w:val="single"/>
        </w:rPr>
        <w:lastRenderedPageBreak/>
        <w:t>RETURN COVER</w:t>
      </w:r>
    </w:p>
    <w:p w14:paraId="7B0DF121" w14:textId="77777777" w:rsidR="00083549" w:rsidRDefault="00083549" w:rsidP="00083549">
      <w:pPr>
        <w:rPr>
          <w:rFonts w:ascii="Arial" w:hAnsi="Arial" w:cs="Arial"/>
          <w:sz w:val="72"/>
          <w:szCs w:val="72"/>
        </w:rPr>
      </w:pPr>
    </w:p>
    <w:p w14:paraId="60E8785F" w14:textId="6F49FBCE" w:rsidR="00083549" w:rsidRDefault="00F96977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DPA REF: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=dpa_reference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«=dpa_reference»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515EB83E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39CEF34C" w14:textId="77777777" w:rsidR="00BC3EA2" w:rsidRPr="00F96977" w:rsidRDefault="00BC3EA2" w:rsidP="00083549">
      <w:pPr>
        <w:rPr>
          <w:rFonts w:ascii="Arial" w:hAnsi="Arial" w:cs="Arial"/>
          <w:sz w:val="72"/>
          <w:szCs w:val="72"/>
        </w:rPr>
      </w:pPr>
    </w:p>
    <w:p w14:paraId="53587D1B" w14:textId="1A7A37D1" w:rsidR="00083549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 xml:space="preserve">NAME: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=offender_name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«=offender_name»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04C44E21" w14:textId="77777777" w:rsidR="003A1E9A" w:rsidRDefault="003A1E9A" w:rsidP="00083549">
      <w:pPr>
        <w:rPr>
          <w:rFonts w:ascii="Arial" w:hAnsi="Arial" w:cs="Arial"/>
          <w:sz w:val="72"/>
          <w:szCs w:val="72"/>
        </w:rPr>
      </w:pPr>
    </w:p>
    <w:p w14:paraId="79F5E8E1" w14:textId="77777777" w:rsidR="002E0FB1" w:rsidRPr="00F96977" w:rsidRDefault="002E0FB1" w:rsidP="00083549">
      <w:pPr>
        <w:rPr>
          <w:rFonts w:ascii="Arial" w:hAnsi="Arial" w:cs="Arial"/>
          <w:sz w:val="72"/>
          <w:szCs w:val="72"/>
        </w:rPr>
      </w:pPr>
    </w:p>
    <w:p w14:paraId="69F3F5F9" w14:textId="7F56E14C" w:rsidR="00CC5DD4" w:rsidRDefault="003A1E9A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PRISON NUMBER</w:t>
      </w:r>
      <w:r w:rsidR="0009132F">
        <w:rPr>
          <w:rFonts w:ascii="Arial" w:hAnsi="Arial" w:cs="Arial"/>
          <w:sz w:val="72"/>
          <w:szCs w:val="72"/>
        </w:rPr>
        <w:t xml:space="preserve">: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=prison_numbers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«=prison_numbers»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p w14:paraId="4F30439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099D2A62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6D6FAC1E" w14:textId="0D8C1775" w:rsidR="003C1079" w:rsidRDefault="00CC5DD4" w:rsidP="00083549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DATA REQUESTED:</w:t>
      </w:r>
      <w:r w:rsidR="00E63F8E">
        <w:rPr>
          <w:rFonts w:ascii="Arial" w:hAnsi="Arial" w:cs="Arial"/>
          <w:sz w:val="72"/>
          <w:szCs w:val="72"/>
        </w:rPr>
        <w:t xml:space="preserve"> </w:t>
      </w:r>
      <w:r w:rsidR="00DD662B">
        <w:rPr>
          <w:rFonts w:ascii="Arial" w:hAnsi="Arial" w:cs="Arial"/>
          <w:sz w:val="72"/>
          <w:szCs w:val="72"/>
        </w:rPr>
        <w:t>TELEPHONE RECORDINGS</w:t>
      </w:r>
    </w:p>
    <w:p w14:paraId="702AF5C7" w14:textId="77777777" w:rsidR="002E0BE5" w:rsidRDefault="002E0BE5" w:rsidP="00083549">
      <w:pPr>
        <w:rPr>
          <w:rFonts w:ascii="Arial" w:hAnsi="Arial" w:cs="Arial"/>
          <w:sz w:val="72"/>
          <w:szCs w:val="72"/>
        </w:rPr>
      </w:pPr>
    </w:p>
    <w:p w14:paraId="3B23CF4D" w14:textId="77777777" w:rsidR="002E0BE5" w:rsidRPr="00F96977" w:rsidRDefault="002E0BE5" w:rsidP="00083549">
      <w:pPr>
        <w:rPr>
          <w:rFonts w:ascii="Arial" w:hAnsi="Arial" w:cs="Arial"/>
          <w:sz w:val="72"/>
          <w:szCs w:val="72"/>
        </w:rPr>
      </w:pPr>
    </w:p>
    <w:p w14:paraId="67D48820" w14:textId="5838B745" w:rsidR="00083549" w:rsidRPr="00F471A5" w:rsidRDefault="00083549" w:rsidP="00083549">
      <w:pPr>
        <w:rPr>
          <w:rFonts w:ascii="Arial" w:hAnsi="Arial" w:cs="Arial"/>
          <w:sz w:val="72"/>
          <w:szCs w:val="72"/>
        </w:rPr>
      </w:pPr>
      <w:r w:rsidRPr="00F96977">
        <w:rPr>
          <w:rFonts w:ascii="Arial" w:hAnsi="Arial" w:cs="Arial"/>
          <w:sz w:val="72"/>
          <w:szCs w:val="72"/>
        </w:rPr>
        <w:t>TO BE AT BRANSTON NO LATER THAN:</w:t>
      </w:r>
      <w:r w:rsidR="006E1C65" w:rsidRPr="006E1C65">
        <w:rPr>
          <w:rFonts w:ascii="Arial" w:hAnsi="Arial" w:cs="Arial"/>
          <w:sz w:val="72"/>
          <w:szCs w:val="72"/>
        </w:rPr>
        <w:t xml:space="preserve"> </w:t>
      </w:r>
      <w:r w:rsidR="008A13E8" w:rsidRPr="001040F8">
        <w:rPr>
          <w:rFonts w:ascii="Arial" w:hAnsi="Arial" w:cs="Arial"/>
          <w:sz w:val="72"/>
          <w:szCs w:val="72"/>
        </w:rPr>
        <w:fldChar w:fldCharType="begin"/>
      </w:r>
      <w:r w:rsidR="008A13E8" w:rsidRPr="001040F8">
        <w:rPr>
          <w:rFonts w:ascii="Arial" w:hAnsi="Arial" w:cs="Arial"/>
          <w:sz w:val="72"/>
          <w:szCs w:val="72"/>
        </w:rPr>
        <w:instrText xml:space="preserve"> MERGEFIELD =deadline \* MERGEFORMAT </w:instrText>
      </w:r>
      <w:r w:rsidR="008A13E8" w:rsidRPr="001040F8">
        <w:rPr>
          <w:rFonts w:ascii="Arial" w:hAnsi="Arial" w:cs="Arial"/>
          <w:sz w:val="72"/>
          <w:szCs w:val="72"/>
        </w:rPr>
        <w:fldChar w:fldCharType="separate"/>
      </w:r>
      <w:r w:rsidR="008A13E8" w:rsidRPr="001040F8">
        <w:rPr>
          <w:rFonts w:ascii="Arial" w:hAnsi="Arial" w:cs="Arial"/>
          <w:noProof/>
          <w:sz w:val="72"/>
          <w:szCs w:val="72"/>
        </w:rPr>
        <w:t>«=deadline»</w:t>
      </w:r>
      <w:r w:rsidR="008A13E8" w:rsidRPr="001040F8">
        <w:rPr>
          <w:rFonts w:ascii="Arial" w:hAnsi="Arial" w:cs="Arial"/>
          <w:sz w:val="72"/>
          <w:szCs w:val="72"/>
        </w:rPr>
        <w:fldChar w:fldCharType="end"/>
      </w:r>
    </w:p>
    <w:sectPr w:rsidR="00083549" w:rsidRPr="00F471A5" w:rsidSect="005C72F7">
      <w:type w:val="continuous"/>
      <w:pgSz w:w="11909" w:h="16834" w:code="9"/>
      <w:pgMar w:top="426" w:right="994" w:bottom="853" w:left="85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707B"/>
    <w:multiLevelType w:val="hybridMultilevel"/>
    <w:tmpl w:val="F46A230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87A"/>
    <w:multiLevelType w:val="hybridMultilevel"/>
    <w:tmpl w:val="B8901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8380B"/>
    <w:multiLevelType w:val="hybridMultilevel"/>
    <w:tmpl w:val="FADA37B6"/>
    <w:lvl w:ilvl="0" w:tplc="731C7A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B86"/>
    <w:multiLevelType w:val="hybridMultilevel"/>
    <w:tmpl w:val="5E066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7A3E29"/>
    <w:multiLevelType w:val="singleLevel"/>
    <w:tmpl w:val="DBFE27B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DE96F11"/>
    <w:multiLevelType w:val="hybridMultilevel"/>
    <w:tmpl w:val="3E081A1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76FED"/>
    <w:multiLevelType w:val="hybridMultilevel"/>
    <w:tmpl w:val="D2AA6AB0"/>
    <w:lvl w:ilvl="0" w:tplc="E940EB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335E"/>
    <w:multiLevelType w:val="singleLevel"/>
    <w:tmpl w:val="19AE6D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</w:abstractNum>
  <w:abstractNum w:abstractNumId="8" w15:restartNumberingAfterBreak="0">
    <w:nsid w:val="5C6B4DEA"/>
    <w:multiLevelType w:val="hybridMultilevel"/>
    <w:tmpl w:val="B6C8A2E2"/>
    <w:lvl w:ilvl="0" w:tplc="08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56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DC65FF1"/>
    <w:multiLevelType w:val="hybridMultilevel"/>
    <w:tmpl w:val="C5A60D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763405">
    <w:abstractNumId w:val="4"/>
  </w:num>
  <w:num w:numId="2" w16cid:durableId="774665957">
    <w:abstractNumId w:val="9"/>
  </w:num>
  <w:num w:numId="3" w16cid:durableId="91358716">
    <w:abstractNumId w:val="7"/>
  </w:num>
  <w:num w:numId="4" w16cid:durableId="1345589149">
    <w:abstractNumId w:val="9"/>
  </w:num>
  <w:num w:numId="5" w16cid:durableId="804196030">
    <w:abstractNumId w:val="7"/>
  </w:num>
  <w:num w:numId="6" w16cid:durableId="1354646997">
    <w:abstractNumId w:val="5"/>
  </w:num>
  <w:num w:numId="7" w16cid:durableId="1095370165">
    <w:abstractNumId w:val="8"/>
  </w:num>
  <w:num w:numId="8" w16cid:durableId="68564023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692321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0771835">
    <w:abstractNumId w:val="0"/>
  </w:num>
  <w:num w:numId="11" w16cid:durableId="434709208">
    <w:abstractNumId w:val="2"/>
  </w:num>
  <w:num w:numId="12" w16cid:durableId="61342066">
    <w:abstractNumId w:val="6"/>
  </w:num>
  <w:num w:numId="13" w16cid:durableId="629090886">
    <w:abstractNumId w:val="3"/>
  </w:num>
  <w:num w:numId="14" w16cid:durableId="43678274">
    <w:abstractNumId w:val="10"/>
  </w:num>
  <w:num w:numId="15" w16cid:durableId="467355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ep" w:val="m"/>
  </w:docVars>
  <w:rsids>
    <w:rsidRoot w:val="00567BEB"/>
    <w:rsid w:val="00000022"/>
    <w:rsid w:val="000031FE"/>
    <w:rsid w:val="00004C80"/>
    <w:rsid w:val="00004EA3"/>
    <w:rsid w:val="00007AED"/>
    <w:rsid w:val="00007BA0"/>
    <w:rsid w:val="00007E76"/>
    <w:rsid w:val="00012DEC"/>
    <w:rsid w:val="00030E2E"/>
    <w:rsid w:val="00032121"/>
    <w:rsid w:val="00033CD0"/>
    <w:rsid w:val="000340EC"/>
    <w:rsid w:val="00037637"/>
    <w:rsid w:val="000463C9"/>
    <w:rsid w:val="00051BE9"/>
    <w:rsid w:val="0005775E"/>
    <w:rsid w:val="00062E4A"/>
    <w:rsid w:val="00066A8E"/>
    <w:rsid w:val="00070BFC"/>
    <w:rsid w:val="00077DE0"/>
    <w:rsid w:val="00082817"/>
    <w:rsid w:val="00083549"/>
    <w:rsid w:val="000866E1"/>
    <w:rsid w:val="0009132F"/>
    <w:rsid w:val="00093274"/>
    <w:rsid w:val="000A128B"/>
    <w:rsid w:val="000A2745"/>
    <w:rsid w:val="000A57A5"/>
    <w:rsid w:val="000B5D1E"/>
    <w:rsid w:val="000C1072"/>
    <w:rsid w:val="000C5342"/>
    <w:rsid w:val="000C74AA"/>
    <w:rsid w:val="000D208E"/>
    <w:rsid w:val="000D22AD"/>
    <w:rsid w:val="000D7714"/>
    <w:rsid w:val="000E1345"/>
    <w:rsid w:val="000E2188"/>
    <w:rsid w:val="000E2278"/>
    <w:rsid w:val="000E77B3"/>
    <w:rsid w:val="001030AE"/>
    <w:rsid w:val="00116485"/>
    <w:rsid w:val="00120ED2"/>
    <w:rsid w:val="00120FC3"/>
    <w:rsid w:val="00121C01"/>
    <w:rsid w:val="0012723F"/>
    <w:rsid w:val="00135957"/>
    <w:rsid w:val="00135C71"/>
    <w:rsid w:val="00140F67"/>
    <w:rsid w:val="0014671A"/>
    <w:rsid w:val="00150428"/>
    <w:rsid w:val="00160ED8"/>
    <w:rsid w:val="00182251"/>
    <w:rsid w:val="0018490A"/>
    <w:rsid w:val="00186C4F"/>
    <w:rsid w:val="0019222A"/>
    <w:rsid w:val="001B0D3C"/>
    <w:rsid w:val="001B7EBE"/>
    <w:rsid w:val="001C23C9"/>
    <w:rsid w:val="001C4AF8"/>
    <w:rsid w:val="001C5A76"/>
    <w:rsid w:val="001C5EF0"/>
    <w:rsid w:val="001C732E"/>
    <w:rsid w:val="001D078B"/>
    <w:rsid w:val="001D5C74"/>
    <w:rsid w:val="001E1D57"/>
    <w:rsid w:val="001F4A98"/>
    <w:rsid w:val="001F73BE"/>
    <w:rsid w:val="0020237A"/>
    <w:rsid w:val="00203127"/>
    <w:rsid w:val="002031F6"/>
    <w:rsid w:val="00207732"/>
    <w:rsid w:val="00207C9C"/>
    <w:rsid w:val="00214CB7"/>
    <w:rsid w:val="0022213B"/>
    <w:rsid w:val="00230D85"/>
    <w:rsid w:val="002426C4"/>
    <w:rsid w:val="002427FF"/>
    <w:rsid w:val="00243995"/>
    <w:rsid w:val="0024762B"/>
    <w:rsid w:val="00247E45"/>
    <w:rsid w:val="00251861"/>
    <w:rsid w:val="00255CB6"/>
    <w:rsid w:val="00260F20"/>
    <w:rsid w:val="00264BC8"/>
    <w:rsid w:val="00267215"/>
    <w:rsid w:val="00267591"/>
    <w:rsid w:val="0026777D"/>
    <w:rsid w:val="002764DF"/>
    <w:rsid w:val="00280FF6"/>
    <w:rsid w:val="00282433"/>
    <w:rsid w:val="002A0D06"/>
    <w:rsid w:val="002A5580"/>
    <w:rsid w:val="002A5F43"/>
    <w:rsid w:val="002B01F7"/>
    <w:rsid w:val="002C1DDF"/>
    <w:rsid w:val="002C1FE7"/>
    <w:rsid w:val="002D08F3"/>
    <w:rsid w:val="002D0DC6"/>
    <w:rsid w:val="002D2E97"/>
    <w:rsid w:val="002D4A20"/>
    <w:rsid w:val="002E00A7"/>
    <w:rsid w:val="002E0BE5"/>
    <w:rsid w:val="002E0FB1"/>
    <w:rsid w:val="002F1F20"/>
    <w:rsid w:val="003243B3"/>
    <w:rsid w:val="00325461"/>
    <w:rsid w:val="00325BD2"/>
    <w:rsid w:val="00331E11"/>
    <w:rsid w:val="00336E3F"/>
    <w:rsid w:val="0034090F"/>
    <w:rsid w:val="0034365B"/>
    <w:rsid w:val="00352614"/>
    <w:rsid w:val="0035435D"/>
    <w:rsid w:val="00355131"/>
    <w:rsid w:val="0036484A"/>
    <w:rsid w:val="00370B1E"/>
    <w:rsid w:val="00390086"/>
    <w:rsid w:val="00390150"/>
    <w:rsid w:val="003A1E9A"/>
    <w:rsid w:val="003B5121"/>
    <w:rsid w:val="003B7F5C"/>
    <w:rsid w:val="003C1079"/>
    <w:rsid w:val="003E4924"/>
    <w:rsid w:val="003E7E2C"/>
    <w:rsid w:val="003F27B1"/>
    <w:rsid w:val="003F765A"/>
    <w:rsid w:val="00400960"/>
    <w:rsid w:val="00401B70"/>
    <w:rsid w:val="00403576"/>
    <w:rsid w:val="00411F23"/>
    <w:rsid w:val="00414F6E"/>
    <w:rsid w:val="0041671C"/>
    <w:rsid w:val="004172D2"/>
    <w:rsid w:val="004173B7"/>
    <w:rsid w:val="004242F6"/>
    <w:rsid w:val="00430F30"/>
    <w:rsid w:val="0043692A"/>
    <w:rsid w:val="00437454"/>
    <w:rsid w:val="0044254B"/>
    <w:rsid w:val="00450102"/>
    <w:rsid w:val="00450F50"/>
    <w:rsid w:val="0045453E"/>
    <w:rsid w:val="00455C4A"/>
    <w:rsid w:val="0045628D"/>
    <w:rsid w:val="0046411F"/>
    <w:rsid w:val="00466514"/>
    <w:rsid w:val="004671DE"/>
    <w:rsid w:val="00485E21"/>
    <w:rsid w:val="004866B2"/>
    <w:rsid w:val="00493318"/>
    <w:rsid w:val="004A452E"/>
    <w:rsid w:val="004A7F4A"/>
    <w:rsid w:val="004B1C2E"/>
    <w:rsid w:val="004B2809"/>
    <w:rsid w:val="004B2F11"/>
    <w:rsid w:val="004B5BA4"/>
    <w:rsid w:val="004B6651"/>
    <w:rsid w:val="004C0FA2"/>
    <w:rsid w:val="004C2473"/>
    <w:rsid w:val="004C53C0"/>
    <w:rsid w:val="004C5A2F"/>
    <w:rsid w:val="004C7435"/>
    <w:rsid w:val="004C79EF"/>
    <w:rsid w:val="004E71B4"/>
    <w:rsid w:val="005024B9"/>
    <w:rsid w:val="005049AA"/>
    <w:rsid w:val="005065B9"/>
    <w:rsid w:val="00510883"/>
    <w:rsid w:val="005142D7"/>
    <w:rsid w:val="005143B4"/>
    <w:rsid w:val="00521929"/>
    <w:rsid w:val="00524461"/>
    <w:rsid w:val="00524B48"/>
    <w:rsid w:val="00527B77"/>
    <w:rsid w:val="00541178"/>
    <w:rsid w:val="00543E5F"/>
    <w:rsid w:val="00544EC8"/>
    <w:rsid w:val="00554C88"/>
    <w:rsid w:val="00555AB5"/>
    <w:rsid w:val="005564A7"/>
    <w:rsid w:val="00561CEE"/>
    <w:rsid w:val="005642A9"/>
    <w:rsid w:val="00567BEB"/>
    <w:rsid w:val="0057477E"/>
    <w:rsid w:val="00575A91"/>
    <w:rsid w:val="00577D5D"/>
    <w:rsid w:val="005813B5"/>
    <w:rsid w:val="00587B9A"/>
    <w:rsid w:val="005946B0"/>
    <w:rsid w:val="00595F9B"/>
    <w:rsid w:val="005B4CBA"/>
    <w:rsid w:val="005B500A"/>
    <w:rsid w:val="005B5EAD"/>
    <w:rsid w:val="005C6384"/>
    <w:rsid w:val="005C719C"/>
    <w:rsid w:val="005C72F7"/>
    <w:rsid w:val="005D7533"/>
    <w:rsid w:val="005E25A6"/>
    <w:rsid w:val="005E3866"/>
    <w:rsid w:val="005F28C7"/>
    <w:rsid w:val="005F538C"/>
    <w:rsid w:val="00602094"/>
    <w:rsid w:val="006034D4"/>
    <w:rsid w:val="006062CE"/>
    <w:rsid w:val="00613F5F"/>
    <w:rsid w:val="006151C6"/>
    <w:rsid w:val="006151D4"/>
    <w:rsid w:val="006208B5"/>
    <w:rsid w:val="00620964"/>
    <w:rsid w:val="0062465D"/>
    <w:rsid w:val="006253F7"/>
    <w:rsid w:val="006309C6"/>
    <w:rsid w:val="006357AD"/>
    <w:rsid w:val="006358D4"/>
    <w:rsid w:val="00636A5E"/>
    <w:rsid w:val="00637143"/>
    <w:rsid w:val="006441E2"/>
    <w:rsid w:val="00660C4A"/>
    <w:rsid w:val="00661A9E"/>
    <w:rsid w:val="00677CBB"/>
    <w:rsid w:val="00684271"/>
    <w:rsid w:val="006943B4"/>
    <w:rsid w:val="0069584D"/>
    <w:rsid w:val="006A028C"/>
    <w:rsid w:val="006A23FD"/>
    <w:rsid w:val="006A6F67"/>
    <w:rsid w:val="006B0F19"/>
    <w:rsid w:val="006B2E47"/>
    <w:rsid w:val="006C1CE1"/>
    <w:rsid w:val="006C2029"/>
    <w:rsid w:val="006C4568"/>
    <w:rsid w:val="006E1C65"/>
    <w:rsid w:val="006E7DDB"/>
    <w:rsid w:val="006F2CAF"/>
    <w:rsid w:val="00704FA6"/>
    <w:rsid w:val="007137ED"/>
    <w:rsid w:val="00713EB5"/>
    <w:rsid w:val="00717E07"/>
    <w:rsid w:val="00722B76"/>
    <w:rsid w:val="00727F49"/>
    <w:rsid w:val="00730342"/>
    <w:rsid w:val="00730B72"/>
    <w:rsid w:val="00736FFB"/>
    <w:rsid w:val="00741266"/>
    <w:rsid w:val="00742B6E"/>
    <w:rsid w:val="007461E7"/>
    <w:rsid w:val="0075196D"/>
    <w:rsid w:val="007522EA"/>
    <w:rsid w:val="00752C0F"/>
    <w:rsid w:val="00755E9A"/>
    <w:rsid w:val="00785401"/>
    <w:rsid w:val="00785A8E"/>
    <w:rsid w:val="007914C3"/>
    <w:rsid w:val="007B1934"/>
    <w:rsid w:val="007B325F"/>
    <w:rsid w:val="007B6148"/>
    <w:rsid w:val="007E31BF"/>
    <w:rsid w:val="007E4E49"/>
    <w:rsid w:val="007F0E37"/>
    <w:rsid w:val="007F70A6"/>
    <w:rsid w:val="00801902"/>
    <w:rsid w:val="008028B7"/>
    <w:rsid w:val="008029C3"/>
    <w:rsid w:val="00811025"/>
    <w:rsid w:val="0081331A"/>
    <w:rsid w:val="008134AE"/>
    <w:rsid w:val="00814869"/>
    <w:rsid w:val="00815EDD"/>
    <w:rsid w:val="0082559F"/>
    <w:rsid w:val="00833DBE"/>
    <w:rsid w:val="00835885"/>
    <w:rsid w:val="00842A51"/>
    <w:rsid w:val="00845F22"/>
    <w:rsid w:val="00850456"/>
    <w:rsid w:val="00851F64"/>
    <w:rsid w:val="008541AC"/>
    <w:rsid w:val="0085555E"/>
    <w:rsid w:val="00860641"/>
    <w:rsid w:val="0086094A"/>
    <w:rsid w:val="00860FEC"/>
    <w:rsid w:val="00864760"/>
    <w:rsid w:val="00866D61"/>
    <w:rsid w:val="00873F49"/>
    <w:rsid w:val="00883ABB"/>
    <w:rsid w:val="00885F67"/>
    <w:rsid w:val="00886842"/>
    <w:rsid w:val="00893CBF"/>
    <w:rsid w:val="008A13E8"/>
    <w:rsid w:val="008A703D"/>
    <w:rsid w:val="008B1F60"/>
    <w:rsid w:val="008B2F49"/>
    <w:rsid w:val="008B345B"/>
    <w:rsid w:val="008B5CF9"/>
    <w:rsid w:val="008C761B"/>
    <w:rsid w:val="008D048B"/>
    <w:rsid w:val="008D4205"/>
    <w:rsid w:val="008E2BDC"/>
    <w:rsid w:val="008E3E72"/>
    <w:rsid w:val="008E497F"/>
    <w:rsid w:val="008E6928"/>
    <w:rsid w:val="008E70C8"/>
    <w:rsid w:val="008F5F87"/>
    <w:rsid w:val="009104A3"/>
    <w:rsid w:val="009157E1"/>
    <w:rsid w:val="009166AD"/>
    <w:rsid w:val="009251FF"/>
    <w:rsid w:val="00941BBD"/>
    <w:rsid w:val="00946EF3"/>
    <w:rsid w:val="00947F48"/>
    <w:rsid w:val="009501C1"/>
    <w:rsid w:val="00960BFF"/>
    <w:rsid w:val="00973D67"/>
    <w:rsid w:val="00976E1B"/>
    <w:rsid w:val="00992E01"/>
    <w:rsid w:val="009A4D0E"/>
    <w:rsid w:val="009A57D9"/>
    <w:rsid w:val="009B2C95"/>
    <w:rsid w:val="009B2D63"/>
    <w:rsid w:val="009B33F4"/>
    <w:rsid w:val="009B3AE4"/>
    <w:rsid w:val="009C453D"/>
    <w:rsid w:val="009C45B9"/>
    <w:rsid w:val="009C4E35"/>
    <w:rsid w:val="009D62FE"/>
    <w:rsid w:val="009D691D"/>
    <w:rsid w:val="009E65BA"/>
    <w:rsid w:val="009F2191"/>
    <w:rsid w:val="009F6774"/>
    <w:rsid w:val="00A03F9B"/>
    <w:rsid w:val="00A041A6"/>
    <w:rsid w:val="00A171E9"/>
    <w:rsid w:val="00A27704"/>
    <w:rsid w:val="00A330B3"/>
    <w:rsid w:val="00A34537"/>
    <w:rsid w:val="00A36233"/>
    <w:rsid w:val="00A363BF"/>
    <w:rsid w:val="00A42C72"/>
    <w:rsid w:val="00A54844"/>
    <w:rsid w:val="00A62EC7"/>
    <w:rsid w:val="00A7163F"/>
    <w:rsid w:val="00A736F8"/>
    <w:rsid w:val="00A7796E"/>
    <w:rsid w:val="00A804E7"/>
    <w:rsid w:val="00A878EE"/>
    <w:rsid w:val="00A9237C"/>
    <w:rsid w:val="00A94002"/>
    <w:rsid w:val="00A95BB8"/>
    <w:rsid w:val="00A970AA"/>
    <w:rsid w:val="00AA6F80"/>
    <w:rsid w:val="00AA79BC"/>
    <w:rsid w:val="00AB4AF2"/>
    <w:rsid w:val="00AB5569"/>
    <w:rsid w:val="00AC0284"/>
    <w:rsid w:val="00AD5DE0"/>
    <w:rsid w:val="00AD6A29"/>
    <w:rsid w:val="00AE6BDF"/>
    <w:rsid w:val="00AF2380"/>
    <w:rsid w:val="00B0045A"/>
    <w:rsid w:val="00B10CED"/>
    <w:rsid w:val="00B123A0"/>
    <w:rsid w:val="00B15C41"/>
    <w:rsid w:val="00B172B4"/>
    <w:rsid w:val="00B20F7F"/>
    <w:rsid w:val="00B2755F"/>
    <w:rsid w:val="00B36222"/>
    <w:rsid w:val="00B4347B"/>
    <w:rsid w:val="00B44C42"/>
    <w:rsid w:val="00B45D7D"/>
    <w:rsid w:val="00B50355"/>
    <w:rsid w:val="00B56BF2"/>
    <w:rsid w:val="00B613DA"/>
    <w:rsid w:val="00B62E21"/>
    <w:rsid w:val="00B64E6B"/>
    <w:rsid w:val="00B74ADE"/>
    <w:rsid w:val="00B84F1C"/>
    <w:rsid w:val="00B901D1"/>
    <w:rsid w:val="00B960F2"/>
    <w:rsid w:val="00B97D21"/>
    <w:rsid w:val="00BA0D39"/>
    <w:rsid w:val="00BA12E3"/>
    <w:rsid w:val="00BA6F6C"/>
    <w:rsid w:val="00BB0AE5"/>
    <w:rsid w:val="00BB5AE4"/>
    <w:rsid w:val="00BC3597"/>
    <w:rsid w:val="00BC3B4C"/>
    <w:rsid w:val="00BC3E1B"/>
    <w:rsid w:val="00BC3EA2"/>
    <w:rsid w:val="00BC60B8"/>
    <w:rsid w:val="00BC6303"/>
    <w:rsid w:val="00BD140E"/>
    <w:rsid w:val="00BD26C5"/>
    <w:rsid w:val="00BD4773"/>
    <w:rsid w:val="00BD5277"/>
    <w:rsid w:val="00BE23A4"/>
    <w:rsid w:val="00BF019A"/>
    <w:rsid w:val="00BF0CDC"/>
    <w:rsid w:val="00BF7506"/>
    <w:rsid w:val="00C00CAF"/>
    <w:rsid w:val="00C05C36"/>
    <w:rsid w:val="00C05CF2"/>
    <w:rsid w:val="00C1174B"/>
    <w:rsid w:val="00C1371D"/>
    <w:rsid w:val="00C16A45"/>
    <w:rsid w:val="00C17141"/>
    <w:rsid w:val="00C20944"/>
    <w:rsid w:val="00C20AF1"/>
    <w:rsid w:val="00C21692"/>
    <w:rsid w:val="00C219A3"/>
    <w:rsid w:val="00C21EAE"/>
    <w:rsid w:val="00C404C0"/>
    <w:rsid w:val="00C40567"/>
    <w:rsid w:val="00C62A2A"/>
    <w:rsid w:val="00C65169"/>
    <w:rsid w:val="00C7172F"/>
    <w:rsid w:val="00C74EC5"/>
    <w:rsid w:val="00C778C1"/>
    <w:rsid w:val="00C87770"/>
    <w:rsid w:val="00C94DAC"/>
    <w:rsid w:val="00C95F09"/>
    <w:rsid w:val="00CA1E39"/>
    <w:rsid w:val="00CB396C"/>
    <w:rsid w:val="00CC5DD4"/>
    <w:rsid w:val="00CD7188"/>
    <w:rsid w:val="00CE3A30"/>
    <w:rsid w:val="00CE5A1E"/>
    <w:rsid w:val="00CE61A2"/>
    <w:rsid w:val="00CE7079"/>
    <w:rsid w:val="00CF1DA5"/>
    <w:rsid w:val="00D02E23"/>
    <w:rsid w:val="00D03743"/>
    <w:rsid w:val="00D10E83"/>
    <w:rsid w:val="00D12F40"/>
    <w:rsid w:val="00D21555"/>
    <w:rsid w:val="00D26CA4"/>
    <w:rsid w:val="00D312FD"/>
    <w:rsid w:val="00D3279D"/>
    <w:rsid w:val="00D330EA"/>
    <w:rsid w:val="00D4654A"/>
    <w:rsid w:val="00D54D75"/>
    <w:rsid w:val="00D619CA"/>
    <w:rsid w:val="00D62D45"/>
    <w:rsid w:val="00D642F8"/>
    <w:rsid w:val="00D73F1D"/>
    <w:rsid w:val="00D81AF0"/>
    <w:rsid w:val="00D82D38"/>
    <w:rsid w:val="00D93E24"/>
    <w:rsid w:val="00D94C70"/>
    <w:rsid w:val="00D94CE1"/>
    <w:rsid w:val="00DA0869"/>
    <w:rsid w:val="00DA3CC1"/>
    <w:rsid w:val="00DB6402"/>
    <w:rsid w:val="00DC6AE8"/>
    <w:rsid w:val="00DD27D5"/>
    <w:rsid w:val="00DD4D65"/>
    <w:rsid w:val="00DD662B"/>
    <w:rsid w:val="00DE0946"/>
    <w:rsid w:val="00DE32FB"/>
    <w:rsid w:val="00DF0B61"/>
    <w:rsid w:val="00DF2070"/>
    <w:rsid w:val="00DF2129"/>
    <w:rsid w:val="00DF2D42"/>
    <w:rsid w:val="00E01E08"/>
    <w:rsid w:val="00E074A6"/>
    <w:rsid w:val="00E12EFE"/>
    <w:rsid w:val="00E15CC6"/>
    <w:rsid w:val="00E23A81"/>
    <w:rsid w:val="00E30F5C"/>
    <w:rsid w:val="00E45E80"/>
    <w:rsid w:val="00E51C74"/>
    <w:rsid w:val="00E55705"/>
    <w:rsid w:val="00E604F0"/>
    <w:rsid w:val="00E63F8E"/>
    <w:rsid w:val="00E72044"/>
    <w:rsid w:val="00E84051"/>
    <w:rsid w:val="00EA04DC"/>
    <w:rsid w:val="00EA5A48"/>
    <w:rsid w:val="00EB77D7"/>
    <w:rsid w:val="00EC6F3B"/>
    <w:rsid w:val="00EE0D33"/>
    <w:rsid w:val="00EE2026"/>
    <w:rsid w:val="00EE2408"/>
    <w:rsid w:val="00EE6DE1"/>
    <w:rsid w:val="00EF161E"/>
    <w:rsid w:val="00EF50A4"/>
    <w:rsid w:val="00EF690B"/>
    <w:rsid w:val="00F07BC3"/>
    <w:rsid w:val="00F13B5B"/>
    <w:rsid w:val="00F149BA"/>
    <w:rsid w:val="00F17485"/>
    <w:rsid w:val="00F177B2"/>
    <w:rsid w:val="00F20027"/>
    <w:rsid w:val="00F210E5"/>
    <w:rsid w:val="00F25046"/>
    <w:rsid w:val="00F35056"/>
    <w:rsid w:val="00F363E9"/>
    <w:rsid w:val="00F364C7"/>
    <w:rsid w:val="00F37813"/>
    <w:rsid w:val="00F42F8C"/>
    <w:rsid w:val="00F4311C"/>
    <w:rsid w:val="00F471A5"/>
    <w:rsid w:val="00F47A7E"/>
    <w:rsid w:val="00F51BF7"/>
    <w:rsid w:val="00F5213A"/>
    <w:rsid w:val="00F57C5E"/>
    <w:rsid w:val="00F643F4"/>
    <w:rsid w:val="00F70093"/>
    <w:rsid w:val="00F70445"/>
    <w:rsid w:val="00F72DEB"/>
    <w:rsid w:val="00F823E4"/>
    <w:rsid w:val="00F84767"/>
    <w:rsid w:val="00F92DA5"/>
    <w:rsid w:val="00F96977"/>
    <w:rsid w:val="00F978BF"/>
    <w:rsid w:val="00FA038D"/>
    <w:rsid w:val="00FB0F6D"/>
    <w:rsid w:val="00FB7FA8"/>
    <w:rsid w:val="00FC0702"/>
    <w:rsid w:val="00FD7D35"/>
    <w:rsid w:val="00FF676E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C3A31"/>
  <w15:chartTrackingRefBased/>
  <w15:docId w15:val="{A12ABCF0-672D-B74C-B6DB-0A82974C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pacing w:val="-5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color w:val="FFFFFF"/>
      <w:sz w:val="20"/>
      <w:lang w:val="en-US"/>
    </w:rPr>
  </w:style>
  <w:style w:type="paragraph" w:customStyle="1" w:styleId="DocumentLabel">
    <w:name w:val="Document Label"/>
    <w:basedOn w:val="Normal"/>
    <w:pPr>
      <w:keepNext/>
      <w:keepLines/>
      <w:spacing w:before="400" w:after="120" w:line="240" w:lineRule="atLeast"/>
      <w:ind w:left="-840"/>
    </w:pPr>
    <w:rPr>
      <w:rFonts w:ascii="Arial Black" w:hAnsi="Arial Black"/>
      <w:spacing w:val="-100"/>
      <w:kern w:val="28"/>
      <w:sz w:val="108"/>
    </w:rPr>
  </w:style>
  <w:style w:type="character" w:styleId="Emphasis">
    <w:name w:val="Emphasis"/>
    <w:qFormat/>
    <w:rPr>
      <w:rFonts w:ascii="Arial Black" w:hAnsi="Arial Black"/>
      <w:sz w:val="18"/>
    </w:rPr>
  </w:style>
  <w:style w:type="paragraph" w:styleId="MessageHeader">
    <w:name w:val="Message Header"/>
    <w:basedOn w:val="BodyText"/>
    <w:pPr>
      <w:keepLines/>
      <w:tabs>
        <w:tab w:val="left" w:pos="720"/>
        <w:tab w:val="left" w:pos="4320"/>
        <w:tab w:val="left" w:pos="5040"/>
        <w:tab w:val="right" w:pos="8640"/>
      </w:tabs>
      <w:spacing w:after="40" w:line="440" w:lineRule="atLeast"/>
      <w:ind w:left="720" w:hanging="720"/>
    </w:pPr>
    <w:rPr>
      <w:rFonts w:ascii="Arial" w:hAnsi="Arial"/>
      <w:color w:val="auto"/>
      <w:spacing w:val="-5"/>
      <w:lang w:val="en-GB"/>
    </w:r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 Black" w:hAnsi="Arial Black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9" w:color="auto"/>
        <w:between w:val="single" w:sz="6" w:space="19" w:color="auto"/>
      </w:pBdr>
      <w:tabs>
        <w:tab w:val="left" w:pos="1267"/>
        <w:tab w:val="left" w:pos="2938"/>
      </w:tabs>
      <w:spacing w:before="120" w:after="120"/>
      <w:ind w:left="0" w:firstLine="0"/>
    </w:pPr>
  </w:style>
  <w:style w:type="paragraph" w:styleId="BodyText2">
    <w:name w:val="Body Text 2"/>
    <w:basedOn w:val="Normal"/>
    <w:pPr>
      <w:jc w:val="both"/>
    </w:pPr>
  </w:style>
  <w:style w:type="paragraph" w:styleId="BodyText3">
    <w:name w:val="Body Text 3"/>
    <w:basedOn w:val="Normal"/>
    <w:rPr>
      <w:b/>
    </w:rPr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lang w:val="en-US"/>
    </w:rPr>
  </w:style>
  <w:style w:type="table" w:styleId="TableGrid">
    <w:name w:val="Table Grid"/>
    <w:basedOn w:val="TableNormal"/>
    <w:rsid w:val="00976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F643F4"/>
    <w:rPr>
      <w:color w:val="0000FF"/>
      <w:u w:val="single"/>
    </w:rPr>
  </w:style>
  <w:style w:type="paragraph" w:styleId="BalloonText">
    <w:name w:val="Balloon Text"/>
    <w:basedOn w:val="Normal"/>
    <w:semiHidden/>
    <w:rsid w:val="004A45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2D63"/>
    <w:pPr>
      <w:ind w:left="720"/>
    </w:pPr>
  </w:style>
  <w:style w:type="character" w:customStyle="1" w:styleId="Heading2Char">
    <w:name w:val="Heading 2 Char"/>
    <w:link w:val="Heading2"/>
    <w:rsid w:val="00CF1DA5"/>
    <w:rPr>
      <w:b/>
      <w:i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7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E77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tice.gov.uk" TargetMode="External"/><Relationship Id="rId3" Type="http://schemas.openxmlformats.org/officeDocument/2006/relationships/styles" Target="styles.xml"/><Relationship Id="rId7" Type="http://schemas.openxmlformats.org/officeDocument/2006/relationships/hyperlink" Target="mailto:Data.Access1@justice.gov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v.uk/government/publications/information-requests-policy-framewo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PA_Database\Letter%20Templates\IMS002%20Fax%20Hea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66569-A5FF-42B6-8166-2368F8555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P:\DPA_Database\Letter Templates\IMS002 Fax Header.dot</Template>
  <TotalTime>6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IMS001 Acknowledgement</vt:lpstr>
    </vt:vector>
  </TitlesOfParts>
  <Company>Home Office</Company>
  <LinksUpToDate>false</LinksUpToDate>
  <CharactersWithSpaces>2721</CharactersWithSpaces>
  <SharedDoc>false</SharedDoc>
  <HLinks>
    <vt:vector size="24" baseType="variant">
      <vt:variant>
        <vt:i4>3342414</vt:i4>
      </vt:variant>
      <vt:variant>
        <vt:i4>9</vt:i4>
      </vt:variant>
      <vt:variant>
        <vt:i4>0</vt:i4>
      </vt:variant>
      <vt:variant>
        <vt:i4>5</vt:i4>
      </vt:variant>
      <vt:variant>
        <vt:lpwstr>mailto:SecurityDataAccess@justice.gov.uk</vt:lpwstr>
      </vt:variant>
      <vt:variant>
        <vt:lpwstr/>
      </vt:variant>
      <vt:variant>
        <vt:i4>983163</vt:i4>
      </vt:variant>
      <vt:variant>
        <vt:i4>6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  <vt:variant>
        <vt:i4>7667766</vt:i4>
      </vt:variant>
      <vt:variant>
        <vt:i4>3</vt:i4>
      </vt:variant>
      <vt:variant>
        <vt:i4>0</vt:i4>
      </vt:variant>
      <vt:variant>
        <vt:i4>5</vt:i4>
      </vt:variant>
      <vt:variant>
        <vt:lpwstr>http://www.justice.gov.uk/</vt:lpwstr>
      </vt:variant>
      <vt:variant>
        <vt:lpwstr/>
      </vt:variant>
      <vt:variant>
        <vt:i4>983163</vt:i4>
      </vt:variant>
      <vt:variant>
        <vt:i4>0</vt:i4>
      </vt:variant>
      <vt:variant>
        <vt:i4>0</vt:i4>
      </vt:variant>
      <vt:variant>
        <vt:i4>5</vt:i4>
      </vt:variant>
      <vt:variant>
        <vt:lpwstr>mailto:Data.Access1@justice.gov.uk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IMS001 Acknowledgement</dc:title>
  <dc:subject/>
  <dc:creator>HMPS</dc:creator>
  <cp:keywords/>
  <dc:description/>
  <cp:lastModifiedBy>lucas Shaw</cp:lastModifiedBy>
  <cp:revision>3</cp:revision>
  <cp:lastPrinted>2015-10-09T09:41:00Z</cp:lastPrinted>
  <dcterms:created xsi:type="dcterms:W3CDTF">2024-09-12T08:16:00Z</dcterms:created>
  <dcterms:modified xsi:type="dcterms:W3CDTF">2024-09-12T12:41:00Z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cno">
    <vt:lpwstr>y</vt:lpwstr>
  </property>
  <property fmtid="{D5CDD505-2E9C-101B-9397-08002B2CF9AE}" pid="3" name="rep">
    <vt:lpwstr>y</vt:lpwstr>
  </property>
</Properties>
</file>