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51"/>
        <w:gridCol w:w="4309"/>
      </w:tblGrid>
      <w:tr w:rsidR="00E75F5C" w14:paraId="7347800F" w14:textId="77777777" w:rsidTr="001E6DC9">
        <w:trPr>
          <w:trHeight w:val="2269"/>
        </w:trPr>
        <w:tc>
          <w:tcPr>
            <w:tcW w:w="5387" w:type="dxa"/>
          </w:tcPr>
          <w:p w14:paraId="46C92CA4" w14:textId="573B619F" w:rsidR="00E75F5C" w:rsidRDefault="00E75F5C">
            <w:pPr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1C1CF159" wp14:editId="28EFB9AB">
                  <wp:extent cx="972000" cy="759600"/>
                  <wp:effectExtent l="0" t="0" r="6350" b="2540"/>
                  <wp:docPr id="2" name="Picture 2" descr="Ministry of Justi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inistry of Justice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000" cy="75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7" w:type="dxa"/>
          </w:tcPr>
          <w:p w14:paraId="364D8D22" w14:textId="77777777" w:rsidR="00E75F5C" w:rsidRPr="00341184" w:rsidRDefault="00E75F5C" w:rsidP="00E75F5C">
            <w:pPr>
              <w:keepNext/>
              <w:spacing w:line="220" w:lineRule="exact"/>
              <w:outlineLvl w:val="1"/>
              <w:rPr>
                <w:rFonts w:cs="Arial"/>
                <w:color w:val="000000"/>
              </w:rPr>
            </w:pPr>
            <w:r w:rsidRPr="00341184">
              <w:rPr>
                <w:rFonts w:cs="Arial"/>
                <w:color w:val="000000"/>
              </w:rPr>
              <w:t>Offender Subject Access Request Team</w:t>
            </w:r>
          </w:p>
          <w:p w14:paraId="582C111E" w14:textId="1E816F5E" w:rsidR="00E75F5C" w:rsidRPr="00C70973" w:rsidRDefault="00E75F5C" w:rsidP="00E75F5C">
            <w:pPr>
              <w:keepNext/>
              <w:spacing w:line="220" w:lineRule="exact"/>
              <w:outlineLvl w:val="1"/>
              <w:rPr>
                <w:rFonts w:cs="Arial"/>
                <w:color w:val="000000"/>
              </w:rPr>
            </w:pPr>
            <w:r w:rsidRPr="00341184">
              <w:rPr>
                <w:rFonts w:cs="Arial"/>
                <w:color w:val="000000"/>
              </w:rPr>
              <w:t xml:space="preserve">Information </w:t>
            </w:r>
            <w:r w:rsidR="0022423D">
              <w:rPr>
                <w:rFonts w:cs="Arial"/>
                <w:color w:val="000000"/>
              </w:rPr>
              <w:t>Services</w:t>
            </w:r>
            <w:r w:rsidRPr="00341184">
              <w:rPr>
                <w:rFonts w:cs="Arial"/>
                <w:color w:val="000000"/>
              </w:rPr>
              <w:t xml:space="preserve"> Division</w:t>
            </w:r>
          </w:p>
          <w:p w14:paraId="2D9980F2" w14:textId="77777777" w:rsidR="00E75F5C" w:rsidRPr="000B5BEC" w:rsidRDefault="00E75F5C" w:rsidP="00E75F5C">
            <w:pPr>
              <w:rPr>
                <w:rFonts w:cs="Arial"/>
                <w:lang w:val="en-US"/>
              </w:rPr>
            </w:pPr>
            <w:r w:rsidRPr="000B5BEC">
              <w:rPr>
                <w:rFonts w:cs="Arial"/>
                <w:lang w:val="en-US"/>
              </w:rPr>
              <w:t>Ministry of Justice</w:t>
            </w:r>
          </w:p>
          <w:p w14:paraId="74F47D9B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Building 16</w:t>
            </w:r>
            <w:r>
              <w:rPr>
                <w:rFonts w:cs="Arial"/>
              </w:rPr>
              <w:t xml:space="preserve">, </w:t>
            </w:r>
            <w:r w:rsidRPr="000B5BEC">
              <w:rPr>
                <w:rFonts w:cs="Arial"/>
              </w:rPr>
              <w:t xml:space="preserve">NDC Site </w:t>
            </w:r>
          </w:p>
          <w:p w14:paraId="62839E44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Burton Road</w:t>
            </w:r>
          </w:p>
          <w:p w14:paraId="6E5B7363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Branston</w:t>
            </w:r>
          </w:p>
          <w:p w14:paraId="45669141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Burton Upon Trent</w:t>
            </w:r>
          </w:p>
          <w:p w14:paraId="0ADF40DC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Staffordshire</w:t>
            </w:r>
          </w:p>
          <w:p w14:paraId="31C7EE05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DE14 3EG</w:t>
            </w:r>
          </w:p>
          <w:p w14:paraId="2EC2691E" w14:textId="385CCAA7" w:rsidR="00CC4313" w:rsidRPr="003F102B" w:rsidRDefault="00CC4313" w:rsidP="001E6DC9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  <w:lang w:val="de-DE"/>
              </w:rPr>
            </w:pPr>
          </w:p>
        </w:tc>
      </w:tr>
      <w:tr w:rsidR="00E75F5C" w14:paraId="55D5EE72" w14:textId="77777777" w:rsidTr="00877CA4">
        <w:tc>
          <w:tcPr>
            <w:tcW w:w="5387" w:type="dxa"/>
          </w:tcPr>
          <w:p w14:paraId="1908A953" w14:textId="57CCC4B8" w:rsidR="00E75F5C" w:rsidRDefault="00F24D89">
            <w:pPr>
              <w:rPr>
                <w:rFonts w:cs="Arial"/>
              </w:rPr>
            </w:pPr>
            <w:r w:rsidRPr="002C794D">
              <w:rPr>
                <w:rFonts w:cs="Arial"/>
              </w:rPr>
              <w:fldChar w:fldCharType="begin"/>
            </w:r>
            <w:r w:rsidRPr="002C794D">
              <w:rPr>
                <w:rFonts w:cs="Arial"/>
              </w:rPr>
              <w:instrText xml:space="preserve"> MERGEFIELD =</w:instrText>
            </w:r>
            <w:r w:rsidR="00811ADD">
              <w:rPr>
                <w:rFonts w:cs="Arial"/>
              </w:rPr>
              <w:instrText>letter</w:instrText>
            </w:r>
            <w:r>
              <w:rPr>
                <w:rFonts w:cs="Arial"/>
              </w:rPr>
              <w:instrText>_address</w:instrText>
            </w:r>
            <w:r w:rsidRPr="002C794D">
              <w:rPr>
                <w:rFonts w:cs="Arial"/>
              </w:rPr>
              <w:instrText xml:space="preserve"> \* MERGEFORMAT </w:instrText>
            </w:r>
            <w:r w:rsidRPr="002C794D">
              <w:rPr>
                <w:rFonts w:cs="Arial"/>
              </w:rPr>
              <w:fldChar w:fldCharType="separate"/>
            </w:r>
            <w:r w:rsidR="00811ADD">
              <w:rPr>
                <w:rFonts w:cs="Arial"/>
                <w:noProof/>
              </w:rPr>
              <w:t>«=letter_address»</w:t>
            </w:r>
            <w:r w:rsidRPr="002C794D">
              <w:rPr>
                <w:rFonts w:cs="Arial"/>
              </w:rPr>
              <w:fldChar w:fldCharType="end"/>
            </w:r>
          </w:p>
        </w:tc>
        <w:tc>
          <w:tcPr>
            <w:tcW w:w="4037" w:type="dxa"/>
          </w:tcPr>
          <w:p w14:paraId="3BBDA35B" w14:textId="77777777" w:rsidR="001E6DC9" w:rsidRPr="000B5BEC" w:rsidRDefault="001E6DC9" w:rsidP="001E6DC9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  <w:lang w:val="de-DE"/>
              </w:rPr>
            </w:pPr>
            <w:r w:rsidRPr="000B5BEC">
              <w:rPr>
                <w:rFonts w:cs="Arial"/>
                <w:b/>
                <w:lang w:val="de-DE"/>
              </w:rPr>
              <w:t>T</w:t>
            </w:r>
            <w:r w:rsidRPr="000B5BEC">
              <w:rPr>
                <w:rFonts w:cs="Arial"/>
                <w:lang w:val="de-DE"/>
              </w:rPr>
              <w:t xml:space="preserve"> 01283 496066</w:t>
            </w:r>
          </w:p>
          <w:p w14:paraId="7530BF35" w14:textId="77777777" w:rsidR="001E6DC9" w:rsidRDefault="001E6DC9" w:rsidP="001E6DC9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  <w:lang w:val="de-DE"/>
              </w:rPr>
            </w:pPr>
            <w:r w:rsidRPr="000B5BEC">
              <w:rPr>
                <w:rFonts w:cs="Arial"/>
                <w:b/>
                <w:lang w:val="de-DE"/>
              </w:rPr>
              <w:t>E</w:t>
            </w:r>
            <w:r w:rsidRPr="000B5BEC">
              <w:rPr>
                <w:rFonts w:cs="Arial"/>
                <w:lang w:val="de-DE"/>
              </w:rPr>
              <w:t xml:space="preserve"> </w:t>
            </w:r>
            <w:hyperlink r:id="rId6" w:history="1">
              <w:r w:rsidRPr="000C31BF">
                <w:rPr>
                  <w:rStyle w:val="Hyperlink"/>
                  <w:rFonts w:cs="Arial"/>
                  <w:lang w:val="de-DE"/>
                </w:rPr>
                <w:t>data.access1@justice.gov.uk</w:t>
              </w:r>
            </w:hyperlink>
          </w:p>
          <w:p w14:paraId="6A245CB2" w14:textId="77777777" w:rsidR="001E6DC9" w:rsidRDefault="001E6DC9" w:rsidP="001E6DC9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  <w:lang w:val="de-DE"/>
              </w:rPr>
            </w:pPr>
          </w:p>
          <w:p w14:paraId="10051007" w14:textId="77777777" w:rsidR="001E6DC9" w:rsidRDefault="007C170B" w:rsidP="001E6DC9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Style w:val="Hyperlink"/>
                <w:rFonts w:cs="Arial"/>
                <w:lang w:val="de-DE"/>
              </w:rPr>
            </w:pPr>
            <w:hyperlink r:id="rId7" w:history="1">
              <w:r w:rsidR="001E6DC9" w:rsidRPr="005F4554">
                <w:rPr>
                  <w:rStyle w:val="Hyperlink"/>
                  <w:rFonts w:cs="Arial"/>
                  <w:lang w:val="de-DE"/>
                </w:rPr>
                <w:t>www.justice.gov.uk</w:t>
              </w:r>
            </w:hyperlink>
          </w:p>
          <w:p w14:paraId="06C4820B" w14:textId="77777777" w:rsidR="001E6DC9" w:rsidRDefault="001E6DC9" w:rsidP="00877CA4">
            <w:pPr>
              <w:ind w:left="1734" w:hanging="1734"/>
              <w:rPr>
                <w:rFonts w:cs="Arial"/>
              </w:rPr>
            </w:pPr>
          </w:p>
          <w:p w14:paraId="3E988925" w14:textId="3EE22F14" w:rsidR="00AB79B0" w:rsidRPr="000B5BEC" w:rsidRDefault="00E75710" w:rsidP="00AB79B0">
            <w:pPr>
              <w:ind w:left="1734" w:hanging="1734"/>
              <w:rPr>
                <w:rFonts w:cs="Arial"/>
              </w:rPr>
            </w:pPr>
            <w:r w:rsidRPr="000B5BEC">
              <w:rPr>
                <w:rFonts w:cs="Arial"/>
              </w:rPr>
              <w:t>Your Reference:</w:t>
            </w:r>
            <w:r w:rsidR="00AB79B0">
              <w:rPr>
                <w:rFonts w:cs="Arial"/>
              </w:rPr>
              <w:t xml:space="preserve"> </w:t>
            </w:r>
            <w:r w:rsidR="00AB79B0">
              <w:rPr>
                <w:rFonts w:cs="Arial"/>
              </w:rPr>
              <w:fldChar w:fldCharType="begin"/>
            </w:r>
            <w:r w:rsidR="00AB79B0">
              <w:rPr>
                <w:rFonts w:cs="Arial"/>
              </w:rPr>
              <w:instrText xml:space="preserve"> MERGEFIELD =requester_reference \* MERGEFORMAT </w:instrText>
            </w:r>
            <w:r w:rsidR="00AB79B0">
              <w:rPr>
                <w:rFonts w:cs="Arial"/>
              </w:rPr>
              <w:fldChar w:fldCharType="separate"/>
            </w:r>
            <w:r w:rsidR="00AB79B0">
              <w:rPr>
                <w:rFonts w:cs="Arial"/>
                <w:noProof/>
              </w:rPr>
              <w:t>«=requester_reference»</w:t>
            </w:r>
            <w:r w:rsidR="00AB79B0">
              <w:rPr>
                <w:rFonts w:cs="Arial"/>
              </w:rPr>
              <w:fldChar w:fldCharType="end"/>
            </w:r>
          </w:p>
          <w:p w14:paraId="1BE01C6F" w14:textId="40940331" w:rsidR="00E75710" w:rsidRPr="000B5BEC" w:rsidRDefault="00E75710" w:rsidP="00E75710">
            <w:pPr>
              <w:ind w:left="1734" w:hanging="1734"/>
              <w:rPr>
                <w:rFonts w:cs="Arial"/>
              </w:rPr>
            </w:pPr>
            <w:r w:rsidRPr="000B5BEC">
              <w:rPr>
                <w:rFonts w:cs="Arial"/>
              </w:rPr>
              <w:t>Our Reference:</w:t>
            </w:r>
            <w:r>
              <w:rPr>
                <w:rFonts w:cs="Arial"/>
              </w:rPr>
              <w:t xml:space="preserve">  </w:t>
            </w:r>
            <w:r w:rsidRPr="000B5BEC">
              <w:rPr>
                <w:rFonts w:cs="Arial"/>
              </w:rPr>
              <w:t xml:space="preserve">DPA </w:t>
            </w:r>
            <w:r w:rsidRPr="002C794D">
              <w:rPr>
                <w:rFonts w:cs="Arial"/>
              </w:rPr>
              <w:fldChar w:fldCharType="begin"/>
            </w:r>
            <w:r w:rsidRPr="002C794D">
              <w:rPr>
                <w:rFonts w:cs="Arial"/>
              </w:rPr>
              <w:instrText xml:space="preserve"> MERGEFIELD =values.</w:instrText>
            </w:r>
            <w:r>
              <w:rPr>
                <w:rFonts w:cs="Arial"/>
              </w:rPr>
              <w:instrText xml:space="preserve">number </w:instrText>
            </w:r>
            <w:r w:rsidRPr="002C794D">
              <w:rPr>
                <w:rFonts w:cs="Arial"/>
              </w:rPr>
              <w:instrText xml:space="preserve">\* MERGEFORMAT </w:instrText>
            </w:r>
            <w:r w:rsidRPr="002C794D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«=values.number»</w:t>
            </w:r>
            <w:r w:rsidRPr="002C794D">
              <w:rPr>
                <w:rFonts w:cs="Arial"/>
              </w:rPr>
              <w:fldChar w:fldCharType="end"/>
            </w:r>
          </w:p>
          <w:p w14:paraId="7FAF9A99" w14:textId="77777777" w:rsidR="00E75710" w:rsidRPr="000B5BEC" w:rsidRDefault="00E75710" w:rsidP="00E75710">
            <w:pPr>
              <w:ind w:left="1734" w:hanging="1734"/>
              <w:rPr>
                <w:rFonts w:cs="Arial"/>
              </w:rPr>
            </w:pPr>
          </w:p>
          <w:p w14:paraId="7C54A1F3" w14:textId="53EAA911" w:rsidR="00E75F5C" w:rsidRDefault="00E75710" w:rsidP="00E75710">
            <w:pPr>
              <w:rPr>
                <w:rFonts w:cs="Arial"/>
              </w:rPr>
            </w:pPr>
            <w:r w:rsidRPr="000B5BEC">
              <w:rPr>
                <w:rFonts w:cs="Arial"/>
              </w:rPr>
              <w:t>Date:</w:t>
            </w:r>
            <w:r>
              <w:rPr>
                <w:rFonts w:cs="Arial"/>
              </w:rPr>
              <w:t xml:space="preserve">                  </w:t>
            </w: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MERGEFIELD =letter_date \* MERGEFORMAT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«=letter_date»</w:t>
            </w:r>
            <w:r>
              <w:rPr>
                <w:rFonts w:cs="Arial"/>
              </w:rPr>
              <w:fldChar w:fldCharType="end"/>
            </w:r>
          </w:p>
        </w:tc>
      </w:tr>
      <w:tr w:rsidR="00702A74" w14:paraId="29A721BA" w14:textId="77777777" w:rsidTr="00877CA4">
        <w:tc>
          <w:tcPr>
            <w:tcW w:w="5387" w:type="dxa"/>
          </w:tcPr>
          <w:p w14:paraId="23736D84" w14:textId="1988209E" w:rsidR="00702A74" w:rsidRDefault="00702A74">
            <w:pPr>
              <w:rPr>
                <w:rFonts w:cs="Arial"/>
              </w:rPr>
            </w:pPr>
          </w:p>
        </w:tc>
        <w:tc>
          <w:tcPr>
            <w:tcW w:w="4037" w:type="dxa"/>
          </w:tcPr>
          <w:p w14:paraId="1E3D1DA6" w14:textId="77777777" w:rsidR="00702A74" w:rsidRPr="000B5BEC" w:rsidRDefault="00702A74" w:rsidP="00E75710">
            <w:pPr>
              <w:rPr>
                <w:rFonts w:cs="Arial"/>
              </w:rPr>
            </w:pPr>
          </w:p>
        </w:tc>
      </w:tr>
    </w:tbl>
    <w:p w14:paraId="17C206DE" w14:textId="059728B7" w:rsidR="00E866DF" w:rsidRDefault="002C794D">
      <w:pPr>
        <w:tabs>
          <w:tab w:val="left" w:pos="252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=body \* MERGEFORMAT </w:instrText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«=body»</w:t>
      </w:r>
      <w:r>
        <w:rPr>
          <w:rFonts w:cs="Arial"/>
          <w:sz w:val="22"/>
          <w:szCs w:val="22"/>
        </w:rPr>
        <w:fldChar w:fldCharType="end"/>
      </w:r>
    </w:p>
    <w:p w14:paraId="1301A0C4" w14:textId="646947CD" w:rsidR="007C170B" w:rsidRDefault="007C170B">
      <w:pPr>
        <w:tabs>
          <w:tab w:val="left" w:pos="2520"/>
        </w:tabs>
        <w:rPr>
          <w:rFonts w:cs="Arial"/>
          <w:sz w:val="22"/>
          <w:szCs w:val="22"/>
        </w:rPr>
      </w:pPr>
    </w:p>
    <w:p w14:paraId="35F47058" w14:textId="77777777" w:rsidR="007C170B" w:rsidRDefault="007C170B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br w:type="page"/>
      </w:r>
    </w:p>
    <w:p w14:paraId="61FA2B2F" w14:textId="77777777" w:rsidR="007C170B" w:rsidRPr="007C170B" w:rsidRDefault="007C170B" w:rsidP="007C170B">
      <w:pPr>
        <w:rPr>
          <w:rFonts w:ascii="Times New Roman" w:hAnsi="Times New Roman"/>
          <w:sz w:val="24"/>
          <w:szCs w:val="24"/>
          <w:lang w:eastAsia="en-GB"/>
        </w:rPr>
      </w:pPr>
    </w:p>
    <w:p w14:paraId="5557833E" w14:textId="77777777" w:rsidR="007C170B" w:rsidRPr="007C170B" w:rsidRDefault="007C170B" w:rsidP="007C170B">
      <w:pPr>
        <w:rPr>
          <w:rFonts w:ascii="Times New Roman" w:hAnsi="Times New Roman"/>
          <w:sz w:val="24"/>
          <w:szCs w:val="24"/>
          <w:lang w:eastAsia="en-GB"/>
        </w:rPr>
      </w:pPr>
      <w:r w:rsidRPr="007C170B">
        <w:rPr>
          <w:rFonts w:cs="Arial"/>
          <w:b/>
          <w:bCs/>
          <w:color w:val="000000"/>
          <w:sz w:val="22"/>
          <w:szCs w:val="22"/>
          <w:lang w:eastAsia="en-GB"/>
        </w:rPr>
        <w:t>Personal information/ documents that can be provided as business as usual from the prison:</w:t>
      </w:r>
      <w:r w:rsidRPr="007C170B">
        <w:rPr>
          <w:rFonts w:cs="Arial"/>
          <w:color w:val="000000"/>
          <w:sz w:val="22"/>
          <w:szCs w:val="22"/>
          <w:lang w:eastAsia="en-GB"/>
        </w:rPr>
        <w:t>            </w:t>
      </w:r>
    </w:p>
    <w:p w14:paraId="1952B1D9" w14:textId="77777777" w:rsidR="007C170B" w:rsidRPr="007C170B" w:rsidRDefault="007C170B" w:rsidP="007C170B">
      <w:pPr>
        <w:rPr>
          <w:rFonts w:ascii="Times New Roman" w:hAnsi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7"/>
        <w:gridCol w:w="7021"/>
      </w:tblGrid>
      <w:tr w:rsidR="007C170B" w:rsidRPr="007C170B" w14:paraId="1E96D8C3" w14:textId="77777777" w:rsidTr="007C17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7DA0E2" w14:textId="77777777" w:rsidR="007C170B" w:rsidRPr="007C170B" w:rsidRDefault="007C170B" w:rsidP="007C170B">
            <w:pPr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7C170B">
              <w:rPr>
                <w:rFonts w:cs="Arial"/>
                <w:b/>
                <w:bCs/>
                <w:color w:val="000000"/>
                <w:sz w:val="22"/>
                <w:szCs w:val="22"/>
                <w:lang w:eastAsia="en-GB"/>
              </w:rPr>
              <w:t>Adjudication Liaison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91C9C8" w14:textId="77777777" w:rsidR="007C170B" w:rsidRPr="007C170B" w:rsidRDefault="007C170B" w:rsidP="007C170B">
            <w:pPr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7C170B">
              <w:rPr>
                <w:rFonts w:cs="Arial"/>
                <w:color w:val="000000"/>
                <w:sz w:val="22"/>
                <w:szCs w:val="22"/>
                <w:lang w:eastAsia="en-GB"/>
              </w:rPr>
              <w:t>Adjudication Record</w:t>
            </w:r>
          </w:p>
          <w:p w14:paraId="1DF6C2AB" w14:textId="77777777" w:rsidR="007C170B" w:rsidRPr="007C170B" w:rsidRDefault="007C170B" w:rsidP="007C170B">
            <w:pPr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7C170B">
              <w:rPr>
                <w:rFonts w:cs="Arial"/>
                <w:color w:val="000000"/>
                <w:sz w:val="22"/>
                <w:szCs w:val="22"/>
                <w:lang w:eastAsia="en-GB"/>
              </w:rPr>
              <w:t>Rule 45 Record</w:t>
            </w:r>
          </w:p>
        </w:tc>
      </w:tr>
      <w:tr w:rsidR="007C170B" w:rsidRPr="007C170B" w14:paraId="287798B6" w14:textId="77777777" w:rsidTr="007C17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0684FD" w14:textId="77777777" w:rsidR="007C170B" w:rsidRPr="007C170B" w:rsidRDefault="007C170B" w:rsidP="007C170B">
            <w:pPr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7C170B">
              <w:rPr>
                <w:rFonts w:cs="Arial"/>
                <w:b/>
                <w:bCs/>
                <w:color w:val="000000"/>
                <w:sz w:val="22"/>
                <w:szCs w:val="22"/>
                <w:lang w:eastAsia="en-GB"/>
              </w:rPr>
              <w:t>Assessment and Intervention Centre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2890B6" w14:textId="77777777" w:rsidR="007C170B" w:rsidRPr="007C170B" w:rsidRDefault="007C170B" w:rsidP="007C170B">
            <w:pPr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7C170B">
              <w:rPr>
                <w:rFonts w:cs="Arial"/>
                <w:color w:val="000000"/>
                <w:sz w:val="22"/>
                <w:szCs w:val="22"/>
                <w:lang w:eastAsia="en-GB"/>
              </w:rPr>
              <w:t>Psychological risk assessments including SPR E, Cat A Reports, Structured Assessment &amp; Need (SARN Responsivity assessment reports including WAIS feedback, assessments of personality)</w:t>
            </w:r>
          </w:p>
          <w:p w14:paraId="4C4475CD" w14:textId="77777777" w:rsidR="007C170B" w:rsidRPr="007C170B" w:rsidRDefault="007C170B" w:rsidP="007C170B">
            <w:pPr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7C170B">
              <w:rPr>
                <w:rFonts w:cs="Arial"/>
                <w:color w:val="000000"/>
                <w:sz w:val="22"/>
                <w:szCs w:val="22"/>
                <w:lang w:eastAsia="en-GB"/>
              </w:rPr>
              <w:t>Programme Needs Assessment (PNA)</w:t>
            </w:r>
          </w:p>
          <w:p w14:paraId="79681196" w14:textId="77777777" w:rsidR="007C170B" w:rsidRPr="007C170B" w:rsidRDefault="007C170B" w:rsidP="007C170B">
            <w:pPr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7C170B">
              <w:rPr>
                <w:rFonts w:cs="Arial"/>
                <w:color w:val="000000"/>
                <w:sz w:val="22"/>
                <w:szCs w:val="22"/>
                <w:lang w:eastAsia="en-GB"/>
              </w:rPr>
              <w:t>Post-programme Review Report/Minutes</w:t>
            </w:r>
          </w:p>
        </w:tc>
      </w:tr>
      <w:tr w:rsidR="007C170B" w:rsidRPr="007C170B" w14:paraId="742790CD" w14:textId="77777777" w:rsidTr="007C17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2A4348" w14:textId="77777777" w:rsidR="007C170B" w:rsidRPr="007C170B" w:rsidRDefault="007C170B" w:rsidP="007C170B">
            <w:pPr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7C170B">
              <w:rPr>
                <w:rFonts w:cs="Arial"/>
                <w:b/>
                <w:bCs/>
                <w:color w:val="000000"/>
                <w:sz w:val="22"/>
                <w:szCs w:val="22"/>
                <w:lang w:eastAsia="en-GB"/>
              </w:rPr>
              <w:t>Business Hub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63C75E" w14:textId="77777777" w:rsidR="007C170B" w:rsidRPr="007C170B" w:rsidRDefault="007C170B" w:rsidP="007C170B">
            <w:pPr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7C170B">
              <w:rPr>
                <w:rFonts w:cs="Arial"/>
                <w:color w:val="000000"/>
                <w:sz w:val="22"/>
                <w:szCs w:val="22"/>
                <w:lang w:eastAsia="en-GB"/>
              </w:rPr>
              <w:t>Request/Complaint</w:t>
            </w:r>
          </w:p>
          <w:p w14:paraId="05E4536B" w14:textId="77777777" w:rsidR="007C170B" w:rsidRPr="007C170B" w:rsidRDefault="007C170B" w:rsidP="007C170B">
            <w:pPr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7C170B">
              <w:rPr>
                <w:rFonts w:cs="Arial"/>
                <w:color w:val="000000"/>
                <w:sz w:val="22"/>
                <w:szCs w:val="22"/>
                <w:lang w:eastAsia="en-GB"/>
              </w:rPr>
              <w:t>Prisoner Account Statement</w:t>
            </w:r>
          </w:p>
          <w:p w14:paraId="2360E36D" w14:textId="77777777" w:rsidR="007C170B" w:rsidRPr="007C170B" w:rsidRDefault="007C170B" w:rsidP="007C170B">
            <w:pPr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7C170B">
              <w:rPr>
                <w:rFonts w:cs="Arial"/>
                <w:color w:val="000000"/>
                <w:sz w:val="22"/>
                <w:szCs w:val="22"/>
                <w:lang w:eastAsia="en-GB"/>
              </w:rPr>
              <w:t>PINs Statement</w:t>
            </w:r>
          </w:p>
          <w:p w14:paraId="57017EE0" w14:textId="77777777" w:rsidR="007C170B" w:rsidRPr="007C170B" w:rsidRDefault="007C170B" w:rsidP="007C170B">
            <w:pPr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7C170B">
              <w:rPr>
                <w:rFonts w:cs="Arial"/>
                <w:color w:val="000000"/>
                <w:sz w:val="22"/>
                <w:szCs w:val="22"/>
                <w:lang w:eastAsia="en-GB"/>
              </w:rPr>
              <w:t>PPO Report</w:t>
            </w:r>
          </w:p>
          <w:p w14:paraId="6F6D2CA4" w14:textId="77777777" w:rsidR="007C170B" w:rsidRPr="007C170B" w:rsidRDefault="007C170B" w:rsidP="007C170B">
            <w:pPr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7C170B">
              <w:rPr>
                <w:rFonts w:cs="Arial"/>
                <w:color w:val="000000"/>
                <w:sz w:val="22"/>
                <w:szCs w:val="22"/>
                <w:lang w:eastAsia="en-GB"/>
              </w:rPr>
              <w:t>Local Database Registers/ Logs </w:t>
            </w:r>
          </w:p>
          <w:p w14:paraId="4A56848A" w14:textId="77777777" w:rsidR="007C170B" w:rsidRPr="007C170B" w:rsidRDefault="007C170B" w:rsidP="007C170B">
            <w:pPr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7C170B">
              <w:rPr>
                <w:rFonts w:cs="Arial"/>
                <w:color w:val="000000"/>
                <w:sz w:val="22"/>
                <w:szCs w:val="22"/>
                <w:lang w:eastAsia="en-GB"/>
              </w:rPr>
              <w:t>(i.e. – complaints/ catalogue orders/ Official Correspondence/ PPO requests/ Letters Sheets/ VO Requests)</w:t>
            </w:r>
          </w:p>
        </w:tc>
      </w:tr>
      <w:tr w:rsidR="007C170B" w:rsidRPr="007C170B" w14:paraId="5DBB9490" w14:textId="77777777" w:rsidTr="007C17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EAED2E" w14:textId="77777777" w:rsidR="007C170B" w:rsidRPr="007C170B" w:rsidRDefault="007C170B" w:rsidP="007C170B">
            <w:pPr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7C170B">
              <w:rPr>
                <w:rFonts w:cs="Arial"/>
                <w:b/>
                <w:bCs/>
                <w:color w:val="000000"/>
                <w:sz w:val="22"/>
                <w:szCs w:val="22"/>
                <w:lang w:eastAsia="en-GB"/>
              </w:rPr>
              <w:t>Chaplaincy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99B5FB" w14:textId="77777777" w:rsidR="007C170B" w:rsidRPr="007C170B" w:rsidRDefault="007C170B" w:rsidP="007C170B">
            <w:pPr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7C170B">
              <w:rPr>
                <w:rFonts w:cs="Arial"/>
                <w:color w:val="000000"/>
                <w:sz w:val="22"/>
                <w:szCs w:val="22"/>
                <w:lang w:eastAsia="en-GB"/>
              </w:rPr>
              <w:t>Change of Religion Record</w:t>
            </w:r>
          </w:p>
          <w:p w14:paraId="62E747D5" w14:textId="77777777" w:rsidR="007C170B" w:rsidRPr="007C170B" w:rsidRDefault="007C170B" w:rsidP="007C170B">
            <w:pPr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7C170B">
              <w:rPr>
                <w:rFonts w:cs="Arial"/>
                <w:color w:val="000000"/>
                <w:sz w:val="22"/>
                <w:szCs w:val="22"/>
                <w:lang w:eastAsia="en-GB"/>
              </w:rPr>
              <w:t>Application to Marry</w:t>
            </w:r>
          </w:p>
        </w:tc>
      </w:tr>
      <w:tr w:rsidR="007C170B" w:rsidRPr="007C170B" w14:paraId="6ED434C8" w14:textId="77777777" w:rsidTr="007C17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3F3E85" w14:textId="77777777" w:rsidR="007C170B" w:rsidRPr="007C170B" w:rsidRDefault="007C170B" w:rsidP="007C170B">
            <w:pPr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7C170B">
              <w:rPr>
                <w:rFonts w:cs="Arial"/>
                <w:b/>
                <w:bCs/>
                <w:color w:val="000000"/>
                <w:sz w:val="22"/>
                <w:szCs w:val="22"/>
                <w:lang w:eastAsia="en-GB"/>
              </w:rPr>
              <w:t>OMU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4E1E81" w14:textId="77777777" w:rsidR="007C170B" w:rsidRPr="007C170B" w:rsidRDefault="007C170B" w:rsidP="007C170B">
            <w:pPr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7C170B">
              <w:rPr>
                <w:rFonts w:cs="Arial"/>
                <w:color w:val="000000"/>
                <w:sz w:val="22"/>
                <w:szCs w:val="22"/>
                <w:lang w:eastAsia="en-GB"/>
              </w:rPr>
              <w:t>Sentence Plan Record</w:t>
            </w:r>
          </w:p>
          <w:p w14:paraId="70F4F874" w14:textId="77777777" w:rsidR="007C170B" w:rsidRPr="007C170B" w:rsidRDefault="007C170B" w:rsidP="007C170B">
            <w:pPr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7C170B">
              <w:rPr>
                <w:rFonts w:cs="Arial"/>
                <w:color w:val="000000"/>
                <w:sz w:val="22"/>
                <w:szCs w:val="22"/>
                <w:lang w:eastAsia="en-GB"/>
              </w:rPr>
              <w:t>Pre-Sentence Reports</w:t>
            </w:r>
          </w:p>
          <w:p w14:paraId="00EC6E31" w14:textId="77777777" w:rsidR="007C170B" w:rsidRPr="007C170B" w:rsidRDefault="007C170B" w:rsidP="007C170B">
            <w:pPr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7C170B">
              <w:rPr>
                <w:rFonts w:cs="Arial"/>
                <w:color w:val="000000"/>
                <w:sz w:val="22"/>
                <w:szCs w:val="22"/>
                <w:lang w:eastAsia="en-GB"/>
              </w:rPr>
              <w:t>Cat A Report &amp; Review Decision</w:t>
            </w:r>
          </w:p>
          <w:p w14:paraId="094BF0A5" w14:textId="77777777" w:rsidR="007C170B" w:rsidRPr="007C170B" w:rsidRDefault="007C170B" w:rsidP="007C170B">
            <w:pPr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7C170B">
              <w:rPr>
                <w:rFonts w:cs="Arial"/>
                <w:color w:val="000000"/>
                <w:sz w:val="22"/>
                <w:szCs w:val="22"/>
                <w:lang w:eastAsia="en-GB"/>
              </w:rPr>
              <w:t>Parole Report</w:t>
            </w:r>
          </w:p>
          <w:p w14:paraId="415BAF2D" w14:textId="77777777" w:rsidR="007C170B" w:rsidRPr="007C170B" w:rsidRDefault="007C170B" w:rsidP="007C170B">
            <w:pPr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7C170B">
              <w:rPr>
                <w:rFonts w:cs="Arial"/>
                <w:color w:val="000000"/>
                <w:sz w:val="22"/>
                <w:szCs w:val="22"/>
                <w:lang w:eastAsia="en-GB"/>
              </w:rPr>
              <w:t>Sentence Calculation</w:t>
            </w:r>
          </w:p>
          <w:p w14:paraId="755C3064" w14:textId="77777777" w:rsidR="007C170B" w:rsidRPr="007C170B" w:rsidRDefault="007C170B" w:rsidP="007C170B">
            <w:pPr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7C170B">
              <w:rPr>
                <w:rFonts w:cs="Arial"/>
                <w:color w:val="000000"/>
                <w:sz w:val="22"/>
                <w:szCs w:val="22"/>
                <w:lang w:eastAsia="en-GB"/>
              </w:rPr>
              <w:t>Public Protection Restrictions</w:t>
            </w:r>
          </w:p>
          <w:p w14:paraId="6CB96928" w14:textId="77777777" w:rsidR="007C170B" w:rsidRPr="007C170B" w:rsidRDefault="007C170B" w:rsidP="007C170B">
            <w:pPr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7C170B">
              <w:rPr>
                <w:rFonts w:cs="Arial"/>
                <w:color w:val="000000"/>
                <w:sz w:val="22"/>
                <w:szCs w:val="22"/>
                <w:lang w:eastAsia="en-GB"/>
              </w:rPr>
              <w:t>IDRMT Decisions</w:t>
            </w:r>
          </w:p>
          <w:p w14:paraId="2004150D" w14:textId="77777777" w:rsidR="007C170B" w:rsidRPr="007C170B" w:rsidRDefault="007C170B" w:rsidP="007C170B">
            <w:pPr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7C170B">
              <w:rPr>
                <w:rFonts w:cs="Arial"/>
                <w:color w:val="000000"/>
                <w:sz w:val="22"/>
                <w:szCs w:val="22"/>
                <w:lang w:eastAsia="en-GB"/>
              </w:rPr>
              <w:t>Post-programme Review Report/Minutes</w:t>
            </w:r>
          </w:p>
          <w:p w14:paraId="57A84E64" w14:textId="77777777" w:rsidR="007C170B" w:rsidRPr="007C170B" w:rsidRDefault="007C170B" w:rsidP="007C170B">
            <w:pPr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7C170B">
              <w:rPr>
                <w:rFonts w:cs="Arial"/>
                <w:color w:val="000000"/>
                <w:sz w:val="22"/>
                <w:szCs w:val="22"/>
                <w:lang w:eastAsia="en-GB"/>
              </w:rPr>
              <w:t>OASys reports</w:t>
            </w:r>
          </w:p>
        </w:tc>
      </w:tr>
      <w:tr w:rsidR="007C170B" w:rsidRPr="007C170B" w14:paraId="69B87193" w14:textId="77777777" w:rsidTr="007C17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F9D06B" w14:textId="77777777" w:rsidR="007C170B" w:rsidRPr="007C170B" w:rsidRDefault="007C170B" w:rsidP="007C170B">
            <w:pPr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7C170B">
              <w:rPr>
                <w:rFonts w:cs="Arial"/>
                <w:b/>
                <w:bCs/>
                <w:color w:val="000000"/>
                <w:sz w:val="22"/>
                <w:szCs w:val="22"/>
                <w:lang w:eastAsia="en-GB"/>
              </w:rPr>
              <w:t>Residence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BD8B23" w14:textId="77777777" w:rsidR="007C170B" w:rsidRPr="007C170B" w:rsidRDefault="007C170B" w:rsidP="007C170B">
            <w:pPr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7C170B">
              <w:rPr>
                <w:rFonts w:cs="Arial"/>
                <w:color w:val="000000"/>
                <w:sz w:val="22"/>
                <w:szCs w:val="22"/>
                <w:lang w:eastAsia="en-GB"/>
              </w:rPr>
              <w:t>General Application</w:t>
            </w:r>
          </w:p>
          <w:p w14:paraId="298F97A1" w14:textId="77777777" w:rsidR="007C170B" w:rsidRPr="007C170B" w:rsidRDefault="007C170B" w:rsidP="007C170B">
            <w:pPr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7C170B">
              <w:rPr>
                <w:rFonts w:cs="Arial"/>
                <w:color w:val="000000"/>
                <w:sz w:val="22"/>
                <w:szCs w:val="22"/>
                <w:lang w:eastAsia="en-GB"/>
              </w:rPr>
              <w:t>IEP Record</w:t>
            </w:r>
          </w:p>
          <w:p w14:paraId="04B8D422" w14:textId="77777777" w:rsidR="007C170B" w:rsidRPr="007C170B" w:rsidRDefault="007C170B" w:rsidP="007C170B">
            <w:pPr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7C170B">
              <w:rPr>
                <w:rFonts w:cs="Arial"/>
                <w:color w:val="000000"/>
                <w:sz w:val="22"/>
                <w:szCs w:val="22"/>
                <w:lang w:eastAsia="en-GB"/>
              </w:rPr>
              <w:t>TIM Record</w:t>
            </w:r>
          </w:p>
          <w:p w14:paraId="41AECB42" w14:textId="77777777" w:rsidR="007C170B" w:rsidRPr="007C170B" w:rsidRDefault="007C170B" w:rsidP="007C170B">
            <w:pPr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7C170B">
              <w:rPr>
                <w:rFonts w:cs="Arial"/>
                <w:color w:val="000000"/>
                <w:sz w:val="22"/>
                <w:szCs w:val="22"/>
                <w:lang w:eastAsia="en-GB"/>
              </w:rPr>
              <w:t>Property Cards </w:t>
            </w:r>
          </w:p>
        </w:tc>
      </w:tr>
      <w:tr w:rsidR="007C170B" w:rsidRPr="007C170B" w14:paraId="019BF632" w14:textId="77777777" w:rsidTr="007C17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EA02FF" w14:textId="77777777" w:rsidR="007C170B" w:rsidRPr="007C170B" w:rsidRDefault="007C170B" w:rsidP="007C170B">
            <w:pPr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7C170B">
              <w:rPr>
                <w:rFonts w:cs="Arial"/>
                <w:b/>
                <w:bCs/>
                <w:color w:val="000000"/>
                <w:sz w:val="22"/>
                <w:szCs w:val="22"/>
                <w:lang w:eastAsia="en-GB"/>
              </w:rPr>
              <w:t>Reducing Reoffending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81CE60" w14:textId="77777777" w:rsidR="007C170B" w:rsidRPr="007C170B" w:rsidRDefault="007C170B" w:rsidP="007C170B">
            <w:pPr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7C170B">
              <w:rPr>
                <w:rFonts w:cs="Arial"/>
                <w:color w:val="000000"/>
                <w:sz w:val="22"/>
                <w:szCs w:val="22"/>
                <w:lang w:eastAsia="en-GB"/>
              </w:rPr>
              <w:t>Applications for Work/Activities and Outcome Letters</w:t>
            </w:r>
          </w:p>
          <w:p w14:paraId="45D6F544" w14:textId="77777777" w:rsidR="007C170B" w:rsidRPr="007C170B" w:rsidRDefault="007C170B" w:rsidP="007C170B">
            <w:pPr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7C170B">
              <w:rPr>
                <w:rFonts w:cs="Arial"/>
                <w:color w:val="000000"/>
                <w:sz w:val="22"/>
                <w:szCs w:val="22"/>
                <w:lang w:eastAsia="en-GB"/>
              </w:rPr>
              <w:t>Individual Learning Plan</w:t>
            </w:r>
          </w:p>
          <w:p w14:paraId="628C1AFA" w14:textId="77777777" w:rsidR="007C170B" w:rsidRPr="007C170B" w:rsidRDefault="007C170B" w:rsidP="007C170B">
            <w:pPr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7C170B">
              <w:rPr>
                <w:rFonts w:cs="Arial"/>
                <w:color w:val="000000"/>
                <w:sz w:val="22"/>
                <w:szCs w:val="22"/>
                <w:lang w:eastAsia="en-GB"/>
              </w:rPr>
              <w:t>Pay Queries</w:t>
            </w:r>
          </w:p>
          <w:p w14:paraId="33F3CA87" w14:textId="77777777" w:rsidR="007C170B" w:rsidRPr="007C170B" w:rsidRDefault="007C170B" w:rsidP="007C170B">
            <w:pPr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7C170B">
              <w:rPr>
                <w:rFonts w:cs="Arial"/>
                <w:color w:val="000000"/>
                <w:sz w:val="22"/>
                <w:szCs w:val="22"/>
                <w:lang w:eastAsia="en-GB"/>
              </w:rPr>
              <w:t>OU Feedback/Letters</w:t>
            </w:r>
          </w:p>
          <w:p w14:paraId="2AAD717D" w14:textId="77777777" w:rsidR="007C170B" w:rsidRPr="007C170B" w:rsidRDefault="007C170B" w:rsidP="007C170B">
            <w:pPr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7C170B">
              <w:rPr>
                <w:rFonts w:cs="Arial"/>
                <w:color w:val="000000"/>
                <w:sz w:val="22"/>
                <w:szCs w:val="22"/>
                <w:lang w:eastAsia="en-GB"/>
              </w:rPr>
              <w:t>Education File</w:t>
            </w:r>
          </w:p>
          <w:p w14:paraId="5AE79715" w14:textId="77777777" w:rsidR="007C170B" w:rsidRPr="007C170B" w:rsidRDefault="007C170B" w:rsidP="007C170B">
            <w:pPr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7C170B">
              <w:rPr>
                <w:rFonts w:cs="Arial"/>
                <w:color w:val="000000"/>
                <w:sz w:val="22"/>
                <w:szCs w:val="22"/>
                <w:lang w:eastAsia="en-GB"/>
              </w:rPr>
              <w:t>PE PARQ</w:t>
            </w:r>
          </w:p>
        </w:tc>
      </w:tr>
      <w:tr w:rsidR="007C170B" w:rsidRPr="007C170B" w14:paraId="06A70569" w14:textId="77777777" w:rsidTr="007C17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408F6A" w14:textId="77777777" w:rsidR="007C170B" w:rsidRPr="007C170B" w:rsidRDefault="007C170B" w:rsidP="007C170B">
            <w:pPr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7C170B">
              <w:rPr>
                <w:rFonts w:cs="Arial"/>
                <w:b/>
                <w:bCs/>
                <w:color w:val="000000"/>
                <w:sz w:val="22"/>
                <w:szCs w:val="22"/>
                <w:lang w:eastAsia="en-GB"/>
              </w:rPr>
              <w:t>Safer Prisons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CAB8A3" w14:textId="77777777" w:rsidR="007C170B" w:rsidRPr="007C170B" w:rsidRDefault="007C170B" w:rsidP="007C170B">
            <w:pPr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7C170B">
              <w:rPr>
                <w:rFonts w:cs="Arial"/>
                <w:color w:val="000000"/>
                <w:sz w:val="22"/>
                <w:szCs w:val="22"/>
                <w:lang w:eastAsia="en-GB"/>
              </w:rPr>
              <w:t>CSIP Record</w:t>
            </w:r>
          </w:p>
          <w:p w14:paraId="161A366F" w14:textId="77777777" w:rsidR="007C170B" w:rsidRPr="007C170B" w:rsidRDefault="007C170B" w:rsidP="007C170B">
            <w:pPr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7C170B">
              <w:rPr>
                <w:rFonts w:cs="Arial"/>
                <w:color w:val="000000"/>
                <w:sz w:val="22"/>
                <w:szCs w:val="22"/>
                <w:lang w:eastAsia="en-GB"/>
              </w:rPr>
              <w:t>ACCT Case Map</w:t>
            </w:r>
          </w:p>
        </w:tc>
      </w:tr>
    </w:tbl>
    <w:p w14:paraId="508752C1" w14:textId="77777777" w:rsidR="007C170B" w:rsidRPr="007C170B" w:rsidRDefault="007C170B" w:rsidP="007C170B">
      <w:pPr>
        <w:rPr>
          <w:rFonts w:ascii="Times New Roman" w:hAnsi="Times New Roman"/>
          <w:sz w:val="24"/>
          <w:szCs w:val="24"/>
          <w:lang w:eastAsia="en-GB"/>
        </w:rPr>
      </w:pPr>
    </w:p>
    <w:p w14:paraId="727E8622" w14:textId="77777777" w:rsidR="007C170B" w:rsidRPr="007C170B" w:rsidRDefault="007C170B" w:rsidP="007C170B">
      <w:pPr>
        <w:rPr>
          <w:rFonts w:ascii="Times New Roman" w:hAnsi="Times New Roman"/>
          <w:sz w:val="24"/>
          <w:szCs w:val="24"/>
          <w:lang w:eastAsia="en-GB"/>
        </w:rPr>
      </w:pPr>
      <w:r w:rsidRPr="007C170B">
        <w:rPr>
          <w:rFonts w:cs="Arial"/>
          <w:b/>
          <w:bCs/>
          <w:color w:val="000000"/>
          <w:sz w:val="22"/>
          <w:szCs w:val="22"/>
          <w:lang w:eastAsia="en-GB"/>
        </w:rPr>
        <w:t>Personal information/ documents that can be provided as business as usual from Probation Services:</w:t>
      </w:r>
      <w:r w:rsidRPr="007C170B">
        <w:rPr>
          <w:rFonts w:cs="Arial"/>
          <w:color w:val="000000"/>
          <w:sz w:val="22"/>
          <w:szCs w:val="22"/>
          <w:lang w:eastAsia="en-GB"/>
        </w:rPr>
        <w:t>            </w:t>
      </w:r>
    </w:p>
    <w:p w14:paraId="7AECC640" w14:textId="77777777" w:rsidR="007C170B" w:rsidRPr="007C170B" w:rsidRDefault="007C170B" w:rsidP="007C170B">
      <w:pPr>
        <w:spacing w:after="240"/>
        <w:rPr>
          <w:rFonts w:ascii="Times New Roman" w:hAnsi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3"/>
        <w:gridCol w:w="5565"/>
      </w:tblGrid>
      <w:tr w:rsidR="007C170B" w:rsidRPr="007C170B" w14:paraId="77382A69" w14:textId="77777777" w:rsidTr="007C170B">
        <w:trPr>
          <w:trHeight w:val="9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7E87D9" w14:textId="77777777" w:rsidR="007C170B" w:rsidRPr="007C170B" w:rsidRDefault="007C170B" w:rsidP="007C170B">
            <w:pPr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7C170B">
              <w:rPr>
                <w:rFonts w:cs="Arial"/>
                <w:b/>
                <w:bCs/>
                <w:color w:val="000000"/>
                <w:sz w:val="22"/>
                <w:szCs w:val="22"/>
                <w:lang w:eastAsia="en-GB"/>
              </w:rPr>
              <w:t>Assessment and Intervention Centre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2E80BF" w14:textId="77777777" w:rsidR="007C170B" w:rsidRPr="007C170B" w:rsidRDefault="007C170B" w:rsidP="007C170B">
            <w:pPr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7C170B">
              <w:rPr>
                <w:rFonts w:cs="Arial"/>
                <w:color w:val="000000"/>
                <w:sz w:val="22"/>
                <w:szCs w:val="22"/>
                <w:lang w:eastAsia="en-GB"/>
              </w:rPr>
              <w:t>Programme Needs Assessment (PNA)</w:t>
            </w:r>
          </w:p>
          <w:p w14:paraId="680E1552" w14:textId="77777777" w:rsidR="007C170B" w:rsidRPr="007C170B" w:rsidRDefault="007C170B" w:rsidP="007C170B">
            <w:pPr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7C170B">
              <w:rPr>
                <w:rFonts w:cs="Arial"/>
                <w:color w:val="000000"/>
                <w:sz w:val="22"/>
                <w:szCs w:val="22"/>
                <w:lang w:eastAsia="en-GB"/>
              </w:rPr>
              <w:t>Post-programme Review Report/Minutes</w:t>
            </w:r>
          </w:p>
          <w:p w14:paraId="7F54E73E" w14:textId="77777777" w:rsidR="007C170B" w:rsidRPr="007C170B" w:rsidRDefault="007C170B" w:rsidP="007C170B">
            <w:pPr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7C170B">
              <w:rPr>
                <w:rFonts w:cs="Arial"/>
                <w:color w:val="000000"/>
                <w:sz w:val="22"/>
                <w:szCs w:val="22"/>
                <w:lang w:eastAsia="en-GB"/>
              </w:rPr>
              <w:t>Programmes/ Courses engagement*</w:t>
            </w:r>
          </w:p>
        </w:tc>
      </w:tr>
      <w:tr w:rsidR="007C170B" w:rsidRPr="007C170B" w14:paraId="0AFCE776" w14:textId="77777777" w:rsidTr="007C170B">
        <w:trPr>
          <w:trHeight w:val="1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BFE5C5" w14:textId="77777777" w:rsidR="007C170B" w:rsidRPr="007C170B" w:rsidRDefault="007C170B" w:rsidP="007C170B">
            <w:pPr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7C170B">
              <w:rPr>
                <w:rFonts w:cs="Arial"/>
                <w:b/>
                <w:bCs/>
                <w:color w:val="000000"/>
                <w:sz w:val="22"/>
                <w:szCs w:val="22"/>
                <w:lang w:eastAsia="en-GB"/>
              </w:rPr>
              <w:t>Management Records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DE9880" w14:textId="77777777" w:rsidR="007C170B" w:rsidRPr="007C170B" w:rsidRDefault="007C170B" w:rsidP="007C170B">
            <w:pPr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7C170B">
              <w:rPr>
                <w:rFonts w:cs="Arial"/>
                <w:color w:val="000000"/>
                <w:sz w:val="22"/>
                <w:szCs w:val="22"/>
                <w:lang w:eastAsia="en-GB"/>
              </w:rPr>
              <w:t>Request/Complaint</w:t>
            </w:r>
          </w:p>
          <w:p w14:paraId="228D297D" w14:textId="77777777" w:rsidR="007C170B" w:rsidRPr="007C170B" w:rsidRDefault="007C170B" w:rsidP="007C170B">
            <w:pPr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7C170B">
              <w:rPr>
                <w:rFonts w:cs="Arial"/>
                <w:color w:val="000000"/>
                <w:sz w:val="22"/>
                <w:szCs w:val="22"/>
                <w:lang w:eastAsia="en-GB"/>
              </w:rPr>
              <w:t>PPO Report</w:t>
            </w:r>
          </w:p>
          <w:p w14:paraId="1C7D62B9" w14:textId="77777777" w:rsidR="007C170B" w:rsidRPr="007C170B" w:rsidRDefault="007C170B" w:rsidP="007C170B">
            <w:pPr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7C170B">
              <w:rPr>
                <w:rFonts w:cs="Arial"/>
                <w:color w:val="000000"/>
                <w:sz w:val="22"/>
                <w:szCs w:val="22"/>
                <w:lang w:eastAsia="en-GB"/>
              </w:rPr>
              <w:t>Local Database Registers/ Logs </w:t>
            </w:r>
          </w:p>
          <w:p w14:paraId="11412389" w14:textId="77777777" w:rsidR="007C170B" w:rsidRPr="007C170B" w:rsidRDefault="007C170B" w:rsidP="007C170B">
            <w:pPr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7C170B">
              <w:rPr>
                <w:rFonts w:cs="Arial"/>
                <w:color w:val="000000"/>
                <w:sz w:val="22"/>
                <w:szCs w:val="22"/>
                <w:lang w:eastAsia="en-GB"/>
              </w:rPr>
              <w:t>(i.e. – complaints/ Official Correspondence/ PPO requests)</w:t>
            </w:r>
          </w:p>
        </w:tc>
      </w:tr>
      <w:tr w:rsidR="007C170B" w:rsidRPr="007C170B" w14:paraId="1D87D8D5" w14:textId="77777777" w:rsidTr="007C170B">
        <w:trPr>
          <w:trHeight w:val="14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483F2F" w14:textId="77777777" w:rsidR="007C170B" w:rsidRPr="007C170B" w:rsidRDefault="007C170B" w:rsidP="007C170B">
            <w:pPr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7C170B">
              <w:rPr>
                <w:rFonts w:cs="Arial"/>
                <w:b/>
                <w:bCs/>
                <w:color w:val="000000"/>
                <w:sz w:val="22"/>
                <w:szCs w:val="22"/>
                <w:lang w:eastAsia="en-GB"/>
              </w:rPr>
              <w:lastRenderedPageBreak/>
              <w:t>Offender Records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ACB316" w14:textId="77777777" w:rsidR="007C170B" w:rsidRPr="007C170B" w:rsidRDefault="007C170B" w:rsidP="007C170B">
            <w:pPr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7C170B">
              <w:rPr>
                <w:rFonts w:cs="Arial"/>
                <w:color w:val="000000"/>
                <w:sz w:val="22"/>
                <w:szCs w:val="22"/>
                <w:lang w:eastAsia="en-GB"/>
              </w:rPr>
              <w:t>OASys report (This will not include INTTBDO)</w:t>
            </w:r>
          </w:p>
          <w:p w14:paraId="6D5F11A1" w14:textId="77777777" w:rsidR="007C170B" w:rsidRPr="007C170B" w:rsidRDefault="007C170B" w:rsidP="007C170B">
            <w:pPr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7C170B">
              <w:rPr>
                <w:rFonts w:cs="Arial"/>
                <w:color w:val="000000"/>
                <w:sz w:val="22"/>
                <w:szCs w:val="22"/>
                <w:lang w:eastAsia="en-GB"/>
              </w:rPr>
              <w:t>Pre-Sentence report</w:t>
            </w:r>
          </w:p>
          <w:p w14:paraId="733447FE" w14:textId="77777777" w:rsidR="007C170B" w:rsidRPr="007C170B" w:rsidRDefault="007C170B" w:rsidP="007C170B">
            <w:pPr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proofErr w:type="spellStart"/>
            <w:r w:rsidRPr="007C170B">
              <w:rPr>
                <w:rFonts w:cs="Arial"/>
                <w:color w:val="000000"/>
                <w:sz w:val="22"/>
                <w:szCs w:val="22"/>
                <w:lang w:eastAsia="en-GB"/>
              </w:rPr>
              <w:t>Correspondance</w:t>
            </w:r>
            <w:proofErr w:type="spellEnd"/>
            <w:r w:rsidRPr="007C170B">
              <w:rPr>
                <w:rFonts w:cs="Arial"/>
                <w:color w:val="000000"/>
                <w:sz w:val="22"/>
                <w:szCs w:val="22"/>
                <w:lang w:eastAsia="en-GB"/>
              </w:rPr>
              <w:t>/complaints</w:t>
            </w:r>
          </w:p>
          <w:p w14:paraId="37BADAE1" w14:textId="77777777" w:rsidR="007C170B" w:rsidRPr="007C170B" w:rsidRDefault="007C170B" w:rsidP="007C170B">
            <w:pPr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7C170B">
              <w:rPr>
                <w:rFonts w:cs="Arial"/>
                <w:color w:val="000000"/>
                <w:sz w:val="22"/>
                <w:szCs w:val="22"/>
                <w:lang w:eastAsia="en-GB"/>
              </w:rPr>
              <w:t>Licence conditions</w:t>
            </w:r>
          </w:p>
          <w:p w14:paraId="166BAA1B" w14:textId="77777777" w:rsidR="007C170B" w:rsidRPr="007C170B" w:rsidRDefault="007C170B" w:rsidP="007C170B">
            <w:pPr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7C170B">
              <w:rPr>
                <w:rFonts w:cs="Arial"/>
                <w:color w:val="000000"/>
                <w:sz w:val="22"/>
                <w:szCs w:val="22"/>
                <w:lang w:eastAsia="en-GB"/>
              </w:rPr>
              <w:t>Supervision dates</w:t>
            </w:r>
          </w:p>
          <w:p w14:paraId="3B698269" w14:textId="77777777" w:rsidR="007C170B" w:rsidRPr="007C170B" w:rsidRDefault="007C170B" w:rsidP="007C170B">
            <w:pPr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7C170B">
              <w:rPr>
                <w:rFonts w:cs="Arial"/>
                <w:color w:val="000000"/>
                <w:sz w:val="22"/>
                <w:szCs w:val="22"/>
                <w:lang w:eastAsia="en-GB"/>
              </w:rPr>
              <w:t>Supervision contacts </w:t>
            </w:r>
          </w:p>
          <w:p w14:paraId="59BCBD40" w14:textId="77777777" w:rsidR="007C170B" w:rsidRPr="007C170B" w:rsidRDefault="007C170B" w:rsidP="007C170B">
            <w:pPr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7C170B">
              <w:rPr>
                <w:rFonts w:cs="Arial"/>
                <w:color w:val="000000"/>
                <w:sz w:val="22"/>
                <w:szCs w:val="22"/>
                <w:lang w:eastAsia="en-GB"/>
              </w:rPr>
              <w:t>Notification of recall</w:t>
            </w:r>
          </w:p>
          <w:p w14:paraId="38B5288D" w14:textId="77777777" w:rsidR="007C170B" w:rsidRPr="007C170B" w:rsidRDefault="007C170B" w:rsidP="007C170B">
            <w:pPr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7C170B">
              <w:rPr>
                <w:rFonts w:cs="Arial"/>
                <w:color w:val="000000"/>
                <w:sz w:val="22"/>
                <w:szCs w:val="22"/>
                <w:lang w:eastAsia="en-GB"/>
              </w:rPr>
              <w:t>Engagement with Offender Supervisor report </w:t>
            </w:r>
          </w:p>
          <w:p w14:paraId="18E17D12" w14:textId="77777777" w:rsidR="007C170B" w:rsidRPr="007C170B" w:rsidRDefault="007C170B" w:rsidP="007C170B">
            <w:pPr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7C170B">
              <w:rPr>
                <w:rFonts w:cs="Arial"/>
                <w:color w:val="000000"/>
                <w:sz w:val="22"/>
                <w:szCs w:val="22"/>
                <w:lang w:eastAsia="en-GB"/>
              </w:rPr>
              <w:t>Accommodation Referral Report</w:t>
            </w:r>
          </w:p>
        </w:tc>
      </w:tr>
      <w:tr w:rsidR="007C170B" w:rsidRPr="007C170B" w14:paraId="1EFBD3DF" w14:textId="77777777" w:rsidTr="007C170B">
        <w:trPr>
          <w:trHeight w:val="9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962D2E" w14:textId="77777777" w:rsidR="007C170B" w:rsidRPr="007C170B" w:rsidRDefault="007C170B" w:rsidP="007C170B">
            <w:pPr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7C170B">
              <w:rPr>
                <w:rFonts w:cs="Arial"/>
                <w:b/>
                <w:bCs/>
                <w:color w:val="000000"/>
                <w:sz w:val="22"/>
                <w:szCs w:val="22"/>
                <w:lang w:eastAsia="en-GB"/>
              </w:rPr>
              <w:t>Unpaid Work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503AB1" w14:textId="77777777" w:rsidR="007C170B" w:rsidRPr="007C170B" w:rsidRDefault="007C170B" w:rsidP="007C170B">
            <w:pPr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7C170B">
              <w:rPr>
                <w:rFonts w:cs="Arial"/>
                <w:color w:val="000000"/>
                <w:sz w:val="22"/>
                <w:szCs w:val="22"/>
                <w:lang w:eastAsia="en-GB"/>
              </w:rPr>
              <w:t>Unpaid Work Hours Completed </w:t>
            </w:r>
          </w:p>
          <w:p w14:paraId="03E8713F" w14:textId="77777777" w:rsidR="007C170B" w:rsidRPr="007C170B" w:rsidRDefault="007C170B" w:rsidP="007C170B">
            <w:pPr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7C170B">
              <w:rPr>
                <w:rFonts w:cs="Arial"/>
                <w:color w:val="000000"/>
                <w:sz w:val="22"/>
                <w:szCs w:val="22"/>
                <w:lang w:eastAsia="en-GB"/>
              </w:rPr>
              <w:t>Accredited Work Programme Completions</w:t>
            </w:r>
          </w:p>
          <w:p w14:paraId="074D224E" w14:textId="77777777" w:rsidR="007C170B" w:rsidRPr="007C170B" w:rsidRDefault="007C170B" w:rsidP="007C170B">
            <w:pPr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7C170B">
              <w:rPr>
                <w:rFonts w:cs="Arial"/>
                <w:color w:val="000000"/>
                <w:sz w:val="22"/>
                <w:szCs w:val="22"/>
                <w:lang w:eastAsia="en-GB"/>
              </w:rPr>
              <w:t>Accredited Work Programme Certificates </w:t>
            </w:r>
          </w:p>
          <w:p w14:paraId="3529C874" w14:textId="77777777" w:rsidR="007C170B" w:rsidRPr="007C170B" w:rsidRDefault="007C170B" w:rsidP="007C170B">
            <w:pPr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7C170B" w:rsidRPr="007C170B" w14:paraId="69B23E7E" w14:textId="77777777" w:rsidTr="007C170B">
        <w:trPr>
          <w:trHeight w:val="7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FBE1A9" w14:textId="77777777" w:rsidR="007C170B" w:rsidRPr="007C170B" w:rsidRDefault="007C170B" w:rsidP="007C170B">
            <w:pPr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7C170B">
              <w:rPr>
                <w:rFonts w:cs="Arial"/>
                <w:b/>
                <w:bCs/>
                <w:color w:val="000000"/>
                <w:sz w:val="22"/>
                <w:szCs w:val="22"/>
                <w:lang w:eastAsia="en-GB"/>
              </w:rPr>
              <w:t>Approved Premises </w:t>
            </w:r>
          </w:p>
          <w:p w14:paraId="030CED76" w14:textId="77777777" w:rsidR="007C170B" w:rsidRPr="007C170B" w:rsidRDefault="007C170B" w:rsidP="007C170B">
            <w:pPr>
              <w:spacing w:after="240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FE6BE9" w14:textId="77777777" w:rsidR="007C170B" w:rsidRPr="007C170B" w:rsidRDefault="007C170B" w:rsidP="007C170B">
            <w:pPr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7C170B">
              <w:rPr>
                <w:rFonts w:cs="Arial"/>
                <w:color w:val="000000"/>
                <w:sz w:val="22"/>
                <w:szCs w:val="22"/>
                <w:lang w:eastAsia="en-GB"/>
              </w:rPr>
              <w:t>Purposeful Activity </w:t>
            </w:r>
          </w:p>
          <w:p w14:paraId="387E8B49" w14:textId="77777777" w:rsidR="007C170B" w:rsidRPr="007C170B" w:rsidRDefault="007C170B" w:rsidP="007C170B">
            <w:pPr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</w:tbl>
    <w:p w14:paraId="761452D8" w14:textId="77777777" w:rsidR="007C170B" w:rsidRPr="007C170B" w:rsidRDefault="007C170B" w:rsidP="007C170B">
      <w:pPr>
        <w:rPr>
          <w:rFonts w:ascii="Times New Roman" w:hAnsi="Times New Roman"/>
          <w:sz w:val="24"/>
          <w:szCs w:val="24"/>
          <w:lang w:eastAsia="en-GB"/>
        </w:rPr>
      </w:pPr>
    </w:p>
    <w:p w14:paraId="44113D4B" w14:textId="77777777" w:rsidR="007C170B" w:rsidRPr="001647C8" w:rsidRDefault="007C170B">
      <w:pPr>
        <w:tabs>
          <w:tab w:val="left" w:pos="2520"/>
        </w:tabs>
        <w:rPr>
          <w:rFonts w:cs="Arial"/>
          <w:sz w:val="22"/>
          <w:szCs w:val="22"/>
        </w:rPr>
      </w:pPr>
    </w:p>
    <w:sectPr w:rsidR="007C170B" w:rsidRPr="001647C8">
      <w:pgSz w:w="11909" w:h="16834" w:code="9"/>
      <w:pgMar w:top="720" w:right="1151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y"/>
  </w:docVars>
  <w:rsids>
    <w:rsidRoot w:val="00AE1247"/>
    <w:rsid w:val="00035E71"/>
    <w:rsid w:val="00042111"/>
    <w:rsid w:val="000559DA"/>
    <w:rsid w:val="000713F0"/>
    <w:rsid w:val="000932D5"/>
    <w:rsid w:val="00096156"/>
    <w:rsid w:val="000B5BEC"/>
    <w:rsid w:val="000E66E3"/>
    <w:rsid w:val="000E6966"/>
    <w:rsid w:val="00100662"/>
    <w:rsid w:val="001043EC"/>
    <w:rsid w:val="001116FC"/>
    <w:rsid w:val="001378D4"/>
    <w:rsid w:val="00161720"/>
    <w:rsid w:val="001647C8"/>
    <w:rsid w:val="00173545"/>
    <w:rsid w:val="001B7C4D"/>
    <w:rsid w:val="001C3277"/>
    <w:rsid w:val="001E6DC9"/>
    <w:rsid w:val="0020236C"/>
    <w:rsid w:val="002161AA"/>
    <w:rsid w:val="002210F0"/>
    <w:rsid w:val="0022423D"/>
    <w:rsid w:val="00235CE4"/>
    <w:rsid w:val="00250BB6"/>
    <w:rsid w:val="002570DA"/>
    <w:rsid w:val="002576AE"/>
    <w:rsid w:val="00275BCF"/>
    <w:rsid w:val="00282762"/>
    <w:rsid w:val="00296603"/>
    <w:rsid w:val="002B17FF"/>
    <w:rsid w:val="002C794D"/>
    <w:rsid w:val="002D1208"/>
    <w:rsid w:val="002F7C11"/>
    <w:rsid w:val="003040E2"/>
    <w:rsid w:val="00305749"/>
    <w:rsid w:val="0033123D"/>
    <w:rsid w:val="00335C1C"/>
    <w:rsid w:val="00341184"/>
    <w:rsid w:val="0037147A"/>
    <w:rsid w:val="003723AE"/>
    <w:rsid w:val="00390E6F"/>
    <w:rsid w:val="00392C52"/>
    <w:rsid w:val="00394A4E"/>
    <w:rsid w:val="003B7459"/>
    <w:rsid w:val="003C2A84"/>
    <w:rsid w:val="003C7A78"/>
    <w:rsid w:val="003C7D9F"/>
    <w:rsid w:val="003F102B"/>
    <w:rsid w:val="00424B4B"/>
    <w:rsid w:val="00432134"/>
    <w:rsid w:val="00452684"/>
    <w:rsid w:val="004644D4"/>
    <w:rsid w:val="004651D4"/>
    <w:rsid w:val="004651F1"/>
    <w:rsid w:val="00497596"/>
    <w:rsid w:val="004A2313"/>
    <w:rsid w:val="004B2095"/>
    <w:rsid w:val="004B5AF5"/>
    <w:rsid w:val="005038AD"/>
    <w:rsid w:val="00543256"/>
    <w:rsid w:val="00567CF3"/>
    <w:rsid w:val="00581771"/>
    <w:rsid w:val="0059252B"/>
    <w:rsid w:val="005B0D7F"/>
    <w:rsid w:val="005E5E65"/>
    <w:rsid w:val="005F4554"/>
    <w:rsid w:val="00610C92"/>
    <w:rsid w:val="00620EB3"/>
    <w:rsid w:val="00622821"/>
    <w:rsid w:val="006838EC"/>
    <w:rsid w:val="00697224"/>
    <w:rsid w:val="006B7DDD"/>
    <w:rsid w:val="006C3C72"/>
    <w:rsid w:val="006C5553"/>
    <w:rsid w:val="006E0FBD"/>
    <w:rsid w:val="00702A74"/>
    <w:rsid w:val="00732906"/>
    <w:rsid w:val="007553BD"/>
    <w:rsid w:val="0079426C"/>
    <w:rsid w:val="00796957"/>
    <w:rsid w:val="007C170B"/>
    <w:rsid w:val="007E762E"/>
    <w:rsid w:val="007F6D34"/>
    <w:rsid w:val="008002D8"/>
    <w:rsid w:val="00811ADD"/>
    <w:rsid w:val="00816F0E"/>
    <w:rsid w:val="00877CA4"/>
    <w:rsid w:val="008A1620"/>
    <w:rsid w:val="008A446E"/>
    <w:rsid w:val="00906BBF"/>
    <w:rsid w:val="00916147"/>
    <w:rsid w:val="00957DBB"/>
    <w:rsid w:val="00A32289"/>
    <w:rsid w:val="00A576E2"/>
    <w:rsid w:val="00A81B62"/>
    <w:rsid w:val="00A84D4B"/>
    <w:rsid w:val="00A86C44"/>
    <w:rsid w:val="00AA7493"/>
    <w:rsid w:val="00AB79B0"/>
    <w:rsid w:val="00AC17DD"/>
    <w:rsid w:val="00AC5050"/>
    <w:rsid w:val="00AE1247"/>
    <w:rsid w:val="00B136EB"/>
    <w:rsid w:val="00B16590"/>
    <w:rsid w:val="00B16F2F"/>
    <w:rsid w:val="00B17ECC"/>
    <w:rsid w:val="00B27D5C"/>
    <w:rsid w:val="00B46288"/>
    <w:rsid w:val="00B64D88"/>
    <w:rsid w:val="00B66A23"/>
    <w:rsid w:val="00BA605D"/>
    <w:rsid w:val="00BC456B"/>
    <w:rsid w:val="00BD72F8"/>
    <w:rsid w:val="00C00DFF"/>
    <w:rsid w:val="00C06080"/>
    <w:rsid w:val="00C304F6"/>
    <w:rsid w:val="00C37AF3"/>
    <w:rsid w:val="00C70973"/>
    <w:rsid w:val="00C927B2"/>
    <w:rsid w:val="00CB2CEE"/>
    <w:rsid w:val="00CC4313"/>
    <w:rsid w:val="00D52008"/>
    <w:rsid w:val="00D52C87"/>
    <w:rsid w:val="00D92F01"/>
    <w:rsid w:val="00DA258D"/>
    <w:rsid w:val="00DA5162"/>
    <w:rsid w:val="00DB09A0"/>
    <w:rsid w:val="00DE0CA0"/>
    <w:rsid w:val="00E46216"/>
    <w:rsid w:val="00E75710"/>
    <w:rsid w:val="00E75F5C"/>
    <w:rsid w:val="00E866DF"/>
    <w:rsid w:val="00E92700"/>
    <w:rsid w:val="00E94844"/>
    <w:rsid w:val="00EA1FC4"/>
    <w:rsid w:val="00EA2121"/>
    <w:rsid w:val="00EB4BB8"/>
    <w:rsid w:val="00EC7542"/>
    <w:rsid w:val="00ED437C"/>
    <w:rsid w:val="00ED5F31"/>
    <w:rsid w:val="00EF7F2C"/>
    <w:rsid w:val="00F06427"/>
    <w:rsid w:val="00F24D89"/>
    <w:rsid w:val="00F43E3B"/>
    <w:rsid w:val="00F81C1E"/>
    <w:rsid w:val="00FB6D65"/>
    <w:rsid w:val="00FC6065"/>
    <w:rsid w:val="00FE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116FA"/>
  <w15:chartTrackingRefBased/>
  <w15:docId w15:val="{BE38BFBB-F6FA-4045-9A13-1F9EE4F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17FF"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2520"/>
      </w:tabs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outlineLvl w:val="1"/>
    </w:pPr>
    <w:rPr>
      <w:b/>
      <w:color w:val="800080"/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lang w:val="en-US"/>
    </w:rPr>
  </w:style>
  <w:style w:type="paragraph" w:styleId="BalloonText">
    <w:name w:val="Balloon Text"/>
    <w:basedOn w:val="Normal"/>
    <w:link w:val="BalloonTextChar"/>
    <w:rsid w:val="00C7097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70973"/>
    <w:rPr>
      <w:rFonts w:ascii="Segoe UI" w:hAnsi="Segoe UI" w:cs="Segoe UI"/>
      <w:sz w:val="18"/>
      <w:szCs w:val="18"/>
      <w:lang w:eastAsia="en-US"/>
    </w:rPr>
  </w:style>
  <w:style w:type="character" w:styleId="Hyperlink">
    <w:name w:val="Hyperlink"/>
    <w:rsid w:val="00DE0CA0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184"/>
    <w:rPr>
      <w:color w:val="605E5C"/>
      <w:shd w:val="clear" w:color="auto" w:fill="E1DFDD"/>
    </w:rPr>
  </w:style>
  <w:style w:type="table" w:styleId="TableGrid">
    <w:name w:val="Table Grid"/>
    <w:basedOn w:val="TableNormal"/>
    <w:rsid w:val="00E75F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C170B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9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509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5990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ustice.gov.uk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ata.access1@justice.gov.u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ananderson/Downloads/Solicitor%20Acknowledgement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08D79B-C150-B543-AE53-F2C683DA2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Solicitor Acknowledgement (1).dot</Template>
  <TotalTime>2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Microsoft Office User</dc:creator>
  <cp:keywords/>
  <dc:description/>
  <cp:lastModifiedBy>McBrien, William</cp:lastModifiedBy>
  <cp:revision>3</cp:revision>
  <cp:lastPrinted>2018-01-26T11:18:00Z</cp:lastPrinted>
  <dcterms:created xsi:type="dcterms:W3CDTF">2021-08-04T09:46:00Z</dcterms:created>
  <dcterms:modified xsi:type="dcterms:W3CDTF">2021-08-04T09:47:00Z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