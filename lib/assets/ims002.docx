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4883" w14:textId="33BB8BC1" w:rsidR="002C080C" w:rsidRDefault="002C080C"/>
    <w:p w14:paraId="3CED2D80" w14:textId="71F75ECA" w:rsidR="002C080C" w:rsidRDefault="002C08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2C080C" w14:paraId="6C405244" w14:textId="77777777" w:rsidTr="007A253F">
        <w:trPr>
          <w:trHeight w:val="1833"/>
        </w:trPr>
        <w:tc>
          <w:tcPr>
            <w:tcW w:w="3397" w:type="dxa"/>
          </w:tcPr>
          <w:p w14:paraId="6BDF0098" w14:textId="77777777" w:rsidR="002C080C" w:rsidRDefault="002C080C" w:rsidP="007A253F">
            <w:r w:rsidRPr="00B7536E">
              <w:rPr>
                <w:noProof/>
                <w:color w:val="000000"/>
              </w:rPr>
              <w:drawing>
                <wp:inline distT="0" distB="0" distL="0" distR="0" wp14:anchorId="7AA0EDCA" wp14:editId="0ACF5E97">
                  <wp:extent cx="1116330" cy="882650"/>
                  <wp:effectExtent l="0" t="0" r="0" b="0"/>
                  <wp:docPr id="1" name="Picture 1" descr="Ministry of Justic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 logo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88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9" w:type="dxa"/>
          </w:tcPr>
          <w:p w14:paraId="6526BE6D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Special Delivery</w:t>
            </w:r>
          </w:p>
          <w:p w14:paraId="1A645B81" w14:textId="77777777" w:rsidR="002C080C" w:rsidRPr="0093165A" w:rsidRDefault="002C080C" w:rsidP="007A253F">
            <w:pPr>
              <w:jc w:val="right"/>
              <w:rPr>
                <w:b/>
                <w:bCs/>
                <w:sz w:val="44"/>
                <w:szCs w:val="44"/>
              </w:rPr>
            </w:pPr>
            <w:r w:rsidRPr="0093165A">
              <w:rPr>
                <w:b/>
                <w:bCs/>
                <w:sz w:val="44"/>
                <w:szCs w:val="44"/>
              </w:rPr>
              <w:t>/Recorded Delivery</w:t>
            </w:r>
          </w:p>
          <w:p w14:paraId="171719AA" w14:textId="77777777" w:rsidR="002C080C" w:rsidRDefault="002C080C" w:rsidP="007A253F">
            <w:pPr>
              <w:jc w:val="right"/>
            </w:pPr>
            <w:r w:rsidRPr="0093165A">
              <w:rPr>
                <w:b/>
                <w:bCs/>
                <w:sz w:val="44"/>
                <w:szCs w:val="44"/>
              </w:rPr>
              <w:t>Request Form</w:t>
            </w:r>
          </w:p>
        </w:tc>
      </w:tr>
    </w:tbl>
    <w:p w14:paraId="2D6A13BB" w14:textId="746C309A" w:rsidR="002C080C" w:rsidRDefault="005675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187BE" wp14:editId="37FCB795">
                <wp:simplePos x="0" y="0"/>
                <wp:positionH relativeFrom="column">
                  <wp:posOffset>63795</wp:posOffset>
                </wp:positionH>
                <wp:positionV relativeFrom="paragraph">
                  <wp:posOffset>85208</wp:posOffset>
                </wp:positionV>
                <wp:extent cx="5624624" cy="0"/>
                <wp:effectExtent l="0" t="0" r="1460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62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A2E2E" id="Straight Connector 7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6.7pt" to="447.9pt,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" strokecolor="#c00000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921"/>
        <w:gridCol w:w="3265"/>
        <w:gridCol w:w="1044"/>
      </w:tblGrid>
      <w:tr w:rsidR="00702A74" w:rsidRPr="00793731" w14:paraId="29A721BA" w14:textId="77777777" w:rsidTr="002C080C">
        <w:tc>
          <w:tcPr>
            <w:tcW w:w="5751" w:type="dxa"/>
            <w:gridSpan w:val="2"/>
          </w:tcPr>
          <w:p w14:paraId="23736D84" w14:textId="1988209E" w:rsidR="00702A74" w:rsidRPr="00793731" w:rsidRDefault="00702A74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309" w:type="dxa"/>
            <w:gridSpan w:val="2"/>
          </w:tcPr>
          <w:p w14:paraId="1E3D1DA6" w14:textId="77777777" w:rsidR="00702A74" w:rsidRPr="00793731" w:rsidRDefault="00702A74" w:rsidP="00E75710">
            <w:pPr>
              <w:rPr>
                <w:rFonts w:cs="Arial"/>
                <w:sz w:val="24"/>
                <w:szCs w:val="24"/>
              </w:rPr>
            </w:pPr>
          </w:p>
        </w:tc>
      </w:tr>
      <w:tr w:rsidR="002C080C" w:rsidRPr="00793731" w14:paraId="05C01E83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4EA8A9C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Name:</w:t>
            </w:r>
          </w:p>
        </w:tc>
        <w:tc>
          <w:tcPr>
            <w:tcW w:w="6186" w:type="dxa"/>
            <w:gridSpan w:val="2"/>
          </w:tcPr>
          <w:p w14:paraId="3785093C" w14:textId="64F9E28C" w:rsidR="002C080C" w:rsidRPr="00793731" w:rsidRDefault="006E1E04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=recipient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«=recipient»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  <w:tr w:rsidR="002C080C" w:rsidRPr="00793731" w14:paraId="1A19F7DB" w14:textId="77777777" w:rsidTr="002C080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44" w:type="dxa"/>
        </w:trPr>
        <w:tc>
          <w:tcPr>
            <w:tcW w:w="2830" w:type="dxa"/>
          </w:tcPr>
          <w:p w14:paraId="365F47A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  <w:gridSpan w:val="2"/>
          </w:tcPr>
          <w:p w14:paraId="004CB720" w14:textId="3AB18707" w:rsidR="002C080C" w:rsidRPr="00793731" w:rsidRDefault="00E64F2E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fldChar w:fldCharType="begin"/>
            </w:r>
            <w:r w:rsidRPr="00793731">
              <w:rPr>
                <w:sz w:val="22"/>
                <w:szCs w:val="22"/>
              </w:rPr>
              <w:instrText xml:space="preserve"> MERGEFIELD =letter_date \* MERGEFORMAT </w:instrText>
            </w:r>
            <w:r w:rsidRPr="00793731">
              <w:rPr>
                <w:sz w:val="22"/>
                <w:szCs w:val="22"/>
              </w:rPr>
              <w:fldChar w:fldCharType="separate"/>
            </w:r>
            <w:r w:rsidR="003B3613">
              <w:rPr>
                <w:noProof/>
                <w:sz w:val="22"/>
                <w:szCs w:val="22"/>
              </w:rPr>
              <w:t>«=letter_date»</w:t>
            </w:r>
            <w:r w:rsidRPr="00793731">
              <w:rPr>
                <w:sz w:val="22"/>
                <w:szCs w:val="22"/>
              </w:rPr>
              <w:fldChar w:fldCharType="end"/>
            </w:r>
          </w:p>
        </w:tc>
      </w:tr>
    </w:tbl>
    <w:p w14:paraId="71464CFF" w14:textId="77777777" w:rsidR="002C080C" w:rsidRPr="00793731" w:rsidRDefault="002C080C" w:rsidP="002C080C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2ABE6D3D" w14:textId="77777777" w:rsidTr="007A253F">
        <w:tc>
          <w:tcPr>
            <w:tcW w:w="2830" w:type="dxa"/>
          </w:tcPr>
          <w:p w14:paraId="3104C2F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Address going to:</w:t>
            </w:r>
          </w:p>
          <w:p w14:paraId="1EB7373F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Include any contact name</w:t>
            </w:r>
          </w:p>
        </w:tc>
        <w:tc>
          <w:tcPr>
            <w:tcW w:w="6186" w:type="dxa"/>
          </w:tcPr>
          <w:p w14:paraId="75CF3F5B" w14:textId="12513AC0" w:rsidR="002C080C" w:rsidRPr="00793731" w:rsidRDefault="00AD4A1F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rFonts w:cs="Arial"/>
                <w:sz w:val="22"/>
                <w:szCs w:val="22"/>
              </w:rPr>
              <w:fldChar w:fldCharType="begin"/>
            </w:r>
            <w:r w:rsidRPr="00793731">
              <w:rPr>
                <w:rFonts w:cs="Arial"/>
                <w:sz w:val="22"/>
                <w:szCs w:val="22"/>
              </w:rPr>
              <w:instrText xml:space="preserve"> MERGEFIELD =letter_address \* MERGEFORMAT </w:instrText>
            </w:r>
            <w:r w:rsidRPr="00793731">
              <w:rPr>
                <w:rFonts w:cs="Arial"/>
                <w:sz w:val="22"/>
                <w:szCs w:val="22"/>
              </w:rPr>
              <w:fldChar w:fldCharType="separate"/>
            </w:r>
            <w:r w:rsidR="003B3613">
              <w:rPr>
                <w:rFonts w:cs="Arial"/>
                <w:noProof/>
                <w:sz w:val="22"/>
                <w:szCs w:val="22"/>
              </w:rPr>
              <w:t>«=letter_address»</w:t>
            </w:r>
            <w:r w:rsidRPr="00793731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66717548" w14:textId="77777777" w:rsidR="002C080C" w:rsidRPr="00793731" w:rsidRDefault="002C080C" w:rsidP="00793731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2C080C" w:rsidRPr="00793731" w14:paraId="3D38335B" w14:textId="77777777" w:rsidTr="00311049">
        <w:tc>
          <w:tcPr>
            <w:tcW w:w="4815" w:type="dxa"/>
          </w:tcPr>
          <w:p w14:paraId="29AD26DF" w14:textId="77416E48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Please select which service you </w:t>
            </w:r>
            <w:r w:rsidR="00793731" w:rsidRPr="00793731">
              <w:rPr>
                <w:b/>
                <w:bCs/>
                <w:sz w:val="22"/>
                <w:szCs w:val="22"/>
              </w:rPr>
              <w:t>require? :</w:t>
            </w:r>
          </w:p>
        </w:tc>
        <w:tc>
          <w:tcPr>
            <w:tcW w:w="4201" w:type="dxa"/>
          </w:tcPr>
          <w:p w14:paraId="72B8F913" w14:textId="2257066C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0"/>
            <w:r w:rsidR="00311049">
              <w:rPr>
                <w:sz w:val="22"/>
                <w:szCs w:val="22"/>
              </w:rPr>
              <w:t xml:space="preserve"> </w:t>
            </w:r>
            <w:r w:rsidR="002C080C" w:rsidRPr="00793731">
              <w:rPr>
                <w:sz w:val="22"/>
                <w:szCs w:val="22"/>
              </w:rPr>
              <w:t xml:space="preserve">Special Delivery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1"/>
            <w:r w:rsidR="002C080C" w:rsidRPr="00793731">
              <w:rPr>
                <w:sz w:val="22"/>
                <w:szCs w:val="22"/>
              </w:rPr>
              <w:t xml:space="preserve"> Recorded</w:t>
            </w:r>
          </w:p>
        </w:tc>
      </w:tr>
    </w:tbl>
    <w:p w14:paraId="301701CD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63E5397D" w14:textId="77777777" w:rsidTr="007A253F">
        <w:tc>
          <w:tcPr>
            <w:tcW w:w="2830" w:type="dxa"/>
          </w:tcPr>
          <w:p w14:paraId="7DACE3D8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Contents:</w:t>
            </w:r>
          </w:p>
        </w:tc>
        <w:tc>
          <w:tcPr>
            <w:tcW w:w="6186" w:type="dxa"/>
          </w:tcPr>
          <w:p w14:paraId="6CADD58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6BDB5915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033DB700" w14:textId="77777777" w:rsidTr="007A253F">
        <w:tc>
          <w:tcPr>
            <w:tcW w:w="2830" w:type="dxa"/>
          </w:tcPr>
          <w:p w14:paraId="58F57150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Cost:</w:t>
            </w:r>
          </w:p>
        </w:tc>
        <w:tc>
          <w:tcPr>
            <w:tcW w:w="6186" w:type="dxa"/>
          </w:tcPr>
          <w:p w14:paraId="5B08FF7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71A24002" w14:textId="77777777" w:rsidR="002C080C" w:rsidRPr="00793731" w:rsidRDefault="002C080C" w:rsidP="00793731">
      <w:pPr>
        <w:spacing w:before="120"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06C1BAC" w14:textId="77777777" w:rsidTr="007A253F">
        <w:tc>
          <w:tcPr>
            <w:tcW w:w="2830" w:type="dxa"/>
          </w:tcPr>
          <w:p w14:paraId="787E71BB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Unit:</w:t>
            </w:r>
          </w:p>
        </w:tc>
        <w:tc>
          <w:tcPr>
            <w:tcW w:w="6186" w:type="dxa"/>
          </w:tcPr>
          <w:p w14:paraId="25DDFE2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OFFENDER SUBJECT ACCESS REQUEST TEAM</w:t>
            </w:r>
          </w:p>
        </w:tc>
      </w:tr>
    </w:tbl>
    <w:p w14:paraId="5E6E78D6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3D9309F9" w14:textId="77777777" w:rsidTr="007A253F">
        <w:tc>
          <w:tcPr>
            <w:tcW w:w="2830" w:type="dxa"/>
          </w:tcPr>
          <w:p w14:paraId="4F1EA466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Business Entity Code</w:t>
            </w:r>
          </w:p>
        </w:tc>
        <w:tc>
          <w:tcPr>
            <w:tcW w:w="6186" w:type="dxa"/>
          </w:tcPr>
          <w:p w14:paraId="6595C427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  <w:r w:rsidRPr="00793731">
              <w:rPr>
                <w:sz w:val="22"/>
                <w:szCs w:val="22"/>
              </w:rPr>
              <w:t>10228126</w:t>
            </w:r>
          </w:p>
        </w:tc>
      </w:tr>
    </w:tbl>
    <w:p w14:paraId="4CF26E5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5EA0B572" w14:textId="77777777" w:rsidTr="007A253F">
        <w:tc>
          <w:tcPr>
            <w:tcW w:w="2830" w:type="dxa"/>
          </w:tcPr>
          <w:p w14:paraId="0B7F29F7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6186" w:type="dxa"/>
          </w:tcPr>
          <w:p w14:paraId="2879AAF8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565DCFF2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7C5FFAA3" w14:textId="77777777" w:rsidTr="007A253F">
        <w:tc>
          <w:tcPr>
            <w:tcW w:w="2830" w:type="dxa"/>
          </w:tcPr>
          <w:p w14:paraId="67FF6894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6186" w:type="dxa"/>
          </w:tcPr>
          <w:p w14:paraId="4C5BE4A9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</w:tbl>
    <w:p w14:paraId="091F37DA" w14:textId="77777777" w:rsidR="002C080C" w:rsidRPr="00793731" w:rsidRDefault="002C080C" w:rsidP="00793731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2C080C" w:rsidRPr="00793731" w14:paraId="45F73FFE" w14:textId="77777777" w:rsidTr="007A253F">
        <w:tc>
          <w:tcPr>
            <w:tcW w:w="2830" w:type="dxa"/>
          </w:tcPr>
          <w:p w14:paraId="0DAE6AC2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 xml:space="preserve">Contact Tel Number: </w:t>
            </w:r>
          </w:p>
        </w:tc>
        <w:tc>
          <w:tcPr>
            <w:tcW w:w="6186" w:type="dxa"/>
          </w:tcPr>
          <w:p w14:paraId="77424FAB" w14:textId="19EC517A" w:rsidR="002C080C" w:rsidRPr="00793731" w:rsidRDefault="00F7359A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01283 496 110</w:t>
            </w:r>
          </w:p>
        </w:tc>
      </w:tr>
    </w:tbl>
    <w:p w14:paraId="3ECC9F2F" w14:textId="64F49D32" w:rsidR="005675BF" w:rsidRDefault="005675BF" w:rsidP="00793731">
      <w:pPr>
        <w:spacing w:before="120"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F82B9" wp14:editId="4FFB84B8">
                <wp:simplePos x="0" y="0"/>
                <wp:positionH relativeFrom="column">
                  <wp:posOffset>63794</wp:posOffset>
                </wp:positionH>
                <wp:positionV relativeFrom="paragraph">
                  <wp:posOffset>174817</wp:posOffset>
                </wp:positionV>
                <wp:extent cx="5624195" cy="0"/>
                <wp:effectExtent l="0" t="0" r="1460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41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5DD4B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13.75pt" to="447.85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04826820" w14:textId="751B9915" w:rsidR="002C080C" w:rsidRPr="00793731" w:rsidRDefault="002C080C" w:rsidP="00793731">
      <w:pPr>
        <w:spacing w:before="120" w:after="120"/>
        <w:rPr>
          <w:sz w:val="22"/>
          <w:szCs w:val="22"/>
        </w:rPr>
      </w:pPr>
      <w:r w:rsidRPr="00793731">
        <w:rPr>
          <w:sz w:val="22"/>
          <w:szCs w:val="22"/>
        </w:rPr>
        <w:t>To be completed by Post Room 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2C080C" w:rsidRPr="00793731" w14:paraId="0980765B" w14:textId="77777777" w:rsidTr="007A253F">
        <w:tc>
          <w:tcPr>
            <w:tcW w:w="5382" w:type="dxa"/>
          </w:tcPr>
          <w:p w14:paraId="19E149CD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Details of Tracking Number:</w:t>
            </w:r>
          </w:p>
        </w:tc>
        <w:tc>
          <w:tcPr>
            <w:tcW w:w="3634" w:type="dxa"/>
          </w:tcPr>
          <w:p w14:paraId="72D8FD75" w14:textId="77777777" w:rsidR="002C080C" w:rsidRPr="00793731" w:rsidRDefault="002C080C" w:rsidP="00793731">
            <w:pPr>
              <w:spacing w:before="120" w:after="120"/>
              <w:rPr>
                <w:sz w:val="22"/>
                <w:szCs w:val="22"/>
              </w:rPr>
            </w:pPr>
          </w:p>
        </w:tc>
      </w:tr>
      <w:tr w:rsidR="002C080C" w:rsidRPr="00793731" w14:paraId="4D75B299" w14:textId="77777777" w:rsidTr="007A253F">
        <w:tc>
          <w:tcPr>
            <w:tcW w:w="5382" w:type="dxa"/>
          </w:tcPr>
          <w:p w14:paraId="2049367C" w14:textId="77777777" w:rsidR="002C080C" w:rsidRPr="00793731" w:rsidRDefault="002C080C" w:rsidP="00793731">
            <w:pPr>
              <w:spacing w:before="120" w:after="120"/>
              <w:rPr>
                <w:b/>
                <w:bCs/>
                <w:sz w:val="22"/>
                <w:szCs w:val="22"/>
              </w:rPr>
            </w:pPr>
            <w:r w:rsidRPr="00793731">
              <w:rPr>
                <w:b/>
                <w:bCs/>
                <w:sz w:val="22"/>
                <w:szCs w:val="22"/>
              </w:rPr>
              <w:t>If less than 2Kg, could it be sent via Secure DX?</w:t>
            </w:r>
          </w:p>
        </w:tc>
        <w:tc>
          <w:tcPr>
            <w:tcW w:w="3634" w:type="dxa"/>
          </w:tcPr>
          <w:p w14:paraId="33BBFA14" w14:textId="0EF141BE" w:rsidR="002C080C" w:rsidRPr="00793731" w:rsidRDefault="00041CA6" w:rsidP="00793731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fldChar w:fldCharType="end"/>
            </w:r>
            <w:bookmarkEnd w:id="2"/>
            <w:r w:rsidR="003B3613">
              <w:rPr>
                <w:sz w:val="22"/>
                <w:szCs w:val="22"/>
              </w:rPr>
              <w:t xml:space="preserve"> </w:t>
            </w:r>
            <w:r w:rsidR="00311049">
              <w:rPr>
                <w:sz w:val="22"/>
                <w:szCs w:val="22"/>
              </w:rPr>
              <w:t xml:space="preserve">Yes          </w:t>
            </w:r>
            <w:r w:rsidR="00311049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311049">
              <w:rPr>
                <w:sz w:val="22"/>
                <w:szCs w:val="22"/>
              </w:rPr>
              <w:instrText xml:space="preserve"> FORMCHECKBOX </w:instrText>
            </w:r>
            <w:r w:rsidR="00000000">
              <w:rPr>
                <w:sz w:val="22"/>
                <w:szCs w:val="22"/>
              </w:rPr>
            </w:r>
            <w:r w:rsidR="00000000">
              <w:rPr>
                <w:sz w:val="22"/>
                <w:szCs w:val="22"/>
              </w:rPr>
              <w:fldChar w:fldCharType="separate"/>
            </w:r>
            <w:r w:rsidR="00311049">
              <w:rPr>
                <w:sz w:val="22"/>
                <w:szCs w:val="22"/>
              </w:rPr>
              <w:fldChar w:fldCharType="end"/>
            </w:r>
            <w:bookmarkEnd w:id="3"/>
            <w:r w:rsidR="00311049">
              <w:rPr>
                <w:sz w:val="22"/>
                <w:szCs w:val="22"/>
              </w:rPr>
              <w:t xml:space="preserve">  No</w:t>
            </w:r>
          </w:p>
        </w:tc>
      </w:tr>
    </w:tbl>
    <w:p w14:paraId="37516F8C" w14:textId="77777777" w:rsidR="002C080C" w:rsidRPr="00793731" w:rsidRDefault="002C080C" w:rsidP="002C080C">
      <w:pPr>
        <w:rPr>
          <w:sz w:val="22"/>
          <w:szCs w:val="22"/>
        </w:rPr>
      </w:pPr>
    </w:p>
    <w:p w14:paraId="17C206DE" w14:textId="4FA5A8F3" w:rsidR="00E866DF" w:rsidRPr="00D5401F" w:rsidRDefault="002C080C" w:rsidP="00D5401F">
      <w:pPr>
        <w:rPr>
          <w:sz w:val="22"/>
          <w:szCs w:val="22"/>
        </w:rPr>
      </w:pPr>
      <w:r w:rsidRPr="00793731">
        <w:rPr>
          <w:sz w:val="22"/>
          <w:szCs w:val="22"/>
        </w:rPr>
        <w:t xml:space="preserve">If you have any problems with this </w:t>
      </w:r>
      <w:r w:rsidR="00060AE2" w:rsidRPr="00793731">
        <w:rPr>
          <w:sz w:val="22"/>
          <w:szCs w:val="22"/>
        </w:rPr>
        <w:t>form,</w:t>
      </w:r>
      <w:r w:rsidRPr="00793731">
        <w:rPr>
          <w:sz w:val="22"/>
          <w:szCs w:val="22"/>
        </w:rPr>
        <w:t xml:space="preserve"> please call 020 3334 6495</w:t>
      </w:r>
    </w:p>
    <w:sectPr w:rsidR="00E866DF" w:rsidRPr="00D5401F">
      <w:footerReference w:type="default" r:id="rId8"/>
      <w:pgSz w:w="11909" w:h="16834" w:code="9"/>
      <w:pgMar w:top="720" w:right="1151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80158" w14:textId="77777777" w:rsidR="005002BE" w:rsidRDefault="005002BE" w:rsidP="00060AE2">
      <w:r>
        <w:separator/>
      </w:r>
    </w:p>
  </w:endnote>
  <w:endnote w:type="continuationSeparator" w:id="0">
    <w:p w14:paraId="5E2AA8A3" w14:textId="77777777" w:rsidR="005002BE" w:rsidRDefault="005002BE" w:rsidP="0006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0D91" w14:textId="4F9CA422" w:rsidR="00060AE2" w:rsidRDefault="00060AE2">
    <w:pPr>
      <w:pStyle w:val="Footer"/>
    </w:pPr>
    <w:proofErr w:type="spellStart"/>
    <w:r>
      <w:t>MoJ</w:t>
    </w:r>
    <w:proofErr w:type="spellEnd"/>
    <w:r>
      <w:t xml:space="preserve"> – Special Delivery/Recorded Delivery Request Form 04/13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3846" w14:textId="77777777" w:rsidR="005002BE" w:rsidRDefault="005002BE" w:rsidP="00060AE2">
      <w:r>
        <w:separator/>
      </w:r>
    </w:p>
  </w:footnote>
  <w:footnote w:type="continuationSeparator" w:id="0">
    <w:p w14:paraId="3E71C54B" w14:textId="77777777" w:rsidR="005002BE" w:rsidRDefault="005002BE" w:rsidP="00060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1CA6"/>
    <w:rsid w:val="00042111"/>
    <w:rsid w:val="000559DA"/>
    <w:rsid w:val="00060AE2"/>
    <w:rsid w:val="000613BB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24F58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080C"/>
    <w:rsid w:val="002C794D"/>
    <w:rsid w:val="002D1208"/>
    <w:rsid w:val="002F7C11"/>
    <w:rsid w:val="003040E2"/>
    <w:rsid w:val="00305749"/>
    <w:rsid w:val="00311049"/>
    <w:rsid w:val="0033123D"/>
    <w:rsid w:val="00335C1C"/>
    <w:rsid w:val="00341184"/>
    <w:rsid w:val="0037147A"/>
    <w:rsid w:val="003723AE"/>
    <w:rsid w:val="00390E6F"/>
    <w:rsid w:val="00392C52"/>
    <w:rsid w:val="00394A4E"/>
    <w:rsid w:val="003B3613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17A"/>
    <w:rsid w:val="004A2313"/>
    <w:rsid w:val="004B2095"/>
    <w:rsid w:val="004B5AF5"/>
    <w:rsid w:val="005002BE"/>
    <w:rsid w:val="005038AD"/>
    <w:rsid w:val="00543256"/>
    <w:rsid w:val="005675BF"/>
    <w:rsid w:val="00567CF3"/>
    <w:rsid w:val="00581771"/>
    <w:rsid w:val="005828EA"/>
    <w:rsid w:val="0059252B"/>
    <w:rsid w:val="005B0D7F"/>
    <w:rsid w:val="005E5E65"/>
    <w:rsid w:val="005F4554"/>
    <w:rsid w:val="00610C92"/>
    <w:rsid w:val="00620EB3"/>
    <w:rsid w:val="00622821"/>
    <w:rsid w:val="00624D25"/>
    <w:rsid w:val="006838EC"/>
    <w:rsid w:val="00697224"/>
    <w:rsid w:val="006B7DDD"/>
    <w:rsid w:val="006C3C72"/>
    <w:rsid w:val="006C5553"/>
    <w:rsid w:val="006E0FBD"/>
    <w:rsid w:val="006E1E04"/>
    <w:rsid w:val="00702A74"/>
    <w:rsid w:val="00732906"/>
    <w:rsid w:val="007553BD"/>
    <w:rsid w:val="00793731"/>
    <w:rsid w:val="0079426C"/>
    <w:rsid w:val="00796957"/>
    <w:rsid w:val="007E762E"/>
    <w:rsid w:val="007F6D34"/>
    <w:rsid w:val="008002D8"/>
    <w:rsid w:val="00811ADD"/>
    <w:rsid w:val="00816F0E"/>
    <w:rsid w:val="00877CA4"/>
    <w:rsid w:val="00880768"/>
    <w:rsid w:val="008A1620"/>
    <w:rsid w:val="008A446E"/>
    <w:rsid w:val="008C1F1D"/>
    <w:rsid w:val="00906BBF"/>
    <w:rsid w:val="00916147"/>
    <w:rsid w:val="00957DBB"/>
    <w:rsid w:val="00A32289"/>
    <w:rsid w:val="00A576E2"/>
    <w:rsid w:val="00A81B62"/>
    <w:rsid w:val="00A84D4B"/>
    <w:rsid w:val="00A86C44"/>
    <w:rsid w:val="00AB79B0"/>
    <w:rsid w:val="00AC17DD"/>
    <w:rsid w:val="00AC5050"/>
    <w:rsid w:val="00AD4A1F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5401F"/>
    <w:rsid w:val="00D92F01"/>
    <w:rsid w:val="00DA258D"/>
    <w:rsid w:val="00DA5162"/>
    <w:rsid w:val="00DB09A0"/>
    <w:rsid w:val="00DE0CA0"/>
    <w:rsid w:val="00E16BB2"/>
    <w:rsid w:val="00E46216"/>
    <w:rsid w:val="00E64F2E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7359A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2C08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060A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60AE2"/>
    <w:rPr>
      <w:rFonts w:ascii="Arial" w:hAnsi="Arial"/>
      <w:lang w:eastAsia="en-US"/>
    </w:rPr>
  </w:style>
  <w:style w:type="paragraph" w:styleId="Footer">
    <w:name w:val="footer"/>
    <w:basedOn w:val="Normal"/>
    <w:link w:val="FooterChar"/>
    <w:uiPriority w:val="99"/>
    <w:rsid w:val="00060A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AE2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Shaw, Lucas</cp:lastModifiedBy>
  <cp:revision>5</cp:revision>
  <cp:lastPrinted>2018-01-26T11:18:00Z</cp:lastPrinted>
  <dcterms:created xsi:type="dcterms:W3CDTF">2021-08-17T08:35:00Z</dcterms:created>
  <dcterms:modified xsi:type="dcterms:W3CDTF">2023-08-15T08:54:00Z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