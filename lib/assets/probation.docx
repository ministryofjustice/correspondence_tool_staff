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6"/>
        <w:tblW w:w="10245" w:type="dxa"/>
        <w:tblLook w:val="01E0" w:firstRow="1" w:lastRow="1" w:firstColumn="1" w:lastColumn="1" w:noHBand="0" w:noVBand="0"/>
      </w:tblPr>
      <w:tblGrid>
        <w:gridCol w:w="10245"/>
      </w:tblGrid>
      <w:tr w:rsidR="00567BEB" w:rsidRPr="00DF6D0B" w14:paraId="3018D034" w14:textId="77777777" w:rsidTr="00DF6D0B">
        <w:trPr>
          <w:trHeight w:val="1420"/>
        </w:trPr>
        <w:tc>
          <w:tcPr>
            <w:tcW w:w="10245" w:type="dxa"/>
            <w:shd w:val="clear" w:color="auto" w:fill="auto"/>
          </w:tcPr>
          <w:tbl>
            <w:tblPr>
              <w:tblpPr w:leftFromText="180" w:rightFromText="180" w:vertAnchor="text" w:horzAnchor="margin" w:tblpY="-118"/>
              <w:tblOverlap w:val="never"/>
              <w:tblW w:w="10029" w:type="dxa"/>
              <w:tblLook w:val="01E0" w:firstRow="1" w:lastRow="1" w:firstColumn="1" w:lastColumn="1" w:noHBand="0" w:noVBand="0"/>
            </w:tblPr>
            <w:tblGrid>
              <w:gridCol w:w="5637"/>
              <w:gridCol w:w="4392"/>
            </w:tblGrid>
            <w:tr w:rsidR="00567BEB" w:rsidRPr="00DF6D0B" w14:paraId="6C923BE3" w14:textId="77777777" w:rsidTr="00DF6D0B">
              <w:trPr>
                <w:trHeight w:val="2977"/>
              </w:trPr>
              <w:tc>
                <w:tcPr>
                  <w:tcW w:w="5637" w:type="dxa"/>
                  <w:shd w:val="clear" w:color="auto" w:fill="auto"/>
                </w:tcPr>
                <w:p w14:paraId="02119ECE" w14:textId="77777777" w:rsidR="00567BEB" w:rsidRPr="00DF6D0B" w:rsidRDefault="00583E1C" w:rsidP="00DF6D0B">
                  <w:pPr>
                    <w:rPr>
                      <w:lang w:val="en-US"/>
                    </w:rPr>
                  </w:pPr>
                  <w:r w:rsidRPr="00DF6D0B">
                    <w:rPr>
                      <w:rFonts w:ascii="Arial" w:hAnsi="Arial" w:cs="Arial"/>
                      <w:noProof/>
                    </w:rPr>
                    <w:drawing>
                      <wp:inline distT="0" distB="0" distL="0" distR="0" wp14:anchorId="18B1A450" wp14:editId="71F95FCF">
                        <wp:extent cx="1574800" cy="6096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74800" cy="609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905E80D" w14:textId="77777777" w:rsidR="00567BEB" w:rsidRPr="00DF6D0B" w:rsidRDefault="00567BEB" w:rsidP="00DF6D0B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392" w:type="dxa"/>
                  <w:vMerge w:val="restart"/>
                  <w:shd w:val="clear" w:color="auto" w:fill="auto"/>
                </w:tcPr>
                <w:p w14:paraId="72A422CC" w14:textId="77777777" w:rsidR="008B5CF9" w:rsidRPr="00DF6D0B" w:rsidRDefault="008B5CF9" w:rsidP="00DF6D0B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</w:p>
                <w:p w14:paraId="1DD7E86B" w14:textId="77777777" w:rsidR="008619DE" w:rsidRDefault="008619DE" w:rsidP="008619DE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  <w:t>Offender Subject Access Request Team</w:t>
                  </w:r>
                </w:p>
                <w:p w14:paraId="7EFC1188" w14:textId="77777777" w:rsidR="008619DE" w:rsidRDefault="008619DE" w:rsidP="008619DE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Information Services Division</w:t>
                  </w:r>
                </w:p>
                <w:p w14:paraId="2739853F" w14:textId="77777777" w:rsidR="00567BEB" w:rsidRPr="00DF6D0B" w:rsidRDefault="00567BEB" w:rsidP="00DF6D0B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DF6D0B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Ministry of Justice</w:t>
                  </w:r>
                </w:p>
                <w:p w14:paraId="64B978A8" w14:textId="77777777" w:rsidR="00567BEB" w:rsidRPr="00DF6D0B" w:rsidRDefault="00567BEB" w:rsidP="00DF6D0B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F6D0B">
                    <w:rPr>
                      <w:rFonts w:ascii="Arial" w:hAnsi="Arial" w:cs="Arial"/>
                      <w:sz w:val="22"/>
                      <w:szCs w:val="22"/>
                    </w:rPr>
                    <w:t>Building 16</w:t>
                  </w:r>
                </w:p>
                <w:p w14:paraId="3A56BCC4" w14:textId="77777777" w:rsidR="00567BEB" w:rsidRPr="00DF6D0B" w:rsidRDefault="00C6787C" w:rsidP="00DF6D0B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F6D0B">
                    <w:rPr>
                      <w:rFonts w:ascii="Arial" w:hAnsi="Arial" w:cs="Arial"/>
                      <w:sz w:val="22"/>
                      <w:szCs w:val="22"/>
                    </w:rPr>
                    <w:t>NDC Site</w:t>
                  </w:r>
                </w:p>
                <w:p w14:paraId="2C948F16" w14:textId="77777777" w:rsidR="00567BEB" w:rsidRPr="00DF6D0B" w:rsidRDefault="00567BEB" w:rsidP="00DF6D0B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F6D0B">
                    <w:rPr>
                      <w:rFonts w:ascii="Arial" w:hAnsi="Arial" w:cs="Arial"/>
                      <w:sz w:val="22"/>
                      <w:szCs w:val="22"/>
                    </w:rPr>
                    <w:t>Burton Road</w:t>
                  </w:r>
                </w:p>
                <w:p w14:paraId="5A41F756" w14:textId="77777777" w:rsidR="00567BEB" w:rsidRPr="00DF6D0B" w:rsidRDefault="00567BEB" w:rsidP="00DF6D0B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F6D0B">
                    <w:rPr>
                      <w:rFonts w:ascii="Arial" w:hAnsi="Arial" w:cs="Arial"/>
                      <w:sz w:val="22"/>
                      <w:szCs w:val="22"/>
                    </w:rPr>
                    <w:t>Branston</w:t>
                  </w:r>
                </w:p>
                <w:p w14:paraId="2FBA8EDC" w14:textId="77777777" w:rsidR="00567BEB" w:rsidRPr="00DF6D0B" w:rsidRDefault="00567BEB" w:rsidP="00DF6D0B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F6D0B">
                    <w:rPr>
                      <w:rFonts w:ascii="Arial" w:hAnsi="Arial" w:cs="Arial"/>
                      <w:sz w:val="22"/>
                      <w:szCs w:val="22"/>
                    </w:rPr>
                    <w:t>Burton Upon Trent</w:t>
                  </w:r>
                </w:p>
                <w:p w14:paraId="230767FD" w14:textId="77777777" w:rsidR="00567BEB" w:rsidRPr="00DF6D0B" w:rsidRDefault="00567BEB" w:rsidP="00DF6D0B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F6D0B">
                    <w:rPr>
                      <w:rFonts w:ascii="Arial" w:hAnsi="Arial" w:cs="Arial"/>
                      <w:sz w:val="22"/>
                      <w:szCs w:val="22"/>
                    </w:rPr>
                    <w:t>Staffordshire</w:t>
                  </w:r>
                </w:p>
                <w:p w14:paraId="6E2D151F" w14:textId="77777777" w:rsidR="00567BEB" w:rsidRPr="00DF6D0B" w:rsidRDefault="00567BEB" w:rsidP="00DF6D0B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F6D0B">
                    <w:rPr>
                      <w:rFonts w:ascii="Arial" w:hAnsi="Arial" w:cs="Arial"/>
                      <w:sz w:val="22"/>
                      <w:szCs w:val="22"/>
                    </w:rPr>
                    <w:t>DE14 3EG</w:t>
                  </w:r>
                </w:p>
                <w:p w14:paraId="529039A7" w14:textId="77777777" w:rsidR="00567BEB" w:rsidRPr="00DF6D0B" w:rsidRDefault="00567BEB" w:rsidP="00DF6D0B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</w:pPr>
                </w:p>
                <w:p w14:paraId="02008B05" w14:textId="77777777" w:rsidR="004657E1" w:rsidRDefault="004657E1" w:rsidP="004657E1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lang w:val="de-DE"/>
                    </w:rPr>
                    <w:t>E</w:t>
                  </w:r>
                  <w:r>
                    <w:rPr>
                      <w:rFonts w:ascii="Arial" w:hAnsi="Arial" w:cs="Arial"/>
                      <w:sz w:val="22"/>
                      <w:lang w:val="de-DE"/>
                    </w:rPr>
                    <w:t xml:space="preserve">  </w:t>
                  </w:r>
                  <w:hyperlink r:id="rId6" w:history="1">
                    <w:r>
                      <w:rPr>
                        <w:rStyle w:val="Hyperlink"/>
                        <w:rFonts w:ascii="Arial" w:hAnsi="Arial" w:cs="Arial"/>
                        <w:sz w:val="22"/>
                        <w:lang w:val="de-DE"/>
                      </w:rPr>
                      <w:t>Data.Access1@justice.gov.uk</w:t>
                    </w:r>
                  </w:hyperlink>
                </w:p>
                <w:p w14:paraId="69E20000" w14:textId="77777777" w:rsidR="00567BEB" w:rsidRPr="00DF6D0B" w:rsidRDefault="00567BEB" w:rsidP="00DF6D0B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</w:pPr>
                </w:p>
                <w:p w14:paraId="1E270142" w14:textId="77777777" w:rsidR="00567BEB" w:rsidRPr="00DF6D0B" w:rsidRDefault="00567BEB" w:rsidP="00DF6D0B">
                  <w:pPr>
                    <w:jc w:val="right"/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</w:pPr>
                </w:p>
                <w:p w14:paraId="5967F1C1" w14:textId="77777777" w:rsidR="00567BEB" w:rsidRPr="00DF6D0B" w:rsidRDefault="00000000" w:rsidP="00DF6D0B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</w:pPr>
                  <w:hyperlink r:id="rId7" w:history="1">
                    <w:r w:rsidR="00567BEB" w:rsidRPr="00DF6D0B">
                      <w:rPr>
                        <w:rStyle w:val="Hyperlink"/>
                        <w:rFonts w:ascii="Arial" w:hAnsi="Arial" w:cs="Arial"/>
                        <w:b/>
                        <w:sz w:val="22"/>
                        <w:szCs w:val="22"/>
                        <w:lang w:val="de-DE"/>
                      </w:rPr>
                      <w:t>www.justice.gov.uk</w:t>
                    </w:r>
                  </w:hyperlink>
                </w:p>
                <w:p w14:paraId="03B25C79" w14:textId="77777777" w:rsidR="00DF2D42" w:rsidRPr="00DF6D0B" w:rsidRDefault="00DF2D42" w:rsidP="00DF6D0B">
                  <w:pPr>
                    <w:rPr>
                      <w:lang w:val="de-DE"/>
                    </w:rPr>
                  </w:pPr>
                </w:p>
              </w:tc>
            </w:tr>
            <w:tr w:rsidR="00567BEB" w:rsidRPr="00DF6D0B" w14:paraId="03B2B5B2" w14:textId="77777777" w:rsidTr="00DF6D0B">
              <w:trPr>
                <w:trHeight w:val="1420"/>
              </w:trPr>
              <w:tc>
                <w:tcPr>
                  <w:tcW w:w="5637" w:type="dxa"/>
                  <w:shd w:val="clear" w:color="auto" w:fill="auto"/>
                </w:tcPr>
                <w:p w14:paraId="41105A91" w14:textId="77777777" w:rsidR="00305220" w:rsidRDefault="00403576" w:rsidP="00920095">
                  <w:pPr>
                    <w:rPr>
                      <w:rFonts w:ascii="Arial" w:hAnsi="Arial" w:cs="Arial"/>
                      <w:szCs w:val="24"/>
                    </w:rPr>
                  </w:pPr>
                  <w:r w:rsidRPr="00DF6D0B">
                    <w:rPr>
                      <w:rFonts w:ascii="Arial" w:hAnsi="Arial" w:cs="Arial"/>
                      <w:szCs w:val="24"/>
                    </w:rPr>
                    <w:t>Dea</w:t>
                  </w:r>
                  <w:r w:rsidR="005A43B6">
                    <w:rPr>
                      <w:rFonts w:ascii="Arial" w:hAnsi="Arial" w:cs="Arial"/>
                      <w:szCs w:val="24"/>
                    </w:rPr>
                    <w:t xml:space="preserve">r </w:t>
                  </w:r>
                  <w:r w:rsidR="00A80FAC">
                    <w:rPr>
                      <w:rFonts w:ascii="Arial" w:hAnsi="Arial" w:cs="Arial"/>
                      <w:szCs w:val="24"/>
                    </w:rPr>
                    <w:t>Probation Service</w:t>
                  </w:r>
                </w:p>
                <w:p w14:paraId="2B6F441E" w14:textId="77777777" w:rsidR="00294BCB" w:rsidRDefault="00294BCB" w:rsidP="003F638A">
                  <w:pPr>
                    <w:rPr>
                      <w:rFonts w:ascii="Arial" w:hAnsi="Arial" w:cs="Arial"/>
                      <w:szCs w:val="24"/>
                    </w:rPr>
                  </w:pPr>
                </w:p>
                <w:p w14:paraId="66950BC3" w14:textId="77777777" w:rsidR="006A3BAC" w:rsidRPr="00DF6D0B" w:rsidRDefault="006A3BAC" w:rsidP="00920095">
                  <w:pPr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4392" w:type="dxa"/>
                  <w:vMerge/>
                  <w:shd w:val="clear" w:color="auto" w:fill="auto"/>
                </w:tcPr>
                <w:p w14:paraId="7EF12202" w14:textId="77777777" w:rsidR="00567BEB" w:rsidRPr="00DF6D0B" w:rsidRDefault="00567BEB" w:rsidP="00DF6D0B">
                  <w:pPr>
                    <w:pStyle w:val="Heading2"/>
                    <w:spacing w:line="220" w:lineRule="exact"/>
                    <w:rPr>
                      <w:rFonts w:cs="Arial"/>
                      <w:b w:val="0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79F110A7" w14:textId="77777777" w:rsidR="00567BEB" w:rsidRPr="00DF6D0B" w:rsidRDefault="00567BEB" w:rsidP="00DF6D0B">
            <w:pPr>
              <w:rPr>
                <w:rFonts w:ascii="Arial" w:hAnsi="Arial" w:cs="Arial"/>
              </w:rPr>
            </w:pPr>
          </w:p>
        </w:tc>
      </w:tr>
    </w:tbl>
    <w:p w14:paraId="42F82658" w14:textId="77777777" w:rsidR="00766DB4" w:rsidRPr="00766DB4" w:rsidRDefault="00766DB4" w:rsidP="00766DB4">
      <w:pPr>
        <w:rPr>
          <w:vanish/>
        </w:rPr>
      </w:pPr>
    </w:p>
    <w:p w14:paraId="44E3D470" w14:textId="77777777" w:rsidR="00DF6D0B" w:rsidRPr="00DF6D0B" w:rsidRDefault="00DF6D0B" w:rsidP="00DF6D0B">
      <w:pPr>
        <w:rPr>
          <w:vanish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8"/>
        <w:gridCol w:w="4536"/>
      </w:tblGrid>
      <w:tr w:rsidR="00DA2AB0" w:rsidRPr="00DF6D0B" w14:paraId="2E6D1185" w14:textId="77777777" w:rsidTr="00FB78CC">
        <w:trPr>
          <w:trHeight w:val="414"/>
        </w:trPr>
        <w:tc>
          <w:tcPr>
            <w:tcW w:w="5778" w:type="dxa"/>
            <w:shd w:val="clear" w:color="auto" w:fill="auto"/>
          </w:tcPr>
          <w:p w14:paraId="735997B0" w14:textId="3AFA3AAA" w:rsidR="00DA2AB0" w:rsidRDefault="00DA2AB0" w:rsidP="006A3BAC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DPA Reference</w:t>
            </w:r>
            <w:r w:rsidR="007423E2"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=dpa_reference \* MERGEFORMAT </w:instrTex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2C5B87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«=dpa_reference»</w: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14:paraId="4F1D3452" w14:textId="57321E97" w:rsidR="00DA2AB0" w:rsidRDefault="00DA2AB0" w:rsidP="0069599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Date</w:t>
            </w:r>
            <w:r w:rsidR="008F2F25"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2C5B87">
              <w:rPr>
                <w:rFonts w:ascii="Arial" w:hAnsi="Arial" w:cs="Arial"/>
                <w:b/>
                <w:bCs/>
                <w:sz w:val="22"/>
                <w:szCs w:val="22"/>
              </w:rPr>
              <w:instrText>date</w:instrTex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2C5B87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«=date»</w: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  <w:tr w:rsidR="00DA2AB0" w:rsidRPr="00DF6D0B" w14:paraId="0A18105B" w14:textId="77777777" w:rsidTr="00DF6D0B">
        <w:trPr>
          <w:trHeight w:val="564"/>
        </w:trPr>
        <w:tc>
          <w:tcPr>
            <w:tcW w:w="5778" w:type="dxa"/>
            <w:shd w:val="clear" w:color="auto" w:fill="auto"/>
          </w:tcPr>
          <w:p w14:paraId="2945EC17" w14:textId="2A8ED63A" w:rsidR="00DA2AB0" w:rsidRPr="002C5B87" w:rsidRDefault="00DA2AB0" w:rsidP="00DA2AB0">
            <w:pPr>
              <w:rPr>
                <w:rFonts w:ascii="Arial" w:hAnsi="Arial" w:cs="Arial"/>
                <w:b/>
                <w:bCs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Offender Name: </w: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=offender_name \* MERGEFORMAT </w:instrTex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2C5B87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«=offender_name»</w: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7A7F00D9" w14:textId="28FF8E38" w:rsidR="00EA10B9" w:rsidRDefault="00DA2AB0" w:rsidP="0092009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DOB: </w: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=date_of_birth \* MERGEFORMAT </w:instrTex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2C5B87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«=date_of_birth»</w: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75508482" w14:textId="77777777" w:rsidR="00C76BE3" w:rsidRDefault="00C76BE3" w:rsidP="0092009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536" w:type="dxa"/>
            <w:shd w:val="clear" w:color="auto" w:fill="auto"/>
          </w:tcPr>
          <w:p w14:paraId="2CF85CD9" w14:textId="61F3341C" w:rsidR="00DC05A8" w:rsidRDefault="00DA2AB0" w:rsidP="00DA2AB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Prison Numbers: </w: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2C5B87">
              <w:rPr>
                <w:rFonts w:ascii="Arial" w:hAnsi="Arial" w:cs="Arial"/>
                <w:b/>
                <w:bCs/>
                <w:sz w:val="22"/>
                <w:szCs w:val="22"/>
              </w:rPr>
              <w:instrText>prison_numbers</w:instrTex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2C5B87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«=prison_numbers»</w: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4F0EC0C8" w14:textId="6B77E0AD" w:rsidR="00725DC9" w:rsidRDefault="00DA2AB0" w:rsidP="003F638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CR</w:t>
            </w:r>
            <w:r w:rsidR="003E37D9">
              <w:rPr>
                <w:rFonts w:ascii="Arial" w:hAnsi="Arial" w:cs="Arial"/>
                <w:b/>
                <w:sz w:val="22"/>
                <w:szCs w:val="22"/>
              </w:rPr>
              <w:t>N</w:t>
            </w:r>
            <w:r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B12FEB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C95EF4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C95EF4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C95EF4">
              <w:rPr>
                <w:rFonts w:ascii="Arial" w:hAnsi="Arial" w:cs="Arial"/>
                <w:b/>
                <w:bCs/>
                <w:sz w:val="22"/>
                <w:szCs w:val="22"/>
              </w:rPr>
              <w:instrText>crn</w:instrText>
            </w:r>
            <w:r w:rsidR="00C95EF4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C95EF4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C95EF4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«=crn»</w:t>
            </w:r>
            <w:r w:rsidR="00C95EF4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04068B3B" w14:textId="0B62AECB" w:rsidR="00911B56" w:rsidRDefault="00725DC9" w:rsidP="003F638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PNC:</w:t>
            </w:r>
            <w:r w:rsidR="002C5B8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2C5B87">
              <w:rPr>
                <w:rFonts w:ascii="Arial" w:hAnsi="Arial" w:cs="Arial"/>
                <w:b/>
                <w:bCs/>
                <w:sz w:val="22"/>
                <w:szCs w:val="22"/>
              </w:rPr>
              <w:instrText>pnc</w:instrTex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2C5B87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«=pnc»</w:t>
            </w:r>
            <w:r w:rsidR="002C5B87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</w:tbl>
    <w:p w14:paraId="58383631" w14:textId="77777777" w:rsidR="0085555E" w:rsidRDefault="0085555E" w:rsidP="0085555E">
      <w:pPr>
        <w:jc w:val="both"/>
      </w:pPr>
    </w:p>
    <w:p w14:paraId="7F83EC69" w14:textId="77777777" w:rsidR="00D619CA" w:rsidRDefault="00224ABE" w:rsidP="009157E1">
      <w:pPr>
        <w:pStyle w:val="Heading1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DATA PROTECTION ACT 2018</w:t>
      </w:r>
      <w:r w:rsidR="00D619CA" w:rsidRPr="002E00A7">
        <w:rPr>
          <w:rFonts w:ascii="Arial" w:hAnsi="Arial" w:cs="Arial"/>
          <w:sz w:val="32"/>
          <w:szCs w:val="32"/>
        </w:rPr>
        <w:t>: SUBJECT ACCESS REQUEST</w:t>
      </w:r>
    </w:p>
    <w:p w14:paraId="03116698" w14:textId="77777777" w:rsidR="001E1D57" w:rsidRDefault="001E1D57" w:rsidP="001E1D57"/>
    <w:p w14:paraId="4D997ECE" w14:textId="77777777" w:rsidR="001E1D57" w:rsidRDefault="0025079F" w:rsidP="001E1D57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The above </w:t>
      </w:r>
      <w:r w:rsidR="001E1D57">
        <w:rPr>
          <w:rFonts w:ascii="Arial" w:hAnsi="Arial"/>
          <w:szCs w:val="24"/>
        </w:rPr>
        <w:t xml:space="preserve">has made a request for disclosure of their personal data held </w:t>
      </w:r>
      <w:r w:rsidR="00930A49">
        <w:rPr>
          <w:rFonts w:ascii="Arial" w:hAnsi="Arial"/>
          <w:szCs w:val="24"/>
        </w:rPr>
        <w:t>by H</w:t>
      </w:r>
      <w:r w:rsidR="00725DC9">
        <w:rPr>
          <w:rFonts w:ascii="Arial" w:hAnsi="Arial"/>
          <w:szCs w:val="24"/>
        </w:rPr>
        <w:t>is</w:t>
      </w:r>
      <w:r w:rsidR="00930A49">
        <w:rPr>
          <w:rFonts w:ascii="Arial" w:hAnsi="Arial"/>
          <w:szCs w:val="24"/>
        </w:rPr>
        <w:t xml:space="preserve"> Majesty’s Prison </w:t>
      </w:r>
      <w:r w:rsidR="00224ABE">
        <w:rPr>
          <w:rFonts w:ascii="Arial" w:hAnsi="Arial"/>
          <w:szCs w:val="24"/>
        </w:rPr>
        <w:t xml:space="preserve">and Probation </w:t>
      </w:r>
      <w:r w:rsidR="00930A49">
        <w:rPr>
          <w:rFonts w:ascii="Arial" w:hAnsi="Arial"/>
          <w:szCs w:val="24"/>
        </w:rPr>
        <w:t>Service (HMP</w:t>
      </w:r>
      <w:r w:rsidR="00224ABE">
        <w:rPr>
          <w:rFonts w:ascii="Arial" w:hAnsi="Arial"/>
          <w:szCs w:val="24"/>
        </w:rPr>
        <w:t xml:space="preserve">PS) </w:t>
      </w:r>
      <w:r w:rsidR="00597D97">
        <w:rPr>
          <w:rFonts w:ascii="Arial" w:hAnsi="Arial"/>
          <w:szCs w:val="24"/>
        </w:rPr>
        <w:t>under the Data Protection Act</w:t>
      </w:r>
      <w:r w:rsidR="00224ABE">
        <w:rPr>
          <w:rFonts w:ascii="Arial" w:hAnsi="Arial"/>
          <w:szCs w:val="24"/>
        </w:rPr>
        <w:t xml:space="preserve"> 2018</w:t>
      </w:r>
      <w:r w:rsidR="00597D97">
        <w:rPr>
          <w:rFonts w:ascii="Arial" w:hAnsi="Arial"/>
          <w:szCs w:val="24"/>
        </w:rPr>
        <w:t xml:space="preserve"> (DPA)</w:t>
      </w:r>
      <w:r w:rsidR="001E1D57">
        <w:rPr>
          <w:rFonts w:ascii="Arial" w:hAnsi="Arial"/>
          <w:szCs w:val="24"/>
        </w:rPr>
        <w:t>.</w:t>
      </w:r>
    </w:p>
    <w:p w14:paraId="14A2776A" w14:textId="77777777" w:rsidR="001E1D57" w:rsidRDefault="001E1D57" w:rsidP="001E1D57">
      <w:pPr>
        <w:jc w:val="both"/>
        <w:rPr>
          <w:rFonts w:ascii="Arial" w:hAnsi="Arial"/>
          <w:szCs w:val="24"/>
        </w:rPr>
      </w:pPr>
    </w:p>
    <w:p w14:paraId="37CBC811" w14:textId="77777777" w:rsidR="001E1D57" w:rsidRDefault="001E1D57" w:rsidP="001E1D57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The following information has been requested:</w:t>
      </w:r>
    </w:p>
    <w:tbl>
      <w:tblPr>
        <w:tblW w:w="10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72"/>
      </w:tblGrid>
      <w:tr w:rsidR="001E1D57" w:rsidRPr="00DF6D0B" w14:paraId="19BAA6CE" w14:textId="77777777" w:rsidTr="009F5C1B">
        <w:trPr>
          <w:trHeight w:val="274"/>
        </w:trPr>
        <w:tc>
          <w:tcPr>
            <w:tcW w:w="10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7149C" w14:textId="77777777" w:rsidR="00036DE7" w:rsidRDefault="00036DE7" w:rsidP="00A81D9C">
            <w:pPr>
              <w:rPr>
                <w:rFonts w:ascii="Arial" w:hAnsi="Arial"/>
                <w:b/>
                <w:color w:val="0000FF"/>
                <w:szCs w:val="24"/>
                <w:u w:val="single"/>
              </w:rPr>
            </w:pPr>
          </w:p>
          <w:p w14:paraId="6E5CFCF4" w14:textId="4E81C5FF" w:rsidR="00815F13" w:rsidRDefault="00A81D9C" w:rsidP="00A81D9C">
            <w:pPr>
              <w:rPr>
                <w:rFonts w:ascii="Arial" w:hAnsi="Arial"/>
                <w:b/>
                <w:color w:val="0000FF"/>
                <w:szCs w:val="24"/>
                <w:u w:val="single"/>
              </w:rPr>
            </w:pPr>
            <w:r w:rsidRPr="008F012B">
              <w:rPr>
                <w:rFonts w:ascii="Arial" w:hAnsi="Arial"/>
                <w:b/>
                <w:color w:val="0000FF"/>
                <w:szCs w:val="24"/>
                <w:u w:val="single"/>
              </w:rPr>
              <w:t>All pape</w:t>
            </w:r>
            <w:r w:rsidR="008F03E6" w:rsidRPr="008F012B">
              <w:rPr>
                <w:rFonts w:ascii="Arial" w:hAnsi="Arial"/>
                <w:b/>
                <w:color w:val="0000FF"/>
                <w:szCs w:val="24"/>
                <w:u w:val="single"/>
              </w:rPr>
              <w:t>r and electronic information</w:t>
            </w:r>
            <w:r w:rsidR="00E84DE2">
              <w:rPr>
                <w:rFonts w:ascii="Arial" w:hAnsi="Arial"/>
                <w:b/>
                <w:color w:val="0000FF"/>
                <w:szCs w:val="24"/>
                <w:u w:val="single"/>
              </w:rPr>
              <w:t xml:space="preserve"> </w:t>
            </w:r>
            <w:r w:rsidR="00815F13" w:rsidRPr="00374C04">
              <w:rPr>
                <w:rFonts w:ascii="Arial" w:hAnsi="Arial"/>
                <w:b/>
                <w:bCs/>
                <w:color w:val="0000FF"/>
                <w:szCs w:val="24"/>
                <w:u w:val="single"/>
              </w:rPr>
              <w:fldChar w:fldCharType="begin"/>
            </w:r>
            <w:r w:rsidR="00815F13" w:rsidRPr="00374C04">
              <w:rPr>
                <w:rFonts w:ascii="Arial" w:hAnsi="Arial"/>
                <w:b/>
                <w:bCs/>
                <w:color w:val="0000FF"/>
                <w:szCs w:val="24"/>
                <w:u w:val="single"/>
              </w:rPr>
              <w:instrText xml:space="preserve"> MERGEFIELD =</w:instrText>
            </w:r>
            <w:r w:rsidR="00815F13">
              <w:rPr>
                <w:rFonts w:ascii="Arial" w:hAnsi="Arial"/>
                <w:b/>
                <w:bCs/>
                <w:color w:val="0000FF"/>
                <w:szCs w:val="24"/>
                <w:u w:val="single"/>
              </w:rPr>
              <w:instrText>date_range</w:instrText>
            </w:r>
            <w:r w:rsidR="00815F13" w:rsidRPr="00374C04">
              <w:rPr>
                <w:rFonts w:ascii="Arial" w:hAnsi="Arial"/>
                <w:b/>
                <w:bCs/>
                <w:color w:val="0000FF"/>
                <w:szCs w:val="24"/>
                <w:u w:val="single"/>
              </w:rPr>
              <w:instrText xml:space="preserve"> \* MERGEFORMAT </w:instrText>
            </w:r>
            <w:r w:rsidR="00815F13" w:rsidRPr="00374C04">
              <w:rPr>
                <w:rFonts w:ascii="Arial" w:hAnsi="Arial"/>
                <w:b/>
                <w:bCs/>
                <w:color w:val="0000FF"/>
                <w:szCs w:val="24"/>
                <w:u w:val="single"/>
              </w:rPr>
              <w:fldChar w:fldCharType="separate"/>
            </w:r>
            <w:r w:rsidR="00815F13">
              <w:rPr>
                <w:rFonts w:ascii="Arial" w:hAnsi="Arial"/>
                <w:b/>
                <w:bCs/>
                <w:noProof/>
                <w:color w:val="0000FF"/>
                <w:szCs w:val="24"/>
                <w:u w:val="single"/>
              </w:rPr>
              <w:t>«=date_range»</w:t>
            </w:r>
            <w:r w:rsidR="00815F13" w:rsidRPr="00374C04">
              <w:rPr>
                <w:rFonts w:ascii="Arial" w:hAnsi="Arial"/>
                <w:b/>
                <w:color w:val="0000FF"/>
                <w:szCs w:val="24"/>
                <w:u w:val="single"/>
              </w:rPr>
              <w:fldChar w:fldCharType="end"/>
            </w:r>
          </w:p>
          <w:p w14:paraId="3D5F5D6A" w14:textId="77777777" w:rsidR="00815F13" w:rsidRDefault="00815F13" w:rsidP="00A81D9C">
            <w:pPr>
              <w:rPr>
                <w:rFonts w:ascii="Arial" w:hAnsi="Arial"/>
                <w:b/>
                <w:color w:val="0000FF"/>
                <w:szCs w:val="22"/>
                <w:u w:val="single"/>
              </w:rPr>
            </w:pPr>
          </w:p>
          <w:p w14:paraId="336E75BF" w14:textId="0E9676FC" w:rsidR="00A81D9C" w:rsidRPr="000C75A4" w:rsidRDefault="000C75A4" w:rsidP="00A81D9C">
            <w:pPr>
              <w:rPr>
                <w:rFonts w:ascii="Arial" w:hAnsi="Arial"/>
                <w:b/>
                <w:color w:val="0000FF"/>
                <w:sz w:val="22"/>
                <w:szCs w:val="22"/>
                <w:u w:val="single"/>
              </w:rPr>
            </w:pPr>
            <w:r>
              <w:rPr>
                <w:rFonts w:ascii="Arial" w:hAnsi="Arial"/>
                <w:b/>
                <w:color w:val="0000FF"/>
                <w:sz w:val="22"/>
                <w:szCs w:val="22"/>
                <w:u w:val="single"/>
              </w:rPr>
              <w:t xml:space="preserve">Please Note: </w:t>
            </w:r>
            <w:r w:rsidR="00A81D9C" w:rsidRPr="000C75A4">
              <w:rPr>
                <w:rFonts w:ascii="Arial" w:hAnsi="Arial"/>
                <w:b/>
                <w:color w:val="0000FF"/>
                <w:sz w:val="22"/>
                <w:szCs w:val="22"/>
                <w:u w:val="single"/>
              </w:rPr>
              <w:t xml:space="preserve">Only </w:t>
            </w:r>
            <w:proofErr w:type="spellStart"/>
            <w:r w:rsidR="006B4E19" w:rsidRPr="000C75A4">
              <w:rPr>
                <w:rFonts w:ascii="Arial" w:hAnsi="Arial"/>
                <w:b/>
                <w:color w:val="0000FF"/>
                <w:sz w:val="22"/>
                <w:szCs w:val="22"/>
                <w:u w:val="single"/>
              </w:rPr>
              <w:t>NDelius</w:t>
            </w:r>
            <w:proofErr w:type="spellEnd"/>
            <w:r w:rsidR="00A81D9C" w:rsidRPr="000C75A4">
              <w:rPr>
                <w:rFonts w:ascii="Arial" w:hAnsi="Arial"/>
                <w:b/>
                <w:color w:val="0000FF"/>
                <w:sz w:val="22"/>
                <w:szCs w:val="22"/>
                <w:u w:val="single"/>
              </w:rPr>
              <w:t xml:space="preserve"> Contact L</w:t>
            </w:r>
            <w:r w:rsidR="00036DE7">
              <w:rPr>
                <w:rFonts w:ascii="Arial" w:hAnsi="Arial"/>
                <w:b/>
                <w:color w:val="0000FF"/>
                <w:sz w:val="22"/>
                <w:szCs w:val="22"/>
                <w:u w:val="single"/>
              </w:rPr>
              <w:t>ists</w:t>
            </w:r>
            <w:r w:rsidR="00A81D9C" w:rsidRPr="000C75A4">
              <w:rPr>
                <w:rFonts w:ascii="Arial" w:hAnsi="Arial"/>
                <w:b/>
                <w:color w:val="0000FF"/>
                <w:sz w:val="22"/>
                <w:szCs w:val="22"/>
                <w:u w:val="single"/>
              </w:rPr>
              <w:t xml:space="preserve"> will be accep</w:t>
            </w:r>
            <w:r w:rsidR="008F03E6" w:rsidRPr="000C75A4">
              <w:rPr>
                <w:rFonts w:ascii="Arial" w:hAnsi="Arial"/>
                <w:b/>
                <w:color w:val="0000FF"/>
                <w:sz w:val="22"/>
                <w:szCs w:val="22"/>
                <w:u w:val="single"/>
              </w:rPr>
              <w:t>t</w:t>
            </w:r>
            <w:r w:rsidR="00A81D9C" w:rsidRPr="000C75A4">
              <w:rPr>
                <w:rFonts w:ascii="Arial" w:hAnsi="Arial"/>
                <w:b/>
                <w:color w:val="0000FF"/>
                <w:sz w:val="22"/>
                <w:szCs w:val="22"/>
                <w:u w:val="single"/>
              </w:rPr>
              <w:t>ed electronically</w:t>
            </w:r>
            <w:r>
              <w:rPr>
                <w:rFonts w:ascii="Arial" w:hAnsi="Arial"/>
                <w:b/>
                <w:color w:val="0000FF"/>
                <w:sz w:val="22"/>
                <w:szCs w:val="22"/>
                <w:u w:val="single"/>
              </w:rPr>
              <w:t xml:space="preserve">. </w:t>
            </w:r>
            <w:r w:rsidR="00A81D9C" w:rsidRPr="000C75A4">
              <w:rPr>
                <w:rFonts w:ascii="Arial" w:hAnsi="Arial"/>
                <w:b/>
                <w:color w:val="0000FF"/>
                <w:sz w:val="22"/>
                <w:szCs w:val="22"/>
                <w:u w:val="single"/>
              </w:rPr>
              <w:t>Please send all other data in paper format.</w:t>
            </w:r>
          </w:p>
          <w:p w14:paraId="2FA7E865" w14:textId="77777777" w:rsidR="00A81D9C" w:rsidRDefault="00A81D9C" w:rsidP="00A81D9C">
            <w:pPr>
              <w:rPr>
                <w:rFonts w:ascii="Arial" w:hAnsi="Arial"/>
                <w:b/>
                <w:szCs w:val="24"/>
              </w:rPr>
            </w:pPr>
          </w:p>
          <w:p w14:paraId="578B3385" w14:textId="77777777" w:rsidR="00A81D9C" w:rsidRDefault="00A81D9C" w:rsidP="00A81D9C">
            <w:pPr>
              <w:rPr>
                <w:rFonts w:ascii="Arial" w:hAnsi="Arial"/>
                <w:b/>
                <w:szCs w:val="24"/>
              </w:rPr>
            </w:pPr>
          </w:p>
          <w:p w14:paraId="12446470" w14:textId="77777777" w:rsidR="00A81D9C" w:rsidRDefault="00A81D9C" w:rsidP="00A81D9C">
            <w:pPr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sym w:font="Wingdings 2" w:char="F050"/>
            </w:r>
            <w:r>
              <w:rPr>
                <w:rFonts w:ascii="Arial" w:hAnsi="Arial"/>
                <w:b/>
                <w:szCs w:val="24"/>
              </w:rPr>
              <w:t xml:space="preserve"> - A4 format</w:t>
            </w:r>
          </w:p>
          <w:p w14:paraId="64CDDE79" w14:textId="77777777" w:rsidR="00A81D9C" w:rsidRDefault="00A81D9C" w:rsidP="00A81D9C">
            <w:pPr>
              <w:rPr>
                <w:rFonts w:ascii="Arial" w:hAnsi="Arial"/>
                <w:b/>
                <w:color w:val="FF0000"/>
                <w:szCs w:val="24"/>
              </w:rPr>
            </w:pPr>
            <w:r>
              <w:rPr>
                <w:rFonts w:ascii="Arial" w:hAnsi="Arial"/>
                <w:b/>
                <w:color w:val="FF0000"/>
                <w:szCs w:val="24"/>
              </w:rPr>
              <w:t>X – Staples</w:t>
            </w:r>
          </w:p>
          <w:p w14:paraId="48DCB43A" w14:textId="77777777" w:rsidR="00A81D9C" w:rsidRDefault="00A81D9C" w:rsidP="00A81D9C">
            <w:pPr>
              <w:rPr>
                <w:rFonts w:ascii="Arial" w:hAnsi="Arial"/>
                <w:b/>
                <w:color w:val="FF0000"/>
                <w:szCs w:val="24"/>
              </w:rPr>
            </w:pPr>
            <w:r>
              <w:rPr>
                <w:rFonts w:ascii="Arial" w:hAnsi="Arial"/>
                <w:b/>
                <w:color w:val="FF0000"/>
                <w:szCs w:val="24"/>
              </w:rPr>
              <w:t>X – Paper clips</w:t>
            </w:r>
          </w:p>
          <w:p w14:paraId="55FB00F7" w14:textId="77777777" w:rsidR="00A81D9C" w:rsidRDefault="00A81D9C" w:rsidP="00A81D9C">
            <w:pPr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color w:val="FF0000"/>
                <w:szCs w:val="24"/>
              </w:rPr>
              <w:t>X – Double sided</w:t>
            </w:r>
          </w:p>
          <w:p w14:paraId="1960F327" w14:textId="77777777" w:rsidR="007A21A8" w:rsidRDefault="007A21A8" w:rsidP="007A21A8">
            <w:pPr>
              <w:rPr>
                <w:rFonts w:ascii="Arial" w:hAnsi="Arial"/>
                <w:b/>
                <w:color w:val="0000FF"/>
                <w:sz w:val="28"/>
                <w:szCs w:val="28"/>
                <w:u w:val="single"/>
              </w:rPr>
            </w:pPr>
          </w:p>
          <w:p w14:paraId="375CD677" w14:textId="77777777" w:rsidR="00573C71" w:rsidRDefault="00573C71" w:rsidP="00573C71">
            <w:pPr>
              <w:numPr>
                <w:ilvl w:val="0"/>
                <w:numId w:val="15"/>
              </w:numPr>
              <w:rPr>
                <w:rFonts w:ascii="Arial" w:hAnsi="Arial"/>
                <w:b/>
                <w:szCs w:val="24"/>
              </w:rPr>
            </w:pPr>
            <w:r w:rsidRPr="002E0BE5">
              <w:rPr>
                <w:rFonts w:ascii="Arial" w:hAnsi="Arial"/>
                <w:b/>
                <w:szCs w:val="24"/>
              </w:rPr>
              <w:t>PLEASE NOTE: ONLY SEND THE INFORMATION AS REQUESTED ABOVE</w:t>
            </w:r>
          </w:p>
          <w:p w14:paraId="7F9C6F04" w14:textId="77777777" w:rsidR="00573C71" w:rsidRDefault="00573C71" w:rsidP="00573C71">
            <w:pPr>
              <w:rPr>
                <w:rFonts w:ascii="Arial" w:hAnsi="Arial"/>
                <w:b/>
                <w:szCs w:val="24"/>
              </w:rPr>
            </w:pPr>
          </w:p>
          <w:p w14:paraId="2F5BD9DA" w14:textId="77777777" w:rsidR="00573C71" w:rsidRDefault="00573C71" w:rsidP="00573C71">
            <w:pPr>
              <w:numPr>
                <w:ilvl w:val="0"/>
                <w:numId w:val="15"/>
              </w:numPr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>Please ensure the RETURN COVER is enclosed within your data reply.</w:t>
            </w:r>
          </w:p>
          <w:p w14:paraId="71C13B29" w14:textId="77777777" w:rsidR="00573C71" w:rsidRDefault="00573C71" w:rsidP="00573C71">
            <w:pPr>
              <w:rPr>
                <w:rFonts w:ascii="Arial" w:hAnsi="Arial"/>
                <w:b/>
                <w:szCs w:val="24"/>
              </w:rPr>
            </w:pPr>
          </w:p>
          <w:p w14:paraId="1D07923A" w14:textId="3B9A7B07" w:rsidR="00573C71" w:rsidRDefault="00573C71" w:rsidP="00573C71">
            <w:pPr>
              <w:numPr>
                <w:ilvl w:val="0"/>
                <w:numId w:val="15"/>
              </w:numPr>
              <w:jc w:val="both"/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 xml:space="preserve">The information is required in Branston by no later than: </w:t>
            </w:r>
            <w:r w:rsidR="002C5B87" w:rsidRPr="001040F8">
              <w:rPr>
                <w:rFonts w:ascii="Arial" w:hAnsi="Arial" w:cs="Arial"/>
                <w:b/>
                <w:bCs/>
                <w:szCs w:val="24"/>
              </w:rPr>
              <w:fldChar w:fldCharType="begin"/>
            </w:r>
            <w:r w:rsidR="002C5B87" w:rsidRPr="001040F8">
              <w:rPr>
                <w:rFonts w:ascii="Arial" w:hAnsi="Arial" w:cs="Arial"/>
                <w:b/>
                <w:bCs/>
                <w:szCs w:val="24"/>
              </w:rPr>
              <w:instrText xml:space="preserve"> MERGEFIELD =deadline \* MERGEFORMAT </w:instrText>
            </w:r>
            <w:r w:rsidR="002C5B87" w:rsidRPr="001040F8">
              <w:rPr>
                <w:rFonts w:ascii="Arial" w:hAnsi="Arial" w:cs="Arial"/>
                <w:b/>
                <w:bCs/>
                <w:szCs w:val="24"/>
              </w:rPr>
              <w:fldChar w:fldCharType="separate"/>
            </w:r>
            <w:r w:rsidR="002C5B87" w:rsidRPr="001040F8">
              <w:rPr>
                <w:rFonts w:ascii="Arial" w:hAnsi="Arial" w:cs="Arial"/>
                <w:b/>
                <w:bCs/>
                <w:noProof/>
                <w:szCs w:val="24"/>
              </w:rPr>
              <w:t>«=deadline»</w:t>
            </w:r>
            <w:r w:rsidR="002C5B87" w:rsidRPr="001040F8">
              <w:rPr>
                <w:rFonts w:ascii="Arial" w:hAnsi="Arial" w:cs="Arial"/>
                <w:b/>
                <w:bCs/>
                <w:szCs w:val="24"/>
              </w:rPr>
              <w:fldChar w:fldCharType="end"/>
            </w:r>
          </w:p>
          <w:p w14:paraId="46817823" w14:textId="77777777" w:rsidR="00573C71" w:rsidRPr="0077448B" w:rsidRDefault="00573C71" w:rsidP="00573C71">
            <w:pPr>
              <w:jc w:val="both"/>
              <w:rPr>
                <w:rFonts w:ascii="Arial" w:hAnsi="Arial"/>
                <w:b/>
                <w:sz w:val="32"/>
                <w:szCs w:val="32"/>
              </w:rPr>
            </w:pPr>
          </w:p>
          <w:p w14:paraId="6FEAB1FA" w14:textId="77777777" w:rsidR="006F10AA" w:rsidRPr="00D22120" w:rsidRDefault="006F10AA" w:rsidP="00573C71">
            <w:pPr>
              <w:spacing w:after="160" w:line="252" w:lineRule="auto"/>
              <w:rPr>
                <w:rFonts w:ascii="Arial" w:hAnsi="Arial"/>
                <w:b/>
                <w:sz w:val="22"/>
                <w:szCs w:val="22"/>
              </w:rPr>
            </w:pPr>
          </w:p>
        </w:tc>
      </w:tr>
    </w:tbl>
    <w:p w14:paraId="289DDE5E" w14:textId="77777777" w:rsidR="00F17485" w:rsidRDefault="00F17485" w:rsidP="001E1D57">
      <w:pPr>
        <w:jc w:val="both"/>
        <w:rPr>
          <w:rFonts w:ascii="Arial" w:hAnsi="Arial"/>
          <w:szCs w:val="24"/>
        </w:rPr>
      </w:pPr>
    </w:p>
    <w:p w14:paraId="4B687219" w14:textId="77777777" w:rsidR="00E90EDC" w:rsidRPr="00E90EDC" w:rsidRDefault="00E90EDC" w:rsidP="00AA24D6">
      <w:pPr>
        <w:jc w:val="both"/>
        <w:rPr>
          <w:rFonts w:ascii="Arial" w:hAnsi="Arial"/>
          <w:szCs w:val="24"/>
        </w:rPr>
      </w:pPr>
      <w:r w:rsidRPr="00E90EDC">
        <w:rPr>
          <w:rFonts w:ascii="Arial" w:hAnsi="Arial"/>
          <w:szCs w:val="24"/>
        </w:rPr>
        <w:t>The DPA requires organisations to provide all releasable information to requestors within one calendar month of a subject access request (SAR) being received. This statutory timeframe starts once a request is received by any part of the Ministry of Justice (MoJ) including HMPPS, and not when it is received by the Offender Subject Access Request</w:t>
      </w:r>
      <w:r w:rsidR="00AA24D6">
        <w:rPr>
          <w:rFonts w:ascii="Arial" w:hAnsi="Arial"/>
          <w:szCs w:val="24"/>
        </w:rPr>
        <w:t xml:space="preserve"> Team</w:t>
      </w:r>
      <w:r w:rsidRPr="00E90EDC">
        <w:rPr>
          <w:rFonts w:ascii="Arial" w:hAnsi="Arial"/>
          <w:szCs w:val="24"/>
        </w:rPr>
        <w:t>.</w:t>
      </w:r>
    </w:p>
    <w:p w14:paraId="00EDFA89" w14:textId="77777777" w:rsidR="00E90EDC" w:rsidRPr="00E90EDC" w:rsidRDefault="00E90EDC" w:rsidP="00AA24D6">
      <w:pPr>
        <w:jc w:val="both"/>
        <w:rPr>
          <w:rFonts w:ascii="Arial" w:hAnsi="Arial"/>
          <w:szCs w:val="24"/>
        </w:rPr>
      </w:pPr>
    </w:p>
    <w:p w14:paraId="44B0F7E4" w14:textId="77777777" w:rsidR="00E90EDC" w:rsidRPr="00E90EDC" w:rsidRDefault="00E90EDC" w:rsidP="00AA24D6">
      <w:pPr>
        <w:jc w:val="both"/>
        <w:rPr>
          <w:rFonts w:ascii="Arial" w:hAnsi="Arial"/>
          <w:szCs w:val="24"/>
        </w:rPr>
      </w:pPr>
      <w:r w:rsidRPr="00E90EDC">
        <w:rPr>
          <w:rFonts w:ascii="Arial" w:hAnsi="Arial"/>
          <w:szCs w:val="24"/>
        </w:rPr>
        <w:t xml:space="preserve">In order to help us ensure the request is completed within one calendar month we are requesting that the information required from you is provided to us no later than </w:t>
      </w:r>
      <w:r w:rsidR="00AA24D6">
        <w:rPr>
          <w:rFonts w:ascii="Arial" w:hAnsi="Arial"/>
          <w:szCs w:val="24"/>
        </w:rPr>
        <w:t>5</w:t>
      </w:r>
      <w:r w:rsidRPr="00E90EDC">
        <w:rPr>
          <w:rFonts w:ascii="Arial" w:hAnsi="Arial"/>
          <w:szCs w:val="24"/>
        </w:rPr>
        <w:t xml:space="preserve"> calendar days, </w:t>
      </w:r>
      <w:r w:rsidR="00C34470" w:rsidRPr="00725DC9">
        <w:rPr>
          <w:rFonts w:ascii="Arial" w:hAnsi="Arial" w:cs="Arial"/>
          <w:b/>
          <w:bCs/>
        </w:rPr>
        <w:t>as set out in 5.16 of the Information Requests Policy Framework</w:t>
      </w:r>
      <w:r w:rsidRPr="00725DC9">
        <w:rPr>
          <w:rFonts w:ascii="Arial" w:hAnsi="Arial" w:cs="Arial"/>
          <w:szCs w:val="24"/>
        </w:rPr>
        <w:t>.</w:t>
      </w:r>
      <w:r w:rsidRPr="00E90EDC">
        <w:rPr>
          <w:rFonts w:ascii="Arial" w:hAnsi="Arial"/>
          <w:szCs w:val="24"/>
        </w:rPr>
        <w:t xml:space="preserve"> Failure to comply with this will </w:t>
      </w:r>
      <w:r w:rsidRPr="00E90EDC">
        <w:rPr>
          <w:rFonts w:ascii="Arial" w:hAnsi="Arial"/>
          <w:szCs w:val="24"/>
        </w:rPr>
        <w:lastRenderedPageBreak/>
        <w:t>result in escalation within your organisation. Please send the information to the Offender Subject Access Request Team at the above address, quoting our reference and including a copy of this form.</w:t>
      </w:r>
    </w:p>
    <w:p w14:paraId="5422C06B" w14:textId="77777777" w:rsidR="00E90EDC" w:rsidRPr="00E90EDC" w:rsidRDefault="00E90EDC" w:rsidP="00AA24D6">
      <w:pPr>
        <w:jc w:val="both"/>
        <w:rPr>
          <w:rFonts w:ascii="Arial" w:hAnsi="Arial"/>
          <w:szCs w:val="24"/>
        </w:rPr>
      </w:pPr>
    </w:p>
    <w:p w14:paraId="543C9EF6" w14:textId="77777777" w:rsidR="001E1D57" w:rsidRDefault="00E90EDC" w:rsidP="00AA24D6">
      <w:pPr>
        <w:jc w:val="both"/>
        <w:rPr>
          <w:rFonts w:ascii="Arial" w:hAnsi="Arial"/>
          <w:szCs w:val="24"/>
        </w:rPr>
      </w:pPr>
      <w:r w:rsidRPr="00E90EDC">
        <w:rPr>
          <w:rFonts w:ascii="Arial" w:hAnsi="Arial"/>
          <w:szCs w:val="24"/>
        </w:rPr>
        <w:t xml:space="preserve">If the offender’s record has been sent on to another Division, destroyed in accordance with Probation Instruction (PI) 02/2018, or if there is no trace of records </w:t>
      </w:r>
      <w:r w:rsidR="00725DC9" w:rsidRPr="00E90EDC">
        <w:rPr>
          <w:rFonts w:ascii="Arial" w:hAnsi="Arial"/>
          <w:szCs w:val="24"/>
        </w:rPr>
        <w:t>held,</w:t>
      </w:r>
      <w:r w:rsidRPr="00E90EDC">
        <w:rPr>
          <w:rFonts w:ascii="Arial" w:hAnsi="Arial"/>
          <w:szCs w:val="24"/>
        </w:rPr>
        <w:t xml:space="preserve"> please indicate below and return this request to data.access1@justice.gov.uk</w:t>
      </w:r>
    </w:p>
    <w:p w14:paraId="34AB3842" w14:textId="77777777" w:rsidR="001E1D57" w:rsidRDefault="001E1D57" w:rsidP="00AA24D6">
      <w:pPr>
        <w:keepNext/>
        <w:jc w:val="both"/>
      </w:pPr>
    </w:p>
    <w:p w14:paraId="2799FD3E" w14:textId="77777777" w:rsidR="009F722D" w:rsidRPr="00760F12" w:rsidRDefault="009F722D" w:rsidP="00AA24D6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□ Record sent</w:t>
      </w:r>
      <w:r>
        <w:rPr>
          <w:rFonts w:ascii="Arial" w:hAnsi="Arial" w:cs="Arial"/>
          <w:sz w:val="22"/>
          <w:szCs w:val="22"/>
        </w:rPr>
        <w:t xml:space="preserve"> to Unit _______________________</w:t>
      </w:r>
      <w:r w:rsidRPr="00760F1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    </w:t>
      </w:r>
      <w:r w:rsidRPr="00760F12">
        <w:rPr>
          <w:rFonts w:ascii="Arial" w:hAnsi="Arial" w:cs="Arial"/>
          <w:sz w:val="22"/>
          <w:szCs w:val="22"/>
        </w:rPr>
        <w:t>Date Sent: _______________________</w:t>
      </w:r>
      <w:r>
        <w:rPr>
          <w:rFonts w:ascii="Arial" w:hAnsi="Arial" w:cs="Arial"/>
          <w:sz w:val="22"/>
          <w:szCs w:val="22"/>
        </w:rPr>
        <w:t>______</w:t>
      </w:r>
    </w:p>
    <w:p w14:paraId="5994EF04" w14:textId="77777777" w:rsidR="009F722D" w:rsidRPr="00760F12" w:rsidRDefault="009F722D" w:rsidP="00AA24D6">
      <w:pPr>
        <w:jc w:val="both"/>
        <w:rPr>
          <w:rFonts w:ascii="Arial" w:hAnsi="Arial" w:cs="Arial"/>
          <w:sz w:val="22"/>
          <w:szCs w:val="22"/>
        </w:rPr>
      </w:pPr>
    </w:p>
    <w:p w14:paraId="41A24ED6" w14:textId="77777777" w:rsidR="009F722D" w:rsidRPr="00760F12" w:rsidRDefault="009F722D" w:rsidP="00AA24D6">
      <w:pPr>
        <w:tabs>
          <w:tab w:val="left" w:pos="5529"/>
        </w:tabs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□ Record destroye</w:t>
      </w:r>
      <w:r>
        <w:rPr>
          <w:rFonts w:ascii="Arial" w:hAnsi="Arial" w:cs="Arial"/>
          <w:sz w:val="22"/>
          <w:szCs w:val="22"/>
        </w:rPr>
        <w:t>d in accordance with PI 02</w:t>
      </w:r>
      <w:r w:rsidRPr="00760F12">
        <w:rPr>
          <w:rFonts w:ascii="Arial" w:hAnsi="Arial" w:cs="Arial"/>
          <w:sz w:val="22"/>
          <w:szCs w:val="22"/>
        </w:rPr>
        <w:t xml:space="preserve">/2018  </w:t>
      </w:r>
      <w:r>
        <w:rPr>
          <w:rFonts w:ascii="Arial" w:hAnsi="Arial" w:cs="Arial"/>
          <w:sz w:val="22"/>
          <w:szCs w:val="22"/>
        </w:rPr>
        <w:t xml:space="preserve">    </w:t>
      </w:r>
      <w:r w:rsidRPr="00760F12">
        <w:rPr>
          <w:rFonts w:ascii="Arial" w:hAnsi="Arial" w:cs="Arial"/>
          <w:sz w:val="22"/>
          <w:szCs w:val="22"/>
        </w:rPr>
        <w:t>Date of Destruction: _____________</w:t>
      </w:r>
      <w:r>
        <w:rPr>
          <w:rFonts w:ascii="Arial" w:hAnsi="Arial" w:cs="Arial"/>
          <w:sz w:val="22"/>
          <w:szCs w:val="22"/>
        </w:rPr>
        <w:t>_______</w:t>
      </w:r>
      <w:r w:rsidRPr="00760F12">
        <w:rPr>
          <w:rFonts w:ascii="Arial" w:hAnsi="Arial" w:cs="Arial"/>
          <w:sz w:val="22"/>
          <w:szCs w:val="22"/>
        </w:rPr>
        <w:t>__</w:t>
      </w:r>
    </w:p>
    <w:p w14:paraId="0AB72E2E" w14:textId="77777777" w:rsidR="009F722D" w:rsidRPr="00760F12" w:rsidRDefault="009F722D" w:rsidP="00AA24D6">
      <w:pPr>
        <w:jc w:val="both"/>
        <w:rPr>
          <w:rFonts w:ascii="Arial" w:hAnsi="Arial" w:cs="Arial"/>
          <w:sz w:val="22"/>
          <w:szCs w:val="22"/>
        </w:rPr>
      </w:pPr>
    </w:p>
    <w:p w14:paraId="3073444C" w14:textId="77777777" w:rsidR="009F722D" w:rsidRPr="00760F12" w:rsidRDefault="009F722D" w:rsidP="00AA24D6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□ No records held/ No trace of record</w:t>
      </w:r>
      <w:r>
        <w:rPr>
          <w:rFonts w:ascii="Arial" w:hAnsi="Arial" w:cs="Arial"/>
          <w:sz w:val="22"/>
          <w:szCs w:val="22"/>
        </w:rPr>
        <w:t xml:space="preserve"> ___________     Date: </w:t>
      </w:r>
      <w:r w:rsidRPr="00760F12">
        <w:rPr>
          <w:rFonts w:ascii="Arial" w:hAnsi="Arial" w:cs="Arial"/>
          <w:sz w:val="22"/>
          <w:szCs w:val="22"/>
        </w:rPr>
        <w:t>_________</w:t>
      </w:r>
      <w:r>
        <w:rPr>
          <w:rFonts w:ascii="Arial" w:hAnsi="Arial" w:cs="Arial"/>
          <w:sz w:val="22"/>
          <w:szCs w:val="22"/>
        </w:rPr>
        <w:t>__________________</w:t>
      </w:r>
      <w:r w:rsidRPr="00760F12">
        <w:rPr>
          <w:rFonts w:ascii="Arial" w:hAnsi="Arial" w:cs="Arial"/>
          <w:sz w:val="22"/>
          <w:szCs w:val="22"/>
        </w:rPr>
        <w:t>______</w:t>
      </w:r>
    </w:p>
    <w:p w14:paraId="510FEA2E" w14:textId="77777777" w:rsidR="009F722D" w:rsidRPr="00760F12" w:rsidRDefault="009F722D" w:rsidP="00AA24D6">
      <w:pPr>
        <w:jc w:val="both"/>
        <w:rPr>
          <w:rFonts w:ascii="Arial" w:hAnsi="Arial" w:cs="Arial"/>
          <w:sz w:val="22"/>
          <w:szCs w:val="22"/>
        </w:rPr>
      </w:pPr>
    </w:p>
    <w:p w14:paraId="6A97C6FE" w14:textId="77777777" w:rsidR="009F722D" w:rsidRPr="00760F12" w:rsidRDefault="009F722D" w:rsidP="00AA24D6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Signed: _____________________</w:t>
      </w:r>
      <w:r>
        <w:rPr>
          <w:rFonts w:ascii="Arial" w:hAnsi="Arial" w:cs="Arial"/>
          <w:sz w:val="22"/>
          <w:szCs w:val="22"/>
        </w:rPr>
        <w:t>_________</w:t>
      </w:r>
      <w:r w:rsidRPr="00760F12">
        <w:rPr>
          <w:rFonts w:ascii="Arial" w:hAnsi="Arial" w:cs="Arial"/>
          <w:sz w:val="22"/>
          <w:szCs w:val="22"/>
        </w:rPr>
        <w:t>_____</w:t>
      </w:r>
      <w:r>
        <w:rPr>
          <w:rFonts w:ascii="Arial" w:hAnsi="Arial" w:cs="Arial"/>
          <w:sz w:val="22"/>
          <w:szCs w:val="22"/>
        </w:rPr>
        <w:t xml:space="preserve">    </w:t>
      </w:r>
      <w:r w:rsidRPr="00760F12">
        <w:rPr>
          <w:rFonts w:ascii="Arial" w:hAnsi="Arial" w:cs="Arial"/>
          <w:sz w:val="22"/>
          <w:szCs w:val="22"/>
        </w:rPr>
        <w:t>Print Name: ________</w:t>
      </w:r>
      <w:r>
        <w:rPr>
          <w:rFonts w:ascii="Arial" w:hAnsi="Arial" w:cs="Arial"/>
          <w:sz w:val="22"/>
          <w:szCs w:val="22"/>
        </w:rPr>
        <w:t>______</w:t>
      </w:r>
      <w:r w:rsidRPr="00760F12">
        <w:rPr>
          <w:rFonts w:ascii="Arial" w:hAnsi="Arial" w:cs="Arial"/>
          <w:sz w:val="22"/>
          <w:szCs w:val="22"/>
        </w:rPr>
        <w:t>______________</w:t>
      </w:r>
    </w:p>
    <w:p w14:paraId="5BB9E7C5" w14:textId="77777777" w:rsidR="009F722D" w:rsidRPr="00760F12" w:rsidRDefault="009F722D" w:rsidP="00AA24D6">
      <w:pPr>
        <w:jc w:val="both"/>
        <w:rPr>
          <w:rFonts w:ascii="Arial" w:hAnsi="Arial" w:cs="Arial"/>
          <w:sz w:val="22"/>
          <w:szCs w:val="22"/>
        </w:rPr>
      </w:pPr>
    </w:p>
    <w:p w14:paraId="05FD672F" w14:textId="77777777" w:rsidR="009F722D" w:rsidRPr="00760F12" w:rsidRDefault="009F722D" w:rsidP="00AA24D6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Position/Grade: _______</w:t>
      </w:r>
      <w:r>
        <w:rPr>
          <w:rFonts w:ascii="Arial" w:hAnsi="Arial" w:cs="Arial"/>
          <w:sz w:val="22"/>
          <w:szCs w:val="22"/>
        </w:rPr>
        <w:t xml:space="preserve">______________________    </w:t>
      </w:r>
      <w:r w:rsidRPr="00760F12">
        <w:rPr>
          <w:rFonts w:ascii="Arial" w:hAnsi="Arial" w:cs="Arial"/>
          <w:sz w:val="22"/>
          <w:szCs w:val="22"/>
        </w:rPr>
        <w:t>Date: ______________</w:t>
      </w:r>
      <w:r>
        <w:rPr>
          <w:rFonts w:ascii="Arial" w:hAnsi="Arial" w:cs="Arial"/>
          <w:sz w:val="22"/>
          <w:szCs w:val="22"/>
        </w:rPr>
        <w:t>______</w:t>
      </w:r>
      <w:r w:rsidRPr="00760F12">
        <w:rPr>
          <w:rFonts w:ascii="Arial" w:hAnsi="Arial" w:cs="Arial"/>
          <w:sz w:val="22"/>
          <w:szCs w:val="22"/>
        </w:rPr>
        <w:t>_____________</w:t>
      </w:r>
    </w:p>
    <w:p w14:paraId="656C17CA" w14:textId="77777777" w:rsidR="001E1D57" w:rsidRDefault="001E1D57" w:rsidP="00AA24D6">
      <w:pPr>
        <w:jc w:val="both"/>
        <w:rPr>
          <w:rFonts w:ascii="Arial" w:hAnsi="Arial"/>
          <w:szCs w:val="24"/>
        </w:rPr>
      </w:pPr>
    </w:p>
    <w:p w14:paraId="7ED9968B" w14:textId="77777777" w:rsidR="001E1D57" w:rsidRPr="00725DC9" w:rsidRDefault="001E1D57" w:rsidP="00AA24D6">
      <w:pPr>
        <w:jc w:val="both"/>
        <w:rPr>
          <w:rFonts w:ascii="Arial" w:hAnsi="Arial" w:cs="Arial"/>
          <w:szCs w:val="24"/>
        </w:rPr>
      </w:pPr>
      <w:r w:rsidRPr="00725DC9">
        <w:rPr>
          <w:rFonts w:ascii="Arial" w:hAnsi="Arial" w:cs="Arial"/>
          <w:szCs w:val="24"/>
        </w:rPr>
        <w:t>If you would like furthe</w:t>
      </w:r>
      <w:r w:rsidR="00930A49" w:rsidRPr="00725DC9">
        <w:rPr>
          <w:rFonts w:ascii="Arial" w:hAnsi="Arial" w:cs="Arial"/>
          <w:szCs w:val="24"/>
        </w:rPr>
        <w:t xml:space="preserve">r information on how to handle </w:t>
      </w:r>
      <w:r w:rsidR="00224ABE" w:rsidRPr="00725DC9">
        <w:rPr>
          <w:rFonts w:ascii="Arial" w:hAnsi="Arial" w:cs="Arial"/>
          <w:szCs w:val="24"/>
        </w:rPr>
        <w:t>SARs</w:t>
      </w:r>
      <w:r w:rsidR="00C7325C" w:rsidRPr="00725DC9">
        <w:rPr>
          <w:rFonts w:ascii="Arial" w:hAnsi="Arial" w:cs="Arial"/>
          <w:szCs w:val="24"/>
        </w:rPr>
        <w:t xml:space="preserve">, please refer to </w:t>
      </w:r>
      <w:r w:rsidR="00F65343" w:rsidRPr="00725DC9">
        <w:rPr>
          <w:rFonts w:ascii="Arial" w:hAnsi="Arial" w:cs="Arial"/>
        </w:rPr>
        <w:t>the Information Requests Policy Framework</w:t>
      </w:r>
      <w:r w:rsidR="00BF36F5" w:rsidRPr="00725DC9">
        <w:rPr>
          <w:rFonts w:ascii="Arial" w:hAnsi="Arial" w:cs="Arial"/>
          <w:szCs w:val="24"/>
        </w:rPr>
        <w:t xml:space="preserve">, </w:t>
      </w:r>
      <w:r w:rsidRPr="00725DC9">
        <w:rPr>
          <w:rFonts w:ascii="Arial" w:hAnsi="Arial" w:cs="Arial"/>
          <w:szCs w:val="24"/>
        </w:rPr>
        <w:t xml:space="preserve">or contact </w:t>
      </w:r>
      <w:r w:rsidR="002B6CD2" w:rsidRPr="00725DC9">
        <w:rPr>
          <w:rFonts w:ascii="Arial" w:hAnsi="Arial" w:cs="Arial"/>
          <w:szCs w:val="24"/>
        </w:rPr>
        <w:t xml:space="preserve">the </w:t>
      </w:r>
      <w:r w:rsidR="008619DE" w:rsidRPr="00725DC9">
        <w:rPr>
          <w:rFonts w:ascii="Arial" w:hAnsi="Arial" w:cs="Arial"/>
          <w:szCs w:val="24"/>
        </w:rPr>
        <w:t>Offender Subject Access Request Team</w:t>
      </w:r>
      <w:r w:rsidRPr="00725DC9">
        <w:rPr>
          <w:rFonts w:ascii="Arial" w:hAnsi="Arial" w:cs="Arial"/>
          <w:szCs w:val="24"/>
        </w:rPr>
        <w:t>. In addition, please read the information on the following pages very carefully.</w:t>
      </w:r>
    </w:p>
    <w:p w14:paraId="7C713D7E" w14:textId="77777777" w:rsidR="001E1D57" w:rsidRDefault="001E1D57" w:rsidP="00AA24D6">
      <w:pPr>
        <w:jc w:val="both"/>
        <w:rPr>
          <w:rFonts w:ascii="Arial" w:hAnsi="Arial"/>
          <w:szCs w:val="24"/>
        </w:rPr>
      </w:pPr>
    </w:p>
    <w:p w14:paraId="1F50F34D" w14:textId="77777777" w:rsidR="001E1D57" w:rsidRDefault="001E1D57" w:rsidP="00AA24D6">
      <w:pPr>
        <w:jc w:val="both"/>
        <w:rPr>
          <w:rFonts w:ascii="Arial" w:hAnsi="Arial"/>
          <w:szCs w:val="24"/>
        </w:rPr>
      </w:pPr>
    </w:p>
    <w:p w14:paraId="7F92936E" w14:textId="77777777" w:rsidR="001E1D57" w:rsidRDefault="001E1D57" w:rsidP="00AA24D6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Thank you</w:t>
      </w:r>
    </w:p>
    <w:p w14:paraId="352EE796" w14:textId="77777777" w:rsidR="001E1D57" w:rsidRDefault="001E1D57" w:rsidP="00AA24D6">
      <w:pPr>
        <w:jc w:val="both"/>
        <w:rPr>
          <w:rFonts w:ascii="Arial" w:hAnsi="Arial"/>
          <w:szCs w:val="24"/>
        </w:rPr>
      </w:pPr>
    </w:p>
    <w:p w14:paraId="63772C73" w14:textId="77777777" w:rsidR="00F84767" w:rsidRDefault="00F84767" w:rsidP="00AA24D6">
      <w:pPr>
        <w:jc w:val="both"/>
        <w:rPr>
          <w:rFonts w:ascii="Arial" w:hAnsi="Arial"/>
          <w:szCs w:val="24"/>
        </w:rPr>
      </w:pPr>
    </w:p>
    <w:p w14:paraId="6DF11223" w14:textId="77777777" w:rsidR="00CC414B" w:rsidRPr="00CC414B" w:rsidRDefault="00CC414B" w:rsidP="00AA24D6">
      <w:pPr>
        <w:tabs>
          <w:tab w:val="left" w:pos="2520"/>
        </w:tabs>
        <w:jc w:val="both"/>
        <w:rPr>
          <w:rFonts w:ascii="Arial" w:hAnsi="Arial" w:cs="Arial"/>
          <w:szCs w:val="24"/>
        </w:rPr>
      </w:pPr>
      <w:r w:rsidRPr="00CC414B">
        <w:rPr>
          <w:rFonts w:ascii="Arial" w:hAnsi="Arial" w:cs="Arial"/>
          <w:szCs w:val="24"/>
        </w:rPr>
        <w:t>Application Team</w:t>
      </w:r>
    </w:p>
    <w:p w14:paraId="5451CB2A" w14:textId="77777777" w:rsidR="00CC414B" w:rsidRPr="00CC414B" w:rsidRDefault="008619DE" w:rsidP="00AA24D6">
      <w:pPr>
        <w:tabs>
          <w:tab w:val="left" w:pos="2520"/>
        </w:tabs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Offender Subject Access Request Team</w:t>
      </w:r>
    </w:p>
    <w:p w14:paraId="60EBED3D" w14:textId="77777777" w:rsidR="00CC414B" w:rsidRPr="00CC414B" w:rsidRDefault="00CC414B" w:rsidP="00AA24D6">
      <w:pPr>
        <w:tabs>
          <w:tab w:val="left" w:pos="2520"/>
        </w:tabs>
        <w:jc w:val="both"/>
        <w:rPr>
          <w:rFonts w:ascii="Arial" w:hAnsi="Arial" w:cs="Arial"/>
          <w:szCs w:val="24"/>
        </w:rPr>
      </w:pPr>
      <w:r w:rsidRPr="00CC414B">
        <w:rPr>
          <w:rFonts w:ascii="Arial" w:hAnsi="Arial" w:cs="Arial"/>
          <w:szCs w:val="24"/>
        </w:rPr>
        <w:t>Ministry of Justice</w:t>
      </w:r>
    </w:p>
    <w:p w14:paraId="55F914FA" w14:textId="77777777" w:rsidR="001E1D57" w:rsidRDefault="001E1D57" w:rsidP="00AA24D6">
      <w:pPr>
        <w:jc w:val="both"/>
        <w:rPr>
          <w:rFonts w:ascii="Arial" w:hAnsi="Arial"/>
          <w:b/>
          <w:szCs w:val="24"/>
          <w:u w:val="single"/>
        </w:rPr>
      </w:pPr>
      <w:r>
        <w:rPr>
          <w:rFonts w:ascii="Arial" w:hAnsi="Arial"/>
          <w:szCs w:val="24"/>
        </w:rPr>
        <w:br w:type="page"/>
      </w:r>
    </w:p>
    <w:p w14:paraId="4FA6902A" w14:textId="77777777" w:rsidR="001E1D57" w:rsidRDefault="001E1D57" w:rsidP="00AA24D6">
      <w:pPr>
        <w:jc w:val="both"/>
        <w:rPr>
          <w:rFonts w:ascii="Arial" w:hAnsi="Arial"/>
          <w:szCs w:val="24"/>
        </w:rPr>
      </w:pPr>
      <w:r>
        <w:rPr>
          <w:rFonts w:ascii="Arial" w:hAnsi="Arial"/>
          <w:b/>
          <w:szCs w:val="24"/>
          <w:u w:val="single"/>
        </w:rPr>
        <w:lastRenderedPageBreak/>
        <w:t>Key information in handling a D</w:t>
      </w:r>
      <w:r w:rsidR="00AD3FF2">
        <w:rPr>
          <w:rFonts w:ascii="Arial" w:hAnsi="Arial"/>
          <w:b/>
          <w:szCs w:val="24"/>
          <w:u w:val="single"/>
        </w:rPr>
        <w:t xml:space="preserve">ata </w:t>
      </w:r>
      <w:r>
        <w:rPr>
          <w:rFonts w:ascii="Arial" w:hAnsi="Arial"/>
          <w:b/>
          <w:szCs w:val="24"/>
          <w:u w:val="single"/>
        </w:rPr>
        <w:t>P</w:t>
      </w:r>
      <w:r w:rsidR="00AD3FF2">
        <w:rPr>
          <w:rFonts w:ascii="Arial" w:hAnsi="Arial"/>
          <w:b/>
          <w:szCs w:val="24"/>
          <w:u w:val="single"/>
        </w:rPr>
        <w:t xml:space="preserve">rotection </w:t>
      </w:r>
      <w:r>
        <w:rPr>
          <w:rFonts w:ascii="Arial" w:hAnsi="Arial"/>
          <w:b/>
          <w:szCs w:val="24"/>
          <w:u w:val="single"/>
        </w:rPr>
        <w:t>A</w:t>
      </w:r>
      <w:r w:rsidR="00AD3FF2">
        <w:rPr>
          <w:rFonts w:ascii="Arial" w:hAnsi="Arial"/>
          <w:b/>
          <w:szCs w:val="24"/>
          <w:u w:val="single"/>
        </w:rPr>
        <w:t>ct</w:t>
      </w:r>
      <w:r w:rsidR="00E90EDC">
        <w:rPr>
          <w:rFonts w:ascii="Arial" w:hAnsi="Arial"/>
          <w:b/>
          <w:szCs w:val="24"/>
          <w:u w:val="single"/>
        </w:rPr>
        <w:t xml:space="preserve"> 2018</w:t>
      </w:r>
      <w:r w:rsidR="00E2528E">
        <w:rPr>
          <w:rFonts w:ascii="Arial" w:hAnsi="Arial"/>
          <w:b/>
          <w:szCs w:val="24"/>
          <w:u w:val="single"/>
        </w:rPr>
        <w:t>:</w:t>
      </w:r>
      <w:r>
        <w:rPr>
          <w:rFonts w:ascii="Arial" w:hAnsi="Arial"/>
          <w:b/>
          <w:szCs w:val="24"/>
          <w:u w:val="single"/>
        </w:rPr>
        <w:t xml:space="preserve"> Subject Access Request </w:t>
      </w:r>
    </w:p>
    <w:p w14:paraId="43F570D3" w14:textId="77777777" w:rsidR="001E1D57" w:rsidRDefault="001E1D57" w:rsidP="00AA24D6">
      <w:pPr>
        <w:jc w:val="both"/>
        <w:rPr>
          <w:rFonts w:ascii="Arial" w:hAnsi="Arial"/>
          <w:szCs w:val="24"/>
        </w:rPr>
      </w:pPr>
    </w:p>
    <w:p w14:paraId="39F63920" w14:textId="77777777" w:rsidR="001E1D57" w:rsidRDefault="001E1D57" w:rsidP="00AA24D6">
      <w:pPr>
        <w:numPr>
          <w:ilvl w:val="0"/>
          <w:numId w:val="8"/>
        </w:numPr>
        <w:jc w:val="both"/>
        <w:rPr>
          <w:rFonts w:ascii="Arial" w:hAnsi="Arial"/>
          <w:szCs w:val="24"/>
        </w:rPr>
      </w:pPr>
      <w:r>
        <w:rPr>
          <w:rFonts w:ascii="Arial" w:hAnsi="Arial"/>
          <w:b/>
          <w:szCs w:val="24"/>
        </w:rPr>
        <w:t xml:space="preserve">Please contact </w:t>
      </w:r>
      <w:r>
        <w:rPr>
          <w:rFonts w:ascii="Arial" w:hAnsi="Arial"/>
          <w:szCs w:val="24"/>
        </w:rPr>
        <w:t>all departments and co-ordinate the collection of all electronic and hard copy (paper) records relating to this prisoner.</w:t>
      </w:r>
    </w:p>
    <w:p w14:paraId="35FA5EBC" w14:textId="77777777" w:rsidR="001E1D57" w:rsidRDefault="001E1D57" w:rsidP="00AA24D6">
      <w:pPr>
        <w:jc w:val="both"/>
        <w:rPr>
          <w:rFonts w:ascii="Arial" w:hAnsi="Arial"/>
          <w:szCs w:val="24"/>
        </w:rPr>
      </w:pPr>
    </w:p>
    <w:p w14:paraId="61113187" w14:textId="77777777" w:rsidR="001E1D57" w:rsidRDefault="001E1D57" w:rsidP="00AA24D6">
      <w:pPr>
        <w:numPr>
          <w:ilvl w:val="0"/>
          <w:numId w:val="8"/>
        </w:numPr>
        <w:jc w:val="both"/>
        <w:rPr>
          <w:rFonts w:ascii="Arial" w:hAnsi="Arial"/>
          <w:szCs w:val="24"/>
        </w:rPr>
      </w:pPr>
      <w:r>
        <w:rPr>
          <w:rFonts w:ascii="Arial" w:hAnsi="Arial"/>
          <w:b/>
          <w:szCs w:val="24"/>
        </w:rPr>
        <w:t xml:space="preserve">All back records </w:t>
      </w:r>
      <w:r>
        <w:rPr>
          <w:rFonts w:ascii="Arial" w:hAnsi="Arial"/>
          <w:szCs w:val="24"/>
        </w:rPr>
        <w:t xml:space="preserve">should be linked from previous </w:t>
      </w:r>
      <w:r w:rsidR="00E90EDC">
        <w:rPr>
          <w:rFonts w:ascii="Arial" w:hAnsi="Arial"/>
          <w:szCs w:val="24"/>
        </w:rPr>
        <w:t>probation offices/ divisions</w:t>
      </w:r>
      <w:r>
        <w:rPr>
          <w:rFonts w:ascii="Arial" w:hAnsi="Arial"/>
          <w:szCs w:val="24"/>
        </w:rPr>
        <w:t xml:space="preserve">. If these are not held at your </w:t>
      </w:r>
      <w:r w:rsidR="00725DC9">
        <w:rPr>
          <w:rFonts w:ascii="Arial" w:hAnsi="Arial"/>
          <w:szCs w:val="24"/>
        </w:rPr>
        <w:t>office,</w:t>
      </w:r>
      <w:r w:rsidR="00930A49">
        <w:rPr>
          <w:rFonts w:ascii="Arial" w:hAnsi="Arial"/>
          <w:szCs w:val="24"/>
        </w:rPr>
        <w:t xml:space="preserve"> you</w:t>
      </w:r>
      <w:r>
        <w:rPr>
          <w:rFonts w:ascii="Arial" w:hAnsi="Arial"/>
          <w:szCs w:val="24"/>
        </w:rPr>
        <w:t xml:space="preserve"> will nee</w:t>
      </w:r>
      <w:r w:rsidR="00E90EDC">
        <w:rPr>
          <w:rFonts w:ascii="Arial" w:hAnsi="Arial"/>
          <w:szCs w:val="24"/>
        </w:rPr>
        <w:t>d to request them from previous probation office</w:t>
      </w:r>
      <w:r>
        <w:rPr>
          <w:rFonts w:ascii="Arial" w:hAnsi="Arial"/>
          <w:szCs w:val="24"/>
        </w:rPr>
        <w:t>.</w:t>
      </w:r>
    </w:p>
    <w:p w14:paraId="6BA60313" w14:textId="77777777" w:rsidR="001E1D57" w:rsidRDefault="001E1D57" w:rsidP="00AA24D6">
      <w:pPr>
        <w:jc w:val="both"/>
        <w:rPr>
          <w:rFonts w:ascii="Arial" w:hAnsi="Arial"/>
          <w:szCs w:val="24"/>
        </w:rPr>
      </w:pPr>
    </w:p>
    <w:p w14:paraId="5AD0D37B" w14:textId="77777777" w:rsidR="001E1D57" w:rsidRDefault="001E1D57" w:rsidP="00AA24D6">
      <w:pPr>
        <w:numPr>
          <w:ilvl w:val="0"/>
          <w:numId w:val="8"/>
        </w:num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Please provide all information in A4 format without staples or paperclips to assist us to process the request as quickly as possible</w:t>
      </w:r>
    </w:p>
    <w:p w14:paraId="184DFEF6" w14:textId="77777777" w:rsidR="001E1D57" w:rsidRDefault="001E1D57" w:rsidP="00AA24D6">
      <w:pPr>
        <w:jc w:val="both"/>
        <w:rPr>
          <w:rFonts w:ascii="Arial" w:hAnsi="Arial"/>
          <w:szCs w:val="24"/>
        </w:rPr>
      </w:pPr>
    </w:p>
    <w:p w14:paraId="033ADEB7" w14:textId="77777777" w:rsidR="001E1D57" w:rsidRDefault="001E1D57" w:rsidP="00AA24D6">
      <w:pPr>
        <w:keepNext/>
        <w:jc w:val="both"/>
      </w:pPr>
    </w:p>
    <w:p w14:paraId="047EC091" w14:textId="77777777" w:rsidR="001E1D57" w:rsidRDefault="001E1D57" w:rsidP="001E1D57">
      <w:pPr>
        <w:pStyle w:val="BodyText3"/>
        <w:jc w:val="both"/>
        <w:rPr>
          <w:rFonts w:ascii="Arial" w:hAnsi="Arial" w:cs="Arial"/>
          <w:b w:val="0"/>
          <w:bCs/>
          <w:szCs w:val="24"/>
        </w:rPr>
      </w:pPr>
    </w:p>
    <w:p w14:paraId="0DAE22FE" w14:textId="77777777" w:rsidR="001E1D57" w:rsidRDefault="001E1D57" w:rsidP="001E1D57">
      <w:pPr>
        <w:pStyle w:val="BodyText3"/>
        <w:jc w:val="both"/>
        <w:rPr>
          <w:rFonts w:ascii="Arial" w:hAnsi="Arial" w:cs="Arial"/>
          <w:b w:val="0"/>
          <w:bCs/>
          <w:szCs w:val="24"/>
        </w:rPr>
      </w:pPr>
    </w:p>
    <w:p w14:paraId="6C812A1A" w14:textId="77777777" w:rsidR="001E1D57" w:rsidRDefault="001E1D57" w:rsidP="001E1D57">
      <w:pPr>
        <w:pStyle w:val="BodyText3"/>
        <w:jc w:val="both"/>
        <w:rPr>
          <w:rFonts w:ascii="Arial" w:hAnsi="Arial" w:cs="Arial"/>
          <w:b w:val="0"/>
          <w:bCs/>
          <w:szCs w:val="24"/>
        </w:rPr>
      </w:pPr>
    </w:p>
    <w:p w14:paraId="32390F1C" w14:textId="77777777" w:rsidR="001E1D57" w:rsidRDefault="001E1D57" w:rsidP="001E1D57">
      <w:pPr>
        <w:pStyle w:val="BodyText3"/>
        <w:jc w:val="both"/>
        <w:rPr>
          <w:rFonts w:ascii="Arial" w:hAnsi="Arial" w:cs="Arial"/>
          <w:b w:val="0"/>
          <w:bCs/>
          <w:szCs w:val="24"/>
        </w:rPr>
      </w:pPr>
    </w:p>
    <w:p w14:paraId="5205775E" w14:textId="77777777" w:rsidR="001E1D57" w:rsidRDefault="001E1D57" w:rsidP="001E1D57">
      <w:pPr>
        <w:autoSpaceDE w:val="0"/>
        <w:autoSpaceDN w:val="0"/>
        <w:adjustRightInd w:val="0"/>
        <w:jc w:val="both"/>
      </w:pPr>
      <w:r>
        <w:rPr>
          <w:rFonts w:ascii="Arial" w:hAnsi="Arial" w:cs="Arial"/>
          <w:b/>
        </w:rPr>
        <w:t xml:space="preserve"> </w:t>
      </w:r>
    </w:p>
    <w:p w14:paraId="36C134F4" w14:textId="77777777" w:rsidR="001E1D57" w:rsidRDefault="001E1D57" w:rsidP="001E1D57"/>
    <w:p w14:paraId="2D194C62" w14:textId="77777777" w:rsidR="001E1D57" w:rsidRDefault="001E1D57" w:rsidP="001E1D57"/>
    <w:p w14:paraId="3E9419FA" w14:textId="77777777" w:rsidR="001E1D57" w:rsidRDefault="001E1D57" w:rsidP="004A452E"/>
    <w:p w14:paraId="52B56582" w14:textId="77777777" w:rsidR="00EF11D2" w:rsidRDefault="00EF11D2" w:rsidP="004A452E"/>
    <w:p w14:paraId="14041654" w14:textId="77777777" w:rsidR="00EF11D2" w:rsidRDefault="00EF11D2" w:rsidP="004A452E"/>
    <w:p w14:paraId="7BD94FC8" w14:textId="77777777" w:rsidR="00EF11D2" w:rsidRDefault="00EF11D2" w:rsidP="004A452E"/>
    <w:p w14:paraId="5AD69F7E" w14:textId="77777777" w:rsidR="00EF11D2" w:rsidRDefault="00EF11D2" w:rsidP="004A452E"/>
    <w:p w14:paraId="76B19E14" w14:textId="77777777" w:rsidR="00EF11D2" w:rsidRDefault="00EF11D2" w:rsidP="004A452E"/>
    <w:p w14:paraId="170A6865" w14:textId="77777777" w:rsidR="00EF11D2" w:rsidRDefault="00EF11D2" w:rsidP="004A452E"/>
    <w:p w14:paraId="05539960" w14:textId="77777777" w:rsidR="00EF11D2" w:rsidRDefault="00EF11D2" w:rsidP="004A452E"/>
    <w:p w14:paraId="732FB191" w14:textId="77777777" w:rsidR="00EF11D2" w:rsidRDefault="00EF11D2" w:rsidP="004A452E"/>
    <w:p w14:paraId="07BC02A3" w14:textId="77777777" w:rsidR="00EF11D2" w:rsidRDefault="00EF11D2" w:rsidP="004A452E"/>
    <w:p w14:paraId="52BDDD89" w14:textId="77777777" w:rsidR="00EF11D2" w:rsidRDefault="00EF11D2" w:rsidP="004A452E"/>
    <w:p w14:paraId="58E8C50F" w14:textId="77777777" w:rsidR="00EF11D2" w:rsidRDefault="00EF11D2" w:rsidP="004A452E"/>
    <w:p w14:paraId="74DCA6B0" w14:textId="77777777" w:rsidR="00EF11D2" w:rsidRDefault="00EF11D2" w:rsidP="004A452E"/>
    <w:p w14:paraId="4FF3B0C3" w14:textId="77777777" w:rsidR="00EF11D2" w:rsidRDefault="00EF11D2" w:rsidP="004A452E"/>
    <w:p w14:paraId="52D1085F" w14:textId="77777777" w:rsidR="00EF11D2" w:rsidRDefault="00EF11D2" w:rsidP="004A452E"/>
    <w:p w14:paraId="383B150E" w14:textId="77777777" w:rsidR="00EF11D2" w:rsidRDefault="00EF11D2" w:rsidP="004A452E"/>
    <w:p w14:paraId="4DA38D2E" w14:textId="77777777" w:rsidR="00EF11D2" w:rsidRDefault="00EF11D2" w:rsidP="004A452E"/>
    <w:p w14:paraId="166C0869" w14:textId="77777777" w:rsidR="00EF11D2" w:rsidRDefault="00EF11D2" w:rsidP="004A452E"/>
    <w:p w14:paraId="498B70CC" w14:textId="77777777" w:rsidR="00EF11D2" w:rsidRDefault="00EF11D2" w:rsidP="004A452E"/>
    <w:p w14:paraId="057314FC" w14:textId="77777777" w:rsidR="00EF11D2" w:rsidRDefault="00EF11D2" w:rsidP="004A452E"/>
    <w:p w14:paraId="2AF8B6FA" w14:textId="77777777" w:rsidR="00EF11D2" w:rsidRDefault="00EF11D2" w:rsidP="004A452E"/>
    <w:p w14:paraId="22906DD6" w14:textId="77777777" w:rsidR="00EF11D2" w:rsidRDefault="00EF11D2" w:rsidP="004A452E"/>
    <w:p w14:paraId="19D27C7E" w14:textId="77777777" w:rsidR="00EF11D2" w:rsidRDefault="00EF11D2" w:rsidP="004A452E"/>
    <w:p w14:paraId="3AFEA7C5" w14:textId="77777777" w:rsidR="00EF11D2" w:rsidRDefault="00EF11D2" w:rsidP="004A452E"/>
    <w:p w14:paraId="5676FAAB" w14:textId="77777777" w:rsidR="00EF11D2" w:rsidRDefault="00EF11D2" w:rsidP="004A452E"/>
    <w:p w14:paraId="2D7B649D" w14:textId="77777777" w:rsidR="00EF11D2" w:rsidRDefault="00EF11D2" w:rsidP="004A452E"/>
    <w:p w14:paraId="71CFA37D" w14:textId="77777777" w:rsidR="00EF11D2" w:rsidRDefault="00EF11D2" w:rsidP="004A452E"/>
    <w:p w14:paraId="45BFE50D" w14:textId="77777777" w:rsidR="00EF11D2" w:rsidRDefault="00EF11D2" w:rsidP="004A452E"/>
    <w:p w14:paraId="6DC2FA43" w14:textId="77777777" w:rsidR="00EF11D2" w:rsidRDefault="00EF11D2" w:rsidP="004A452E"/>
    <w:p w14:paraId="6C07D4AC" w14:textId="77777777" w:rsidR="00EF11D2" w:rsidRDefault="00EF11D2" w:rsidP="004A452E"/>
    <w:p w14:paraId="0376BFE7" w14:textId="77777777" w:rsidR="00EF11D2" w:rsidRDefault="00EF11D2" w:rsidP="004A452E"/>
    <w:p w14:paraId="7DACA64E" w14:textId="77777777" w:rsidR="00EF11D2" w:rsidRDefault="00EF11D2" w:rsidP="004A452E"/>
    <w:p w14:paraId="6374F0AD" w14:textId="77777777" w:rsidR="00EF11D2" w:rsidRDefault="00EF11D2" w:rsidP="004A452E"/>
    <w:p w14:paraId="1841FDE2" w14:textId="77777777" w:rsidR="00EF11D2" w:rsidRDefault="00EF11D2" w:rsidP="004A452E"/>
    <w:p w14:paraId="36B58332" w14:textId="77777777" w:rsidR="00EF11D2" w:rsidRDefault="00EF11D2" w:rsidP="004A452E"/>
    <w:p w14:paraId="6C76E290" w14:textId="77777777" w:rsidR="00EF11D2" w:rsidRDefault="00EF11D2" w:rsidP="004A452E"/>
    <w:p w14:paraId="27DEA081" w14:textId="77777777" w:rsidR="00AD1739" w:rsidRDefault="00AD1739" w:rsidP="00EF11D2">
      <w:pPr>
        <w:jc w:val="center"/>
        <w:rPr>
          <w:rFonts w:ascii="Arial" w:hAnsi="Arial" w:cs="Arial"/>
          <w:sz w:val="72"/>
          <w:szCs w:val="72"/>
          <w:u w:val="single"/>
        </w:rPr>
      </w:pPr>
    </w:p>
    <w:p w14:paraId="22C047D0" w14:textId="77777777" w:rsidR="00EF11D2" w:rsidRDefault="00EF11D2" w:rsidP="00EF11D2">
      <w:pPr>
        <w:jc w:val="center"/>
        <w:rPr>
          <w:rFonts w:ascii="Arial" w:hAnsi="Arial" w:cs="Arial"/>
          <w:sz w:val="72"/>
          <w:szCs w:val="72"/>
          <w:u w:val="single"/>
        </w:rPr>
      </w:pPr>
      <w:r>
        <w:rPr>
          <w:rFonts w:ascii="Arial" w:hAnsi="Arial" w:cs="Arial"/>
          <w:sz w:val="72"/>
          <w:szCs w:val="72"/>
          <w:u w:val="single"/>
        </w:rPr>
        <w:t>RETURN COVER</w:t>
      </w:r>
    </w:p>
    <w:p w14:paraId="458FACF6" w14:textId="77777777" w:rsidR="00EF11D2" w:rsidRDefault="00EF11D2" w:rsidP="00EF11D2">
      <w:pPr>
        <w:rPr>
          <w:rFonts w:ascii="Arial" w:hAnsi="Arial" w:cs="Arial"/>
          <w:sz w:val="72"/>
          <w:szCs w:val="72"/>
        </w:rPr>
      </w:pPr>
    </w:p>
    <w:p w14:paraId="33EB2E43" w14:textId="30056313" w:rsidR="004B2BAA" w:rsidRDefault="00956429" w:rsidP="00EF11D2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DPA REF</w:t>
      </w:r>
      <w:r w:rsidR="00EF11D2">
        <w:rPr>
          <w:rFonts w:ascii="Arial" w:hAnsi="Arial" w:cs="Arial"/>
          <w:sz w:val="72"/>
          <w:szCs w:val="72"/>
        </w:rPr>
        <w:t>:</w:t>
      </w:r>
      <w:r w:rsidR="00085495">
        <w:rPr>
          <w:rFonts w:ascii="Arial" w:hAnsi="Arial" w:cs="Arial"/>
          <w:sz w:val="72"/>
          <w:szCs w:val="72"/>
        </w:rPr>
        <w:t xml:space="preserve"> </w:t>
      </w:r>
      <w:r w:rsidR="002C5B87" w:rsidRPr="001040F8">
        <w:rPr>
          <w:rFonts w:ascii="Arial" w:hAnsi="Arial" w:cs="Arial"/>
          <w:sz w:val="72"/>
          <w:szCs w:val="72"/>
        </w:rPr>
        <w:fldChar w:fldCharType="begin"/>
      </w:r>
      <w:r w:rsidR="002C5B87" w:rsidRPr="001040F8">
        <w:rPr>
          <w:rFonts w:ascii="Arial" w:hAnsi="Arial" w:cs="Arial"/>
          <w:sz w:val="72"/>
          <w:szCs w:val="72"/>
        </w:rPr>
        <w:instrText xml:space="preserve"> MERGEFIELD =dpa_reference \* MERGEFORMAT </w:instrText>
      </w:r>
      <w:r w:rsidR="002C5B87" w:rsidRPr="001040F8">
        <w:rPr>
          <w:rFonts w:ascii="Arial" w:hAnsi="Arial" w:cs="Arial"/>
          <w:sz w:val="72"/>
          <w:szCs w:val="72"/>
        </w:rPr>
        <w:fldChar w:fldCharType="separate"/>
      </w:r>
      <w:r w:rsidR="002C5B87" w:rsidRPr="001040F8">
        <w:rPr>
          <w:rFonts w:ascii="Arial" w:hAnsi="Arial" w:cs="Arial"/>
          <w:noProof/>
          <w:sz w:val="72"/>
          <w:szCs w:val="72"/>
        </w:rPr>
        <w:t>«=dpa_reference»</w:t>
      </w:r>
      <w:r w:rsidR="002C5B87" w:rsidRPr="001040F8">
        <w:rPr>
          <w:rFonts w:ascii="Arial" w:hAnsi="Arial" w:cs="Arial"/>
          <w:sz w:val="72"/>
          <w:szCs w:val="72"/>
        </w:rPr>
        <w:fldChar w:fldCharType="end"/>
      </w:r>
    </w:p>
    <w:p w14:paraId="605A9276" w14:textId="77777777" w:rsidR="00036DE7" w:rsidRDefault="00036DE7" w:rsidP="00EF11D2">
      <w:pPr>
        <w:rPr>
          <w:rFonts w:ascii="Arial" w:hAnsi="Arial" w:cs="Arial"/>
          <w:sz w:val="72"/>
          <w:szCs w:val="72"/>
        </w:rPr>
      </w:pPr>
    </w:p>
    <w:p w14:paraId="0DB195B5" w14:textId="5087BC3B" w:rsidR="00C85772" w:rsidRPr="002C5B87" w:rsidRDefault="00EF11D2" w:rsidP="00EF11D2">
      <w:pPr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72"/>
          <w:szCs w:val="72"/>
        </w:rPr>
        <w:t>NAME:</w:t>
      </w:r>
      <w:r w:rsidR="00085495">
        <w:rPr>
          <w:rFonts w:ascii="Arial" w:hAnsi="Arial" w:cs="Arial"/>
          <w:sz w:val="72"/>
          <w:szCs w:val="72"/>
        </w:rPr>
        <w:t xml:space="preserve"> </w:t>
      </w:r>
      <w:r w:rsidR="002C5B87" w:rsidRPr="001040F8">
        <w:rPr>
          <w:rFonts w:ascii="Arial" w:hAnsi="Arial" w:cs="Arial"/>
          <w:sz w:val="72"/>
          <w:szCs w:val="72"/>
        </w:rPr>
        <w:fldChar w:fldCharType="begin"/>
      </w:r>
      <w:r w:rsidR="002C5B87" w:rsidRPr="001040F8">
        <w:rPr>
          <w:rFonts w:ascii="Arial" w:hAnsi="Arial" w:cs="Arial"/>
          <w:sz w:val="72"/>
          <w:szCs w:val="72"/>
        </w:rPr>
        <w:instrText xml:space="preserve"> MERGEFIELD =offender_name \* MERGEFORMAT </w:instrText>
      </w:r>
      <w:r w:rsidR="002C5B87" w:rsidRPr="001040F8">
        <w:rPr>
          <w:rFonts w:ascii="Arial" w:hAnsi="Arial" w:cs="Arial"/>
          <w:sz w:val="72"/>
          <w:szCs w:val="72"/>
        </w:rPr>
        <w:fldChar w:fldCharType="separate"/>
      </w:r>
      <w:r w:rsidR="002C5B87" w:rsidRPr="001040F8">
        <w:rPr>
          <w:rFonts w:ascii="Arial" w:hAnsi="Arial" w:cs="Arial"/>
          <w:noProof/>
          <w:sz w:val="72"/>
          <w:szCs w:val="72"/>
        </w:rPr>
        <w:t>«=offender_name»</w:t>
      </w:r>
      <w:r w:rsidR="002C5B87" w:rsidRPr="001040F8">
        <w:rPr>
          <w:rFonts w:ascii="Arial" w:hAnsi="Arial" w:cs="Arial"/>
          <w:sz w:val="72"/>
          <w:szCs w:val="72"/>
        </w:rPr>
        <w:fldChar w:fldCharType="end"/>
      </w:r>
    </w:p>
    <w:p w14:paraId="70C8F640" w14:textId="77777777" w:rsidR="00036DE7" w:rsidRDefault="00036DE7" w:rsidP="00EF11D2">
      <w:pPr>
        <w:rPr>
          <w:rFonts w:ascii="Arial" w:hAnsi="Arial" w:cs="Arial"/>
          <w:sz w:val="72"/>
          <w:szCs w:val="72"/>
        </w:rPr>
      </w:pPr>
    </w:p>
    <w:p w14:paraId="689BE99D" w14:textId="5CF98AFB" w:rsidR="000F35B9" w:rsidRDefault="00C85772" w:rsidP="006E4ED1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PRISON NO</w:t>
      </w:r>
      <w:r w:rsidR="006E4ED1" w:rsidRPr="006E4ED1">
        <w:rPr>
          <w:rFonts w:ascii="Arial" w:hAnsi="Arial" w:cs="Arial"/>
          <w:sz w:val="72"/>
          <w:szCs w:val="72"/>
        </w:rPr>
        <w:t xml:space="preserve">: </w:t>
      </w:r>
      <w:r w:rsidR="002C5B87" w:rsidRPr="001040F8">
        <w:rPr>
          <w:rFonts w:ascii="Arial" w:hAnsi="Arial" w:cs="Arial"/>
          <w:sz w:val="72"/>
          <w:szCs w:val="72"/>
        </w:rPr>
        <w:fldChar w:fldCharType="begin"/>
      </w:r>
      <w:r w:rsidR="002C5B87" w:rsidRPr="001040F8">
        <w:rPr>
          <w:rFonts w:ascii="Arial" w:hAnsi="Arial" w:cs="Arial"/>
          <w:sz w:val="72"/>
          <w:szCs w:val="72"/>
        </w:rPr>
        <w:instrText xml:space="preserve"> MERGEFIELD =prison_numbers \* MERGEFORMAT </w:instrText>
      </w:r>
      <w:r w:rsidR="002C5B87" w:rsidRPr="001040F8">
        <w:rPr>
          <w:rFonts w:ascii="Arial" w:hAnsi="Arial" w:cs="Arial"/>
          <w:sz w:val="72"/>
          <w:szCs w:val="72"/>
        </w:rPr>
        <w:fldChar w:fldCharType="separate"/>
      </w:r>
      <w:r w:rsidR="002C5B87" w:rsidRPr="001040F8">
        <w:rPr>
          <w:rFonts w:ascii="Arial" w:hAnsi="Arial" w:cs="Arial"/>
          <w:noProof/>
          <w:sz w:val="72"/>
          <w:szCs w:val="72"/>
        </w:rPr>
        <w:t>«=prison_numbers»</w:t>
      </w:r>
      <w:r w:rsidR="002C5B87" w:rsidRPr="001040F8">
        <w:rPr>
          <w:rFonts w:ascii="Arial" w:hAnsi="Arial" w:cs="Arial"/>
          <w:sz w:val="72"/>
          <w:szCs w:val="72"/>
        </w:rPr>
        <w:fldChar w:fldCharType="end"/>
      </w:r>
    </w:p>
    <w:p w14:paraId="405E0952" w14:textId="77777777" w:rsidR="00036DE7" w:rsidRPr="006E4ED1" w:rsidRDefault="00036DE7" w:rsidP="006E4ED1">
      <w:pPr>
        <w:rPr>
          <w:rFonts w:ascii="Arial" w:hAnsi="Arial" w:cs="Arial"/>
          <w:sz w:val="72"/>
          <w:szCs w:val="72"/>
        </w:rPr>
      </w:pPr>
    </w:p>
    <w:p w14:paraId="72986E18" w14:textId="06ACA22D" w:rsidR="00DC05A8" w:rsidRPr="00DC05A8" w:rsidRDefault="006E4ED1" w:rsidP="001D2B63">
      <w:pPr>
        <w:rPr>
          <w:rFonts w:ascii="Arial" w:hAnsi="Arial" w:cs="Arial"/>
          <w:sz w:val="56"/>
          <w:szCs w:val="72"/>
        </w:rPr>
      </w:pPr>
      <w:r w:rsidRPr="006E4ED1">
        <w:rPr>
          <w:rFonts w:ascii="Arial" w:hAnsi="Arial" w:cs="Arial"/>
          <w:sz w:val="72"/>
          <w:szCs w:val="72"/>
        </w:rPr>
        <w:t xml:space="preserve">PNC: </w:t>
      </w:r>
      <w:r w:rsidR="000E2DD2" w:rsidRPr="001040F8">
        <w:rPr>
          <w:rFonts w:ascii="Arial" w:hAnsi="Arial" w:cs="Arial"/>
          <w:sz w:val="72"/>
          <w:szCs w:val="72"/>
        </w:rPr>
        <w:fldChar w:fldCharType="begin"/>
      </w:r>
      <w:r w:rsidR="000E2DD2" w:rsidRPr="001040F8">
        <w:rPr>
          <w:rFonts w:ascii="Arial" w:hAnsi="Arial" w:cs="Arial"/>
          <w:sz w:val="72"/>
          <w:szCs w:val="72"/>
        </w:rPr>
        <w:instrText xml:space="preserve"> MERGEFIELD =</w:instrText>
      </w:r>
      <w:r w:rsidR="000E2DD2">
        <w:rPr>
          <w:rFonts w:ascii="Arial" w:hAnsi="Arial" w:cs="Arial"/>
          <w:sz w:val="72"/>
          <w:szCs w:val="72"/>
        </w:rPr>
        <w:instrText>pnc</w:instrText>
      </w:r>
      <w:r w:rsidR="000E2DD2" w:rsidRPr="001040F8">
        <w:rPr>
          <w:rFonts w:ascii="Arial" w:hAnsi="Arial" w:cs="Arial"/>
          <w:sz w:val="72"/>
          <w:szCs w:val="72"/>
        </w:rPr>
        <w:instrText xml:space="preserve"> \* MERGEFORMAT </w:instrText>
      </w:r>
      <w:r w:rsidR="000E2DD2" w:rsidRPr="001040F8">
        <w:rPr>
          <w:rFonts w:ascii="Arial" w:hAnsi="Arial" w:cs="Arial"/>
          <w:sz w:val="72"/>
          <w:szCs w:val="72"/>
        </w:rPr>
        <w:fldChar w:fldCharType="separate"/>
      </w:r>
      <w:r w:rsidR="000E2DD2">
        <w:rPr>
          <w:rFonts w:ascii="Arial" w:hAnsi="Arial" w:cs="Arial"/>
          <w:noProof/>
          <w:sz w:val="72"/>
          <w:szCs w:val="72"/>
        </w:rPr>
        <w:t>«=pnc»</w:t>
      </w:r>
      <w:r w:rsidR="000E2DD2" w:rsidRPr="001040F8">
        <w:rPr>
          <w:rFonts w:ascii="Arial" w:hAnsi="Arial" w:cs="Arial"/>
          <w:sz w:val="72"/>
          <w:szCs w:val="72"/>
        </w:rPr>
        <w:fldChar w:fldCharType="end"/>
      </w:r>
    </w:p>
    <w:p w14:paraId="5CC490B8" w14:textId="77777777" w:rsidR="00036DE7" w:rsidRDefault="00036DE7" w:rsidP="006E4ED1">
      <w:pPr>
        <w:rPr>
          <w:rFonts w:ascii="Arial" w:hAnsi="Arial" w:cs="Arial"/>
          <w:sz w:val="72"/>
          <w:szCs w:val="72"/>
        </w:rPr>
      </w:pPr>
    </w:p>
    <w:p w14:paraId="5E5DCD6A" w14:textId="68CE1698" w:rsidR="00E52376" w:rsidRDefault="00EF11D2" w:rsidP="00EF11D2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DATA REQUESTED:</w:t>
      </w:r>
      <w:r w:rsidR="008F2F25">
        <w:rPr>
          <w:rFonts w:ascii="Arial" w:hAnsi="Arial" w:cs="Arial"/>
          <w:sz w:val="72"/>
          <w:szCs w:val="72"/>
        </w:rPr>
        <w:t xml:space="preserve"> </w:t>
      </w:r>
      <w:r w:rsidR="00E42B60">
        <w:rPr>
          <w:rFonts w:ascii="Arial" w:hAnsi="Arial" w:cs="Arial"/>
          <w:sz w:val="72"/>
          <w:szCs w:val="72"/>
        </w:rPr>
        <w:t>As detailed above</w:t>
      </w:r>
    </w:p>
    <w:p w14:paraId="4F9E551E" w14:textId="77777777" w:rsidR="00036DE7" w:rsidRDefault="00036DE7" w:rsidP="00EF11D2">
      <w:pPr>
        <w:rPr>
          <w:rFonts w:ascii="Arial" w:hAnsi="Arial" w:cs="Arial"/>
          <w:sz w:val="72"/>
          <w:szCs w:val="72"/>
        </w:rPr>
      </w:pPr>
    </w:p>
    <w:p w14:paraId="0834322C" w14:textId="79C28518" w:rsidR="00EF11D2" w:rsidRDefault="00EF11D2" w:rsidP="00EF11D2">
      <w:r>
        <w:rPr>
          <w:rFonts w:ascii="Arial" w:hAnsi="Arial" w:cs="Arial"/>
          <w:sz w:val="72"/>
          <w:szCs w:val="72"/>
        </w:rPr>
        <w:t>TO BE AT BRANSTON NO LATER THAN:</w:t>
      </w:r>
      <w:r w:rsidR="00213FE9">
        <w:rPr>
          <w:rFonts w:ascii="Arial" w:hAnsi="Arial" w:cs="Arial"/>
          <w:sz w:val="72"/>
          <w:szCs w:val="72"/>
        </w:rPr>
        <w:t xml:space="preserve"> </w:t>
      </w:r>
      <w:r w:rsidR="002C5B87" w:rsidRPr="001040F8">
        <w:rPr>
          <w:rFonts w:ascii="Arial" w:hAnsi="Arial" w:cs="Arial"/>
          <w:sz w:val="72"/>
          <w:szCs w:val="72"/>
        </w:rPr>
        <w:fldChar w:fldCharType="begin"/>
      </w:r>
      <w:r w:rsidR="002C5B87" w:rsidRPr="001040F8">
        <w:rPr>
          <w:rFonts w:ascii="Arial" w:hAnsi="Arial" w:cs="Arial"/>
          <w:sz w:val="72"/>
          <w:szCs w:val="72"/>
        </w:rPr>
        <w:instrText xml:space="preserve"> MERGEFIELD =deadline \* MERGEFORMAT </w:instrText>
      </w:r>
      <w:r w:rsidR="002C5B87" w:rsidRPr="001040F8">
        <w:rPr>
          <w:rFonts w:ascii="Arial" w:hAnsi="Arial" w:cs="Arial"/>
          <w:sz w:val="72"/>
          <w:szCs w:val="72"/>
        </w:rPr>
        <w:fldChar w:fldCharType="separate"/>
      </w:r>
      <w:r w:rsidR="002C5B87" w:rsidRPr="001040F8">
        <w:rPr>
          <w:rFonts w:ascii="Arial" w:hAnsi="Arial" w:cs="Arial"/>
          <w:noProof/>
          <w:sz w:val="72"/>
          <w:szCs w:val="72"/>
        </w:rPr>
        <w:t>«=deadline»</w:t>
      </w:r>
      <w:r w:rsidR="002C5B87" w:rsidRPr="001040F8">
        <w:rPr>
          <w:rFonts w:ascii="Arial" w:hAnsi="Arial" w:cs="Arial"/>
          <w:sz w:val="72"/>
          <w:szCs w:val="72"/>
        </w:rPr>
        <w:fldChar w:fldCharType="end"/>
      </w:r>
    </w:p>
    <w:p w14:paraId="55758665" w14:textId="77777777" w:rsidR="00EF11D2" w:rsidRDefault="00EF11D2" w:rsidP="004A452E"/>
    <w:sectPr w:rsidR="00EF11D2" w:rsidSect="00B960F2">
      <w:type w:val="continuous"/>
      <w:pgSz w:w="11909" w:h="16834" w:code="9"/>
      <w:pgMar w:top="426" w:right="994" w:bottom="720" w:left="851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4707B"/>
    <w:multiLevelType w:val="hybridMultilevel"/>
    <w:tmpl w:val="F46A230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0087A"/>
    <w:multiLevelType w:val="hybridMultilevel"/>
    <w:tmpl w:val="B8901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8380B"/>
    <w:multiLevelType w:val="hybridMultilevel"/>
    <w:tmpl w:val="FADA37B6"/>
    <w:lvl w:ilvl="0" w:tplc="731C7A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A3E29"/>
    <w:multiLevelType w:val="singleLevel"/>
    <w:tmpl w:val="DBFE27B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DE96F11"/>
    <w:multiLevelType w:val="hybridMultilevel"/>
    <w:tmpl w:val="3E081A1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02335E"/>
    <w:multiLevelType w:val="singleLevel"/>
    <w:tmpl w:val="19AE6D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</w:abstractNum>
  <w:abstractNum w:abstractNumId="6" w15:restartNumberingAfterBreak="0">
    <w:nsid w:val="4C7F76DE"/>
    <w:multiLevelType w:val="hybridMultilevel"/>
    <w:tmpl w:val="E7BA70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D21577"/>
    <w:multiLevelType w:val="hybridMultilevel"/>
    <w:tmpl w:val="337C90E2"/>
    <w:lvl w:ilvl="0" w:tplc="C7D834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6B4DEA"/>
    <w:multiLevelType w:val="hybridMultilevel"/>
    <w:tmpl w:val="1ECE0E1A"/>
    <w:lvl w:ilvl="0" w:tplc="08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756D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9FE5306"/>
    <w:multiLevelType w:val="hybridMultilevel"/>
    <w:tmpl w:val="E5D6F37A"/>
    <w:lvl w:ilvl="0" w:tplc="08B0C2B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b w:val="0"/>
        <w:i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7834771">
    <w:abstractNumId w:val="3"/>
  </w:num>
  <w:num w:numId="2" w16cid:durableId="2134640408">
    <w:abstractNumId w:val="9"/>
  </w:num>
  <w:num w:numId="3" w16cid:durableId="1528719079">
    <w:abstractNumId w:val="5"/>
  </w:num>
  <w:num w:numId="4" w16cid:durableId="2012683473">
    <w:abstractNumId w:val="9"/>
  </w:num>
  <w:num w:numId="5" w16cid:durableId="1183281035">
    <w:abstractNumId w:val="5"/>
  </w:num>
  <w:num w:numId="6" w16cid:durableId="1970161188">
    <w:abstractNumId w:val="4"/>
  </w:num>
  <w:num w:numId="7" w16cid:durableId="326172842">
    <w:abstractNumId w:val="8"/>
  </w:num>
  <w:num w:numId="8" w16cid:durableId="642193857">
    <w:abstractNumId w:val="8"/>
  </w:num>
  <w:num w:numId="9" w16cid:durableId="71763338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35850180">
    <w:abstractNumId w:val="0"/>
  </w:num>
  <w:num w:numId="11" w16cid:durableId="2000109559">
    <w:abstractNumId w:val="2"/>
  </w:num>
  <w:num w:numId="12" w16cid:durableId="405961432">
    <w:abstractNumId w:val="6"/>
  </w:num>
  <w:num w:numId="13" w16cid:durableId="2057700457">
    <w:abstractNumId w:val="7"/>
  </w:num>
  <w:num w:numId="14" w16cid:durableId="1906793711">
    <w:abstractNumId w:val="10"/>
  </w:num>
  <w:num w:numId="15" w16cid:durableId="40978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ep" w:val="m"/>
  </w:docVars>
  <w:rsids>
    <w:rsidRoot w:val="00567BEB"/>
    <w:rsid w:val="000031FE"/>
    <w:rsid w:val="00003A94"/>
    <w:rsid w:val="00007BA0"/>
    <w:rsid w:val="00010DEA"/>
    <w:rsid w:val="0002029E"/>
    <w:rsid w:val="00036DE7"/>
    <w:rsid w:val="00037637"/>
    <w:rsid w:val="00045166"/>
    <w:rsid w:val="00055CED"/>
    <w:rsid w:val="000735CA"/>
    <w:rsid w:val="00085495"/>
    <w:rsid w:val="00093274"/>
    <w:rsid w:val="00094CC3"/>
    <w:rsid w:val="000B1984"/>
    <w:rsid w:val="000C75A4"/>
    <w:rsid w:val="000D208E"/>
    <w:rsid w:val="000D7714"/>
    <w:rsid w:val="000E2278"/>
    <w:rsid w:val="000E2DD2"/>
    <w:rsid w:val="000E5672"/>
    <w:rsid w:val="000F35B9"/>
    <w:rsid w:val="001030AE"/>
    <w:rsid w:val="00110E14"/>
    <w:rsid w:val="001204FA"/>
    <w:rsid w:val="00120ED2"/>
    <w:rsid w:val="00121C01"/>
    <w:rsid w:val="00135957"/>
    <w:rsid w:val="00136AC0"/>
    <w:rsid w:val="001401AD"/>
    <w:rsid w:val="00140F67"/>
    <w:rsid w:val="00150428"/>
    <w:rsid w:val="00160426"/>
    <w:rsid w:val="00167C95"/>
    <w:rsid w:val="00177E5A"/>
    <w:rsid w:val="0018490A"/>
    <w:rsid w:val="0019222A"/>
    <w:rsid w:val="001B0C30"/>
    <w:rsid w:val="001C4035"/>
    <w:rsid w:val="001C480D"/>
    <w:rsid w:val="001D078B"/>
    <w:rsid w:val="001D2B63"/>
    <w:rsid w:val="001E10E9"/>
    <w:rsid w:val="001E1D57"/>
    <w:rsid w:val="001F06C2"/>
    <w:rsid w:val="002031F6"/>
    <w:rsid w:val="00204A5F"/>
    <w:rsid w:val="00211CF0"/>
    <w:rsid w:val="00211EE8"/>
    <w:rsid w:val="00213FE9"/>
    <w:rsid w:val="00224ABE"/>
    <w:rsid w:val="0022501B"/>
    <w:rsid w:val="00230D85"/>
    <w:rsid w:val="00234B67"/>
    <w:rsid w:val="002424D4"/>
    <w:rsid w:val="002427FF"/>
    <w:rsid w:val="0024484A"/>
    <w:rsid w:val="002449CA"/>
    <w:rsid w:val="0025079F"/>
    <w:rsid w:val="002508B6"/>
    <w:rsid w:val="00255CB6"/>
    <w:rsid w:val="00260F20"/>
    <w:rsid w:val="00264BC8"/>
    <w:rsid w:val="00267215"/>
    <w:rsid w:val="002772FB"/>
    <w:rsid w:val="00294BCB"/>
    <w:rsid w:val="0029546D"/>
    <w:rsid w:val="002A0497"/>
    <w:rsid w:val="002B6CD2"/>
    <w:rsid w:val="002C079A"/>
    <w:rsid w:val="002C0E8C"/>
    <w:rsid w:val="002C5B87"/>
    <w:rsid w:val="002E00A7"/>
    <w:rsid w:val="002E047B"/>
    <w:rsid w:val="002E72C6"/>
    <w:rsid w:val="00302F4D"/>
    <w:rsid w:val="00305220"/>
    <w:rsid w:val="003158DA"/>
    <w:rsid w:val="0032240B"/>
    <w:rsid w:val="00325461"/>
    <w:rsid w:val="00340B88"/>
    <w:rsid w:val="0034365B"/>
    <w:rsid w:val="00343867"/>
    <w:rsid w:val="00347859"/>
    <w:rsid w:val="00351436"/>
    <w:rsid w:val="00354BAA"/>
    <w:rsid w:val="00355131"/>
    <w:rsid w:val="00356A73"/>
    <w:rsid w:val="0036484A"/>
    <w:rsid w:val="00376F91"/>
    <w:rsid w:val="003B33DF"/>
    <w:rsid w:val="003D4BFB"/>
    <w:rsid w:val="003E0E2C"/>
    <w:rsid w:val="003E37D9"/>
    <w:rsid w:val="003E7E2C"/>
    <w:rsid w:val="003F638A"/>
    <w:rsid w:val="003F6E5E"/>
    <w:rsid w:val="004017D8"/>
    <w:rsid w:val="00403576"/>
    <w:rsid w:val="00404419"/>
    <w:rsid w:val="00405988"/>
    <w:rsid w:val="00406CD2"/>
    <w:rsid w:val="0040757E"/>
    <w:rsid w:val="00411F23"/>
    <w:rsid w:val="004134AB"/>
    <w:rsid w:val="00417123"/>
    <w:rsid w:val="004242F6"/>
    <w:rsid w:val="00433D4C"/>
    <w:rsid w:val="00437454"/>
    <w:rsid w:val="0044254B"/>
    <w:rsid w:val="00450102"/>
    <w:rsid w:val="00450F50"/>
    <w:rsid w:val="0045453E"/>
    <w:rsid w:val="00460E9A"/>
    <w:rsid w:val="004657E1"/>
    <w:rsid w:val="0048343A"/>
    <w:rsid w:val="00485E21"/>
    <w:rsid w:val="004866B2"/>
    <w:rsid w:val="004A452E"/>
    <w:rsid w:val="004A7F4A"/>
    <w:rsid w:val="004B2BAA"/>
    <w:rsid w:val="004C1416"/>
    <w:rsid w:val="004C53C0"/>
    <w:rsid w:val="004C5A2F"/>
    <w:rsid w:val="004C7435"/>
    <w:rsid w:val="005065B9"/>
    <w:rsid w:val="00506953"/>
    <w:rsid w:val="005117BB"/>
    <w:rsid w:val="005143B4"/>
    <w:rsid w:val="00521E74"/>
    <w:rsid w:val="00524B48"/>
    <w:rsid w:val="00545112"/>
    <w:rsid w:val="005642A9"/>
    <w:rsid w:val="00566647"/>
    <w:rsid w:val="00567BEB"/>
    <w:rsid w:val="00573C71"/>
    <w:rsid w:val="00575A91"/>
    <w:rsid w:val="00575AC8"/>
    <w:rsid w:val="00583E1C"/>
    <w:rsid w:val="00597D97"/>
    <w:rsid w:val="005A0A2D"/>
    <w:rsid w:val="005A43B6"/>
    <w:rsid w:val="005B500A"/>
    <w:rsid w:val="005C6384"/>
    <w:rsid w:val="005C719C"/>
    <w:rsid w:val="005D1EA9"/>
    <w:rsid w:val="005E25A6"/>
    <w:rsid w:val="005F503F"/>
    <w:rsid w:val="005F57A1"/>
    <w:rsid w:val="00602094"/>
    <w:rsid w:val="006062CE"/>
    <w:rsid w:val="006069A1"/>
    <w:rsid w:val="00613F5F"/>
    <w:rsid w:val="00615930"/>
    <w:rsid w:val="006176A6"/>
    <w:rsid w:val="00650A57"/>
    <w:rsid w:val="006768D7"/>
    <w:rsid w:val="006773E2"/>
    <w:rsid w:val="0069319D"/>
    <w:rsid w:val="00693C33"/>
    <w:rsid w:val="00695990"/>
    <w:rsid w:val="00695C83"/>
    <w:rsid w:val="006A0C9F"/>
    <w:rsid w:val="006A3BAC"/>
    <w:rsid w:val="006A4F03"/>
    <w:rsid w:val="006B098D"/>
    <w:rsid w:val="006B0F19"/>
    <w:rsid w:val="006B4E19"/>
    <w:rsid w:val="006C6EC4"/>
    <w:rsid w:val="006E4ED1"/>
    <w:rsid w:val="006F10AA"/>
    <w:rsid w:val="00710A30"/>
    <w:rsid w:val="00711808"/>
    <w:rsid w:val="0071480B"/>
    <w:rsid w:val="00725DC9"/>
    <w:rsid w:val="00733EDD"/>
    <w:rsid w:val="007405D8"/>
    <w:rsid w:val="007423E2"/>
    <w:rsid w:val="00750F04"/>
    <w:rsid w:val="007522EA"/>
    <w:rsid w:val="00766DB4"/>
    <w:rsid w:val="007777BA"/>
    <w:rsid w:val="0078159F"/>
    <w:rsid w:val="00785401"/>
    <w:rsid w:val="00797B17"/>
    <w:rsid w:val="007A21A8"/>
    <w:rsid w:val="007A3686"/>
    <w:rsid w:val="007B1934"/>
    <w:rsid w:val="007B6148"/>
    <w:rsid w:val="007C523F"/>
    <w:rsid w:val="007D3C3B"/>
    <w:rsid w:val="007E64AD"/>
    <w:rsid w:val="007F3DD9"/>
    <w:rsid w:val="007F64CA"/>
    <w:rsid w:val="007F70A6"/>
    <w:rsid w:val="00800114"/>
    <w:rsid w:val="0081250B"/>
    <w:rsid w:val="0081331A"/>
    <w:rsid w:val="00815EDD"/>
    <w:rsid w:val="00815F13"/>
    <w:rsid w:val="0083256E"/>
    <w:rsid w:val="00835885"/>
    <w:rsid w:val="00836115"/>
    <w:rsid w:val="00837379"/>
    <w:rsid w:val="00837723"/>
    <w:rsid w:val="00850456"/>
    <w:rsid w:val="0085539A"/>
    <w:rsid w:val="0085555E"/>
    <w:rsid w:val="008619DE"/>
    <w:rsid w:val="00866E55"/>
    <w:rsid w:val="008676EC"/>
    <w:rsid w:val="008871A0"/>
    <w:rsid w:val="00895BFE"/>
    <w:rsid w:val="008A703D"/>
    <w:rsid w:val="008B5CF9"/>
    <w:rsid w:val="008B61A9"/>
    <w:rsid w:val="008B6626"/>
    <w:rsid w:val="008D4205"/>
    <w:rsid w:val="008E2EE2"/>
    <w:rsid w:val="008E3E72"/>
    <w:rsid w:val="008E70C8"/>
    <w:rsid w:val="008F012B"/>
    <w:rsid w:val="008F03E6"/>
    <w:rsid w:val="008F2CB8"/>
    <w:rsid w:val="008F2F25"/>
    <w:rsid w:val="008F5F87"/>
    <w:rsid w:val="008F644D"/>
    <w:rsid w:val="00911B56"/>
    <w:rsid w:val="00911D4B"/>
    <w:rsid w:val="009139EB"/>
    <w:rsid w:val="009157E1"/>
    <w:rsid w:val="00920095"/>
    <w:rsid w:val="00930A49"/>
    <w:rsid w:val="00946EF3"/>
    <w:rsid w:val="00947F48"/>
    <w:rsid w:val="009501C1"/>
    <w:rsid w:val="00955181"/>
    <w:rsid w:val="00956429"/>
    <w:rsid w:val="00973D67"/>
    <w:rsid w:val="00976E1B"/>
    <w:rsid w:val="00984F1F"/>
    <w:rsid w:val="00985175"/>
    <w:rsid w:val="009902F8"/>
    <w:rsid w:val="009A30E2"/>
    <w:rsid w:val="009A4D0E"/>
    <w:rsid w:val="009A5F65"/>
    <w:rsid w:val="009B3AE4"/>
    <w:rsid w:val="009C4E35"/>
    <w:rsid w:val="009D556F"/>
    <w:rsid w:val="009E1DE2"/>
    <w:rsid w:val="009E3B69"/>
    <w:rsid w:val="009F5C1B"/>
    <w:rsid w:val="009F6774"/>
    <w:rsid w:val="009F722D"/>
    <w:rsid w:val="00A02655"/>
    <w:rsid w:val="00A03F9B"/>
    <w:rsid w:val="00A36233"/>
    <w:rsid w:val="00A42C72"/>
    <w:rsid w:val="00A54844"/>
    <w:rsid w:val="00A6128A"/>
    <w:rsid w:val="00A7163F"/>
    <w:rsid w:val="00A71FB6"/>
    <w:rsid w:val="00A736F8"/>
    <w:rsid w:val="00A75195"/>
    <w:rsid w:val="00A7796E"/>
    <w:rsid w:val="00A804E7"/>
    <w:rsid w:val="00A80FAC"/>
    <w:rsid w:val="00A81D9C"/>
    <w:rsid w:val="00A878EE"/>
    <w:rsid w:val="00A91D7C"/>
    <w:rsid w:val="00A9237C"/>
    <w:rsid w:val="00A95BB8"/>
    <w:rsid w:val="00AA24D6"/>
    <w:rsid w:val="00AA6F80"/>
    <w:rsid w:val="00AA7A1D"/>
    <w:rsid w:val="00AB6EC2"/>
    <w:rsid w:val="00AC3517"/>
    <w:rsid w:val="00AD148C"/>
    <w:rsid w:val="00AD1739"/>
    <w:rsid w:val="00AD3FF2"/>
    <w:rsid w:val="00AD673D"/>
    <w:rsid w:val="00AF5C45"/>
    <w:rsid w:val="00B123A0"/>
    <w:rsid w:val="00B12FEB"/>
    <w:rsid w:val="00B20F7F"/>
    <w:rsid w:val="00B262FF"/>
    <w:rsid w:val="00B26340"/>
    <w:rsid w:val="00B2755F"/>
    <w:rsid w:val="00B40558"/>
    <w:rsid w:val="00B453E0"/>
    <w:rsid w:val="00B454B8"/>
    <w:rsid w:val="00B52682"/>
    <w:rsid w:val="00B56BF2"/>
    <w:rsid w:val="00B62E21"/>
    <w:rsid w:val="00B64E6B"/>
    <w:rsid w:val="00B83389"/>
    <w:rsid w:val="00B901D1"/>
    <w:rsid w:val="00B92190"/>
    <w:rsid w:val="00B960F2"/>
    <w:rsid w:val="00BA19CF"/>
    <w:rsid w:val="00BC6303"/>
    <w:rsid w:val="00BE03D2"/>
    <w:rsid w:val="00BF0CDC"/>
    <w:rsid w:val="00BF36F5"/>
    <w:rsid w:val="00C00CAF"/>
    <w:rsid w:val="00C04A5B"/>
    <w:rsid w:val="00C05CF2"/>
    <w:rsid w:val="00C1174B"/>
    <w:rsid w:val="00C21EAE"/>
    <w:rsid w:val="00C32FDF"/>
    <w:rsid w:val="00C34470"/>
    <w:rsid w:val="00C373F4"/>
    <w:rsid w:val="00C52A77"/>
    <w:rsid w:val="00C62A2A"/>
    <w:rsid w:val="00C6787C"/>
    <w:rsid w:val="00C7325C"/>
    <w:rsid w:val="00C76BE3"/>
    <w:rsid w:val="00C85772"/>
    <w:rsid w:val="00C87770"/>
    <w:rsid w:val="00C95EF4"/>
    <w:rsid w:val="00C95F09"/>
    <w:rsid w:val="00C97E44"/>
    <w:rsid w:val="00CB378A"/>
    <w:rsid w:val="00CC414B"/>
    <w:rsid w:val="00CC66EA"/>
    <w:rsid w:val="00CD13D2"/>
    <w:rsid w:val="00CE3A30"/>
    <w:rsid w:val="00D103DD"/>
    <w:rsid w:val="00D12F40"/>
    <w:rsid w:val="00D14A18"/>
    <w:rsid w:val="00D16FDA"/>
    <w:rsid w:val="00D22120"/>
    <w:rsid w:val="00D23F5B"/>
    <w:rsid w:val="00D33606"/>
    <w:rsid w:val="00D3371B"/>
    <w:rsid w:val="00D352EA"/>
    <w:rsid w:val="00D40941"/>
    <w:rsid w:val="00D422CB"/>
    <w:rsid w:val="00D462D7"/>
    <w:rsid w:val="00D55BCA"/>
    <w:rsid w:val="00D619CA"/>
    <w:rsid w:val="00D642F8"/>
    <w:rsid w:val="00D71A22"/>
    <w:rsid w:val="00D73F1D"/>
    <w:rsid w:val="00D800D4"/>
    <w:rsid w:val="00D82D38"/>
    <w:rsid w:val="00D83B17"/>
    <w:rsid w:val="00D9423F"/>
    <w:rsid w:val="00DA0869"/>
    <w:rsid w:val="00DA2AB0"/>
    <w:rsid w:val="00DA3CC1"/>
    <w:rsid w:val="00DA4B1F"/>
    <w:rsid w:val="00DC05A8"/>
    <w:rsid w:val="00DC6AE8"/>
    <w:rsid w:val="00DD24F9"/>
    <w:rsid w:val="00DD27D5"/>
    <w:rsid w:val="00DE0946"/>
    <w:rsid w:val="00DE3DD7"/>
    <w:rsid w:val="00DE771B"/>
    <w:rsid w:val="00DF2070"/>
    <w:rsid w:val="00DF2D42"/>
    <w:rsid w:val="00DF6D0B"/>
    <w:rsid w:val="00E04C9A"/>
    <w:rsid w:val="00E1231A"/>
    <w:rsid w:val="00E154E9"/>
    <w:rsid w:val="00E15CC6"/>
    <w:rsid w:val="00E2528E"/>
    <w:rsid w:val="00E42716"/>
    <w:rsid w:val="00E42B60"/>
    <w:rsid w:val="00E440B8"/>
    <w:rsid w:val="00E45E80"/>
    <w:rsid w:val="00E51C74"/>
    <w:rsid w:val="00E52376"/>
    <w:rsid w:val="00E6084D"/>
    <w:rsid w:val="00E608ED"/>
    <w:rsid w:val="00E84051"/>
    <w:rsid w:val="00E84DE2"/>
    <w:rsid w:val="00E90EDC"/>
    <w:rsid w:val="00E934C6"/>
    <w:rsid w:val="00EA04DC"/>
    <w:rsid w:val="00EA10B9"/>
    <w:rsid w:val="00EA74ED"/>
    <w:rsid w:val="00EB0D83"/>
    <w:rsid w:val="00EB71C2"/>
    <w:rsid w:val="00EB77D7"/>
    <w:rsid w:val="00EC6F3B"/>
    <w:rsid w:val="00ED07A3"/>
    <w:rsid w:val="00EE152D"/>
    <w:rsid w:val="00EE6DE1"/>
    <w:rsid w:val="00EF11D2"/>
    <w:rsid w:val="00EF710E"/>
    <w:rsid w:val="00F04F58"/>
    <w:rsid w:val="00F13B5B"/>
    <w:rsid w:val="00F15B1F"/>
    <w:rsid w:val="00F17485"/>
    <w:rsid w:val="00F210E5"/>
    <w:rsid w:val="00F27FDA"/>
    <w:rsid w:val="00F364C7"/>
    <w:rsid w:val="00F47A7E"/>
    <w:rsid w:val="00F51BF7"/>
    <w:rsid w:val="00F534E7"/>
    <w:rsid w:val="00F5366B"/>
    <w:rsid w:val="00F643F4"/>
    <w:rsid w:val="00F65343"/>
    <w:rsid w:val="00F708B9"/>
    <w:rsid w:val="00F70BDA"/>
    <w:rsid w:val="00F72DEB"/>
    <w:rsid w:val="00F83231"/>
    <w:rsid w:val="00F84767"/>
    <w:rsid w:val="00F978BF"/>
    <w:rsid w:val="00FA038D"/>
    <w:rsid w:val="00FB63B1"/>
    <w:rsid w:val="00FB78CC"/>
    <w:rsid w:val="00FC0702"/>
    <w:rsid w:val="00FE02C2"/>
    <w:rsid w:val="00FE0C66"/>
    <w:rsid w:val="00FE4ACC"/>
    <w:rsid w:val="00FF2E3F"/>
    <w:rsid w:val="00FF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39CF93"/>
  <w15:chartTrackingRefBased/>
  <w15:docId w15:val="{344749A1-3C19-4941-9DD2-3DD4EEBD9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i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pacing w:val="-5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Arial" w:hAnsi="Arial"/>
      <w:b/>
      <w:spacing w:val="-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color w:val="FFFFFF"/>
      <w:sz w:val="20"/>
      <w:lang w:val="en-US"/>
    </w:rPr>
  </w:style>
  <w:style w:type="paragraph" w:customStyle="1" w:styleId="DocumentLabel">
    <w:name w:val="Document Label"/>
    <w:basedOn w:val="Normal"/>
    <w:pPr>
      <w:keepNext/>
      <w:keepLines/>
      <w:spacing w:before="400" w:after="120" w:line="240" w:lineRule="atLeast"/>
      <w:ind w:left="-840"/>
    </w:pPr>
    <w:rPr>
      <w:rFonts w:ascii="Arial Black" w:hAnsi="Arial Black"/>
      <w:spacing w:val="-100"/>
      <w:kern w:val="28"/>
      <w:sz w:val="108"/>
    </w:rPr>
  </w:style>
  <w:style w:type="character" w:styleId="Emphasis">
    <w:name w:val="Emphasis"/>
    <w:qFormat/>
    <w:rPr>
      <w:rFonts w:ascii="Arial Black" w:hAnsi="Arial Black"/>
      <w:sz w:val="18"/>
    </w:rPr>
  </w:style>
  <w:style w:type="paragraph" w:styleId="MessageHeader">
    <w:name w:val="Message Header"/>
    <w:basedOn w:val="BodyText"/>
    <w:pPr>
      <w:keepLines/>
      <w:tabs>
        <w:tab w:val="left" w:pos="720"/>
        <w:tab w:val="left" w:pos="4320"/>
        <w:tab w:val="left" w:pos="5040"/>
        <w:tab w:val="right" w:pos="8640"/>
      </w:tabs>
      <w:spacing w:after="40" w:line="440" w:lineRule="atLeast"/>
      <w:ind w:left="720" w:hanging="720"/>
    </w:pPr>
    <w:rPr>
      <w:rFonts w:ascii="Arial" w:hAnsi="Arial"/>
      <w:color w:val="auto"/>
      <w:spacing w:val="-5"/>
      <w:lang w:val="en-GB"/>
    </w:rPr>
  </w:style>
  <w:style w:type="paragraph" w:customStyle="1" w:styleId="MessageHeaderFirst">
    <w:name w:val="Message Header First"/>
    <w:basedOn w:val="MessageHeader"/>
    <w:next w:val="MessageHeader"/>
  </w:style>
  <w:style w:type="character" w:customStyle="1" w:styleId="MessageHeaderLabel">
    <w:name w:val="Message Header Label"/>
    <w:rPr>
      <w:rFonts w:ascii="Arial Black" w:hAnsi="Arial Black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9" w:color="auto"/>
        <w:between w:val="single" w:sz="6" w:space="19" w:color="auto"/>
      </w:pBdr>
      <w:tabs>
        <w:tab w:val="left" w:pos="1267"/>
        <w:tab w:val="left" w:pos="2938"/>
      </w:tabs>
      <w:spacing w:before="120" w:after="120"/>
      <w:ind w:left="0" w:firstLine="0"/>
    </w:pPr>
  </w:style>
  <w:style w:type="paragraph" w:styleId="BodyText2">
    <w:name w:val="Body Text 2"/>
    <w:basedOn w:val="Normal"/>
    <w:pPr>
      <w:jc w:val="both"/>
    </w:pPr>
  </w:style>
  <w:style w:type="paragraph" w:styleId="BodyText3">
    <w:name w:val="Body Text 3"/>
    <w:basedOn w:val="Normal"/>
    <w:rPr>
      <w:b/>
    </w:rPr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lang w:val="en-US"/>
    </w:rPr>
  </w:style>
  <w:style w:type="table" w:styleId="TableGrid">
    <w:name w:val="Table Grid"/>
    <w:basedOn w:val="TableNormal"/>
    <w:rsid w:val="00976E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F643F4"/>
    <w:rPr>
      <w:color w:val="0000FF"/>
      <w:u w:val="single"/>
    </w:rPr>
  </w:style>
  <w:style w:type="paragraph" w:styleId="BalloonText">
    <w:name w:val="Balloon Text"/>
    <w:basedOn w:val="Normal"/>
    <w:semiHidden/>
    <w:rsid w:val="004A45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8619DE"/>
    <w:rPr>
      <w:b/>
      <w:i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ustice.gov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ta.Access1@justice.gov.u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DPA_Database\Letter%20Templates\IMS002%20Fax%20Head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P:\DPA_Database\Letter Templates\IMS002 Fax Header.dot</Template>
  <TotalTime>5</TotalTime>
  <Pages>4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IMS001 Acknowledgement</vt:lpstr>
    </vt:vector>
  </TitlesOfParts>
  <Company>Home Office</Company>
  <LinksUpToDate>false</LinksUpToDate>
  <CharactersWithSpaces>4442</CharactersWithSpaces>
  <SharedDoc>false</SharedDoc>
  <HLinks>
    <vt:vector size="12" baseType="variant">
      <vt:variant>
        <vt:i4>7667766</vt:i4>
      </vt:variant>
      <vt:variant>
        <vt:i4>3</vt:i4>
      </vt:variant>
      <vt:variant>
        <vt:i4>0</vt:i4>
      </vt:variant>
      <vt:variant>
        <vt:i4>5</vt:i4>
      </vt:variant>
      <vt:variant>
        <vt:lpwstr>http://www.justice.gov.uk/</vt:lpwstr>
      </vt:variant>
      <vt:variant>
        <vt:lpwstr/>
      </vt:variant>
      <vt:variant>
        <vt:i4>983163</vt:i4>
      </vt:variant>
      <vt:variant>
        <vt:i4>0</vt:i4>
      </vt:variant>
      <vt:variant>
        <vt:i4>0</vt:i4>
      </vt:variant>
      <vt:variant>
        <vt:i4>5</vt:i4>
      </vt:variant>
      <vt:variant>
        <vt:lpwstr>mailto:Data.Access1@justice.gov.uk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IMS001 Acknowledgement</dc:title>
  <dc:subject/>
  <dc:creator>HMPS</dc:creator>
  <cp:keywords/>
  <dc:description/>
  <cp:lastModifiedBy>Pepler, Andrew</cp:lastModifiedBy>
  <cp:revision>7</cp:revision>
  <cp:lastPrinted>2015-03-03T15:13:00Z</cp:lastPrinted>
  <dcterms:created xsi:type="dcterms:W3CDTF">2022-10-21T10:46:00Z</dcterms:created>
  <dcterms:modified xsi:type="dcterms:W3CDTF">2022-12-13T11:53:00Z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cno">
    <vt:lpwstr>y</vt:lpwstr>
  </property>
  <property fmtid="{D5CDD505-2E9C-101B-9397-08002B2CF9AE}" pid="3" name="rep">
    <vt:lpwstr>y</vt:lpwstr>
  </property>
</Properties>
</file>