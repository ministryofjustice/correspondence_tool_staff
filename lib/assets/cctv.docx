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6"/>
        <w:tblW w:w="10245" w:type="dxa"/>
        <w:tblLook w:val="01E0" w:firstRow="1" w:lastRow="1" w:firstColumn="1" w:lastColumn="1" w:noHBand="0" w:noVBand="0"/>
      </w:tblPr>
      <w:tblGrid>
        <w:gridCol w:w="10245"/>
      </w:tblGrid>
      <w:tr w:rsidR="00567BEB" w:rsidRPr="00661A9E" w14:paraId="7F438FEF" w14:textId="77777777" w:rsidTr="00661A9E">
        <w:trPr>
          <w:trHeight w:val="1420"/>
        </w:trPr>
        <w:tc>
          <w:tcPr>
            <w:tcW w:w="10245" w:type="dxa"/>
            <w:shd w:val="clear" w:color="auto" w:fill="auto"/>
          </w:tcPr>
          <w:tbl>
            <w:tblPr>
              <w:tblpPr w:leftFromText="180" w:rightFromText="180" w:vertAnchor="text" w:horzAnchor="margin" w:tblpY="-118"/>
              <w:tblOverlap w:val="never"/>
              <w:tblW w:w="10029" w:type="dxa"/>
              <w:tblLook w:val="01E0" w:firstRow="1" w:lastRow="1" w:firstColumn="1" w:lastColumn="1" w:noHBand="0" w:noVBand="0"/>
            </w:tblPr>
            <w:tblGrid>
              <w:gridCol w:w="5637"/>
              <w:gridCol w:w="4392"/>
            </w:tblGrid>
            <w:tr w:rsidR="00567BEB" w:rsidRPr="00661A9E" w14:paraId="7DC6614C" w14:textId="77777777" w:rsidTr="00661A9E">
              <w:trPr>
                <w:trHeight w:val="2977"/>
              </w:trPr>
              <w:tc>
                <w:tcPr>
                  <w:tcW w:w="5637" w:type="dxa"/>
                  <w:shd w:val="clear" w:color="auto" w:fill="auto"/>
                </w:tcPr>
                <w:p w14:paraId="210B3F93" w14:textId="77777777" w:rsidR="00567BEB" w:rsidRPr="00661A9E" w:rsidRDefault="007E31BF" w:rsidP="00661A9E">
                  <w:pPr>
                    <w:rPr>
                      <w:lang w:val="en-US"/>
                    </w:rPr>
                  </w:pPr>
                  <w:r w:rsidRPr="00661A9E">
                    <w:rPr>
                      <w:rFonts w:ascii="Arial" w:hAnsi="Arial" w:cs="Arial"/>
                      <w:noProof/>
                    </w:rPr>
                    <w:drawing>
                      <wp:inline distT="0" distB="0" distL="0" distR="0" wp14:anchorId="5F771495" wp14:editId="765D739D">
                        <wp:extent cx="1574800" cy="6096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480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792A8F8" w14:textId="77777777" w:rsidR="00567BEB" w:rsidRPr="00661A9E" w:rsidRDefault="00567BEB" w:rsidP="00661A9E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392" w:type="dxa"/>
                  <w:vMerge w:val="restart"/>
                  <w:shd w:val="clear" w:color="auto" w:fill="auto"/>
                </w:tcPr>
                <w:p w14:paraId="6068FF45" w14:textId="77777777" w:rsidR="008B5CF9" w:rsidRPr="00661A9E" w:rsidRDefault="008B5CF9" w:rsidP="00661A9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</w:p>
                <w:p w14:paraId="3715D75A" w14:textId="77777777" w:rsidR="00CF1DA5" w:rsidRDefault="00CF1DA5" w:rsidP="00CF1DA5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  <w:t>Offender Subject Access Request Team</w:t>
                  </w:r>
                </w:p>
                <w:p w14:paraId="5BF37701" w14:textId="77777777" w:rsidR="00CF1DA5" w:rsidRDefault="00CF1DA5" w:rsidP="00CF1DA5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Information Services Division</w:t>
                  </w:r>
                </w:p>
                <w:p w14:paraId="26293D01" w14:textId="77777777" w:rsidR="00567BEB" w:rsidRPr="00661A9E" w:rsidRDefault="00567BEB" w:rsidP="00661A9E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Ministry of Justice</w:t>
                  </w:r>
                </w:p>
                <w:p w14:paraId="17160876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Building 16</w:t>
                  </w:r>
                </w:p>
                <w:p w14:paraId="434F5A14" w14:textId="77777777" w:rsidR="00567BEB" w:rsidRPr="00661A9E" w:rsidRDefault="0034090F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NDC Site</w:t>
                  </w:r>
                </w:p>
                <w:p w14:paraId="563F887B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Burton Road</w:t>
                  </w:r>
                </w:p>
                <w:p w14:paraId="5E63C101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Branston</w:t>
                  </w:r>
                </w:p>
                <w:p w14:paraId="33F039E7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Burton Upon Trent</w:t>
                  </w:r>
                </w:p>
                <w:p w14:paraId="21EA1408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Staffordshire</w:t>
                  </w:r>
                </w:p>
                <w:p w14:paraId="2C0F4AD4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DE14 3EG</w:t>
                  </w:r>
                </w:p>
                <w:p w14:paraId="61B66B46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jc w:val="righ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14:paraId="2E3E487A" w14:textId="77777777" w:rsidR="00637143" w:rsidRDefault="00637143" w:rsidP="00637143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lang w:val="de-DE"/>
                    </w:rPr>
                    <w:t>E</w:t>
                  </w:r>
                  <w:r>
                    <w:rPr>
                      <w:rFonts w:ascii="Arial" w:hAnsi="Arial" w:cs="Arial"/>
                      <w:sz w:val="22"/>
                      <w:lang w:val="de-DE"/>
                    </w:rPr>
                    <w:t xml:space="preserve">  </w:t>
                  </w:r>
                  <w:hyperlink r:id="rId7" w:history="1">
                    <w:r>
                      <w:rPr>
                        <w:rStyle w:val="Hyperlink"/>
                        <w:rFonts w:ascii="Arial" w:hAnsi="Arial" w:cs="Arial"/>
                        <w:sz w:val="22"/>
                        <w:lang w:val="de-DE"/>
                      </w:rPr>
                      <w:t>Data.Access1@justice.gov.uk</w:t>
                    </w:r>
                  </w:hyperlink>
                </w:p>
                <w:p w14:paraId="266F4750" w14:textId="77777777" w:rsidR="00567BEB" w:rsidRPr="00661A9E" w:rsidRDefault="00567BEB" w:rsidP="00661A9E">
                  <w:pPr>
                    <w:jc w:val="righ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160F9D7C" w14:textId="77777777" w:rsidR="00567BEB" w:rsidRPr="00661A9E" w:rsidRDefault="00000000" w:rsidP="00661A9E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  <w:hyperlink r:id="rId8" w:history="1">
                    <w:r w:rsidR="00567BEB" w:rsidRPr="00661A9E">
                      <w:rPr>
                        <w:rStyle w:val="Hyperlink"/>
                        <w:rFonts w:ascii="Arial" w:hAnsi="Arial" w:cs="Arial"/>
                        <w:b/>
                        <w:sz w:val="22"/>
                        <w:szCs w:val="22"/>
                        <w:lang w:val="de-DE"/>
                      </w:rPr>
                      <w:t>www.justice.gov.uk</w:t>
                    </w:r>
                  </w:hyperlink>
                </w:p>
                <w:p w14:paraId="70195438" w14:textId="77777777" w:rsidR="00DF2D42" w:rsidRPr="00661A9E" w:rsidRDefault="00DF2D42" w:rsidP="00661A9E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</w:p>
                <w:p w14:paraId="16C0CEB3" w14:textId="77777777" w:rsidR="00DF2D42" w:rsidRPr="00661A9E" w:rsidRDefault="00DF2D42" w:rsidP="00661A9E">
                  <w:pPr>
                    <w:rPr>
                      <w:lang w:val="de-DE"/>
                    </w:rPr>
                  </w:pPr>
                </w:p>
              </w:tc>
            </w:tr>
            <w:tr w:rsidR="00567BEB" w:rsidRPr="00BA12E3" w14:paraId="1FF953E2" w14:textId="77777777" w:rsidTr="00661A9E">
              <w:trPr>
                <w:trHeight w:val="1420"/>
              </w:trPr>
              <w:tc>
                <w:tcPr>
                  <w:tcW w:w="5637" w:type="dxa"/>
                  <w:shd w:val="clear" w:color="auto" w:fill="auto"/>
                </w:tcPr>
                <w:p w14:paraId="60BE9ED6" w14:textId="0A8F78C7" w:rsidR="006034D4" w:rsidRDefault="006034D4" w:rsidP="00DD4D65">
                  <w:pPr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Dear</w:t>
                  </w:r>
                  <w:r w:rsidR="00864760">
                    <w:rPr>
                      <w:rFonts w:ascii="Arial" w:hAnsi="Arial" w:cs="Arial"/>
                      <w:szCs w:val="24"/>
                    </w:rPr>
                    <w:t xml:space="preserve"> </w:t>
                  </w:r>
                  <w:r w:rsidR="00912D5F">
                    <w:rPr>
                      <w:rFonts w:ascii="Arial" w:hAnsi="Arial" w:cs="Arial"/>
                      <w:szCs w:val="24"/>
                    </w:rPr>
                    <w:t>Colleague</w:t>
                  </w:r>
                  <w:r w:rsidR="00912D5F">
                    <w:rPr>
                      <w:rFonts w:ascii="Arial" w:hAnsi="Arial" w:cs="Arial"/>
                      <w:szCs w:val="24"/>
                    </w:rPr>
                    <w:br/>
                  </w:r>
                  <w:r w:rsidR="008A13E8" w:rsidRPr="006A401A">
                    <w:rPr>
                      <w:rFonts w:ascii="Arial" w:hAnsi="Arial" w:cs="Arial"/>
                      <w:szCs w:val="24"/>
                    </w:rPr>
                    <w:fldChar w:fldCharType="begin"/>
                  </w:r>
                  <w:r w:rsidR="008A13E8" w:rsidRPr="006A401A">
                    <w:rPr>
                      <w:rFonts w:ascii="Arial" w:hAnsi="Arial" w:cs="Arial"/>
                      <w:szCs w:val="24"/>
                    </w:rPr>
                    <w:instrText xml:space="preserve"> MERGEFIELD =</w:instrText>
                  </w:r>
                  <w:r w:rsidR="008A13E8">
                    <w:rPr>
                      <w:rFonts w:ascii="Arial" w:hAnsi="Arial" w:cs="Arial"/>
                      <w:szCs w:val="24"/>
                    </w:rPr>
                    <w:instrText>addressee_location</w:instrText>
                  </w:r>
                  <w:r w:rsidR="008A13E8" w:rsidRPr="006A401A">
                    <w:rPr>
                      <w:rFonts w:ascii="Arial" w:hAnsi="Arial" w:cs="Arial"/>
                      <w:szCs w:val="24"/>
                    </w:rPr>
                    <w:instrText xml:space="preserve"> \* MERGEFORMAT </w:instrText>
                  </w:r>
                  <w:r w:rsidR="008A13E8" w:rsidRPr="006A401A">
                    <w:rPr>
                      <w:rFonts w:ascii="Arial" w:hAnsi="Arial" w:cs="Arial"/>
                      <w:szCs w:val="24"/>
                    </w:rPr>
                    <w:fldChar w:fldCharType="separate"/>
                  </w:r>
                  <w:r w:rsidR="008A13E8">
                    <w:rPr>
                      <w:rFonts w:ascii="Arial" w:hAnsi="Arial" w:cs="Arial"/>
                      <w:noProof/>
                      <w:szCs w:val="24"/>
                    </w:rPr>
                    <w:t>«=addressee_location»</w:t>
                  </w:r>
                  <w:r w:rsidR="008A13E8" w:rsidRPr="006A401A">
                    <w:rPr>
                      <w:rFonts w:ascii="Arial" w:hAnsi="Arial" w:cs="Arial"/>
                      <w:szCs w:val="24"/>
                    </w:rPr>
                    <w:fldChar w:fldCharType="end"/>
                  </w:r>
                </w:p>
                <w:p w14:paraId="0BE0666A" w14:textId="77777777" w:rsidR="00BC3EA2" w:rsidRDefault="00BC3EA2" w:rsidP="00DD4D65">
                  <w:pPr>
                    <w:rPr>
                      <w:rFonts w:ascii="Arial" w:hAnsi="Arial" w:cs="Arial"/>
                      <w:szCs w:val="24"/>
                    </w:rPr>
                  </w:pPr>
                </w:p>
                <w:p w14:paraId="3AC5AED9" w14:textId="77777777" w:rsidR="00BC3EA2" w:rsidRPr="00BA12E3" w:rsidRDefault="00BC3EA2" w:rsidP="00704FA6">
                  <w:pPr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4392" w:type="dxa"/>
                  <w:vMerge/>
                  <w:shd w:val="clear" w:color="auto" w:fill="auto"/>
                </w:tcPr>
                <w:p w14:paraId="4CD19977" w14:textId="77777777" w:rsidR="00567BEB" w:rsidRPr="00BA12E3" w:rsidRDefault="00567BEB" w:rsidP="00661A9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3B13BCEC" w14:textId="77777777" w:rsidR="00567BEB" w:rsidRPr="00661A9E" w:rsidRDefault="00567BEB" w:rsidP="00661A9E">
            <w:pPr>
              <w:rPr>
                <w:rFonts w:ascii="Arial" w:hAnsi="Arial" w:cs="Arial"/>
              </w:rPr>
            </w:pPr>
          </w:p>
        </w:tc>
      </w:tr>
    </w:tbl>
    <w:p w14:paraId="5DF5BABC" w14:textId="77777777" w:rsidR="00661A9E" w:rsidRPr="00661A9E" w:rsidRDefault="00661A9E" w:rsidP="00661A9E">
      <w:pPr>
        <w:rPr>
          <w:vanish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8"/>
        <w:gridCol w:w="4536"/>
      </w:tblGrid>
      <w:tr w:rsidR="00F96977" w:rsidRPr="00661A9E" w14:paraId="6834187B" w14:textId="77777777" w:rsidTr="00661A9E">
        <w:trPr>
          <w:trHeight w:val="305"/>
        </w:trPr>
        <w:tc>
          <w:tcPr>
            <w:tcW w:w="5778" w:type="dxa"/>
            <w:shd w:val="clear" w:color="auto" w:fill="auto"/>
          </w:tcPr>
          <w:p w14:paraId="3709A254" w14:textId="235844C8" w:rsidR="00F96977" w:rsidRDefault="00116485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DPA Reference</w:t>
            </w:r>
            <w:r w:rsidR="00135C71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5B5EA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=dpa_reference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«=dpa_reference»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07A536CD" w14:textId="6F4CF94F" w:rsidR="000C74AA" w:rsidRDefault="00C778C1" w:rsidP="0075196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Date:</w:t>
            </w:r>
            <w:r w:rsidR="008A13E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8A13E8">
              <w:rPr>
                <w:rFonts w:ascii="Arial" w:hAnsi="Arial" w:cs="Arial"/>
                <w:b/>
                <w:bCs/>
                <w:sz w:val="22"/>
                <w:szCs w:val="22"/>
              </w:rPr>
              <w:instrText>date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  <w:tr w:rsidR="00F96977" w:rsidRPr="00661A9E" w14:paraId="608052D1" w14:textId="77777777" w:rsidTr="00661A9E">
        <w:trPr>
          <w:trHeight w:val="564"/>
        </w:trPr>
        <w:tc>
          <w:tcPr>
            <w:tcW w:w="5778" w:type="dxa"/>
            <w:shd w:val="clear" w:color="auto" w:fill="auto"/>
          </w:tcPr>
          <w:p w14:paraId="319C27DC" w14:textId="6E6C6406" w:rsidR="00577D5D" w:rsidRPr="00F4311C" w:rsidRDefault="005B5EAD" w:rsidP="00577D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Offender Name: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=offender_name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«=offender_name»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4EB20274" w14:textId="5FA25CCB" w:rsidR="007F0E37" w:rsidRDefault="00BE23A4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4311C">
              <w:rPr>
                <w:rFonts w:ascii="Arial" w:hAnsi="Arial" w:cs="Arial"/>
                <w:b/>
                <w:sz w:val="22"/>
                <w:szCs w:val="22"/>
              </w:rPr>
              <w:t xml:space="preserve">DOB: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=date_of_birth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«=date_of_birth»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1E150CAF" w14:textId="7709305A" w:rsidR="00730B72" w:rsidRPr="00F4311C" w:rsidRDefault="00730B72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Aliases:</w:t>
            </w:r>
            <w:r w:rsidR="008A13E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=aliases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«=aliases»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289468AC" w14:textId="34FF2901" w:rsidR="00030E2E" w:rsidRPr="00F4311C" w:rsidRDefault="00493318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4311C">
              <w:rPr>
                <w:rFonts w:ascii="Arial" w:hAnsi="Arial" w:cs="Arial"/>
                <w:b/>
                <w:sz w:val="22"/>
                <w:szCs w:val="22"/>
              </w:rPr>
              <w:t>Prison</w:t>
            </w:r>
            <w:r w:rsidR="00F07BC3" w:rsidRPr="00F4311C">
              <w:rPr>
                <w:rFonts w:ascii="Arial" w:hAnsi="Arial" w:cs="Arial"/>
                <w:b/>
                <w:sz w:val="22"/>
                <w:szCs w:val="22"/>
              </w:rPr>
              <w:t xml:space="preserve"> Numbers</w:t>
            </w:r>
            <w:r w:rsidR="008541AC" w:rsidRPr="00F4311C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1C5A76" w:rsidRPr="00F4311C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8A13E8">
              <w:rPr>
                <w:rFonts w:ascii="Arial" w:hAnsi="Arial" w:cs="Arial"/>
                <w:b/>
                <w:bCs/>
                <w:sz w:val="22"/>
                <w:szCs w:val="22"/>
              </w:rPr>
              <w:instrText>prison_numbers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«=prison_numbers»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35F60EF1" w14:textId="77777777" w:rsidR="0085555E" w:rsidRDefault="0085555E" w:rsidP="0085555E">
      <w:pPr>
        <w:jc w:val="both"/>
      </w:pPr>
    </w:p>
    <w:p w14:paraId="3BA8066C" w14:textId="77777777" w:rsidR="001E1D57" w:rsidRDefault="00F149BA" w:rsidP="00543E5F">
      <w:pPr>
        <w:pStyle w:val="Heading1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 PROTECTION ACT 201</w:t>
      </w:r>
      <w:r w:rsidR="00D619CA" w:rsidRPr="002E00A7">
        <w:rPr>
          <w:rFonts w:ascii="Arial" w:hAnsi="Arial" w:cs="Arial"/>
          <w:sz w:val="32"/>
          <w:szCs w:val="32"/>
        </w:rPr>
        <w:t>8: SUBJECT ACCESS REQUEST</w:t>
      </w:r>
    </w:p>
    <w:p w14:paraId="380B3307" w14:textId="77777777" w:rsidR="00543E5F" w:rsidRPr="00543E5F" w:rsidRDefault="00543E5F" w:rsidP="00543E5F"/>
    <w:p w14:paraId="20B16C8F" w14:textId="77777777" w:rsidR="001E1D57" w:rsidRDefault="001E1D57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above has made a request for disclosure of their personal data held by H</w:t>
      </w:r>
      <w:r w:rsidR="00730B72">
        <w:rPr>
          <w:rFonts w:ascii="Arial" w:hAnsi="Arial"/>
          <w:szCs w:val="24"/>
        </w:rPr>
        <w:t>is</w:t>
      </w:r>
      <w:r>
        <w:rPr>
          <w:rFonts w:ascii="Arial" w:hAnsi="Arial"/>
          <w:szCs w:val="24"/>
        </w:rPr>
        <w:t xml:space="preserve"> Majesty’s Prison </w:t>
      </w:r>
      <w:r w:rsidR="00352614">
        <w:rPr>
          <w:rFonts w:ascii="Arial" w:hAnsi="Arial"/>
          <w:szCs w:val="24"/>
        </w:rPr>
        <w:t xml:space="preserve">and Probation </w:t>
      </w:r>
      <w:r>
        <w:rPr>
          <w:rFonts w:ascii="Arial" w:hAnsi="Arial"/>
          <w:szCs w:val="24"/>
        </w:rPr>
        <w:t xml:space="preserve">Service </w:t>
      </w:r>
      <w:r w:rsidR="003F765A">
        <w:rPr>
          <w:rFonts w:ascii="Arial" w:hAnsi="Arial"/>
          <w:szCs w:val="24"/>
        </w:rPr>
        <w:t>(HMP</w:t>
      </w:r>
      <w:r w:rsidR="00352614">
        <w:rPr>
          <w:rFonts w:ascii="Arial" w:hAnsi="Arial"/>
          <w:szCs w:val="24"/>
        </w:rPr>
        <w:t>P</w:t>
      </w:r>
      <w:r w:rsidR="003F765A">
        <w:rPr>
          <w:rFonts w:ascii="Arial" w:hAnsi="Arial"/>
          <w:szCs w:val="24"/>
        </w:rPr>
        <w:t xml:space="preserve">S) </w:t>
      </w:r>
      <w:r>
        <w:rPr>
          <w:rFonts w:ascii="Arial" w:hAnsi="Arial"/>
          <w:szCs w:val="24"/>
        </w:rPr>
        <w:t>und</w:t>
      </w:r>
      <w:r w:rsidR="00C17141">
        <w:rPr>
          <w:rFonts w:ascii="Arial" w:hAnsi="Arial"/>
          <w:szCs w:val="24"/>
        </w:rPr>
        <w:t>er the Data Protection Act</w:t>
      </w:r>
      <w:r w:rsidR="00D10E83">
        <w:rPr>
          <w:rFonts w:ascii="Arial" w:hAnsi="Arial"/>
          <w:szCs w:val="24"/>
        </w:rPr>
        <w:t xml:space="preserve"> 2018</w:t>
      </w:r>
      <w:r w:rsidR="00C17141">
        <w:rPr>
          <w:rFonts w:ascii="Arial" w:hAnsi="Arial"/>
          <w:szCs w:val="24"/>
        </w:rPr>
        <w:t xml:space="preserve"> (DPA)</w:t>
      </w:r>
      <w:r>
        <w:rPr>
          <w:rFonts w:ascii="Arial" w:hAnsi="Arial"/>
          <w:szCs w:val="24"/>
        </w:rPr>
        <w:t>.</w:t>
      </w:r>
    </w:p>
    <w:p w14:paraId="519E7BB2" w14:textId="77777777" w:rsidR="001E1D57" w:rsidRDefault="001E1D57" w:rsidP="001E1D57">
      <w:pPr>
        <w:jc w:val="both"/>
        <w:rPr>
          <w:rFonts w:ascii="Arial" w:hAnsi="Arial"/>
          <w:szCs w:val="24"/>
        </w:rPr>
      </w:pPr>
    </w:p>
    <w:p w14:paraId="47FC3C06" w14:textId="77777777" w:rsidR="001E1D57" w:rsidRDefault="001E1D57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following information has been requested:</w:t>
      </w:r>
    </w:p>
    <w:tbl>
      <w:tblPr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72"/>
      </w:tblGrid>
      <w:tr w:rsidR="001E1D57" w:rsidRPr="00661A9E" w14:paraId="598A4917" w14:textId="77777777" w:rsidTr="00661A9E">
        <w:trPr>
          <w:trHeight w:val="1030"/>
        </w:trPr>
        <w:tc>
          <w:tcPr>
            <w:tcW w:w="10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77C49" w14:textId="77777777" w:rsidR="003C1079" w:rsidRDefault="003C1079" w:rsidP="006E1C65">
            <w:pPr>
              <w:ind w:left="720"/>
              <w:rPr>
                <w:rFonts w:ascii="Arial" w:hAnsi="Arial"/>
                <w:b/>
                <w:color w:val="0000FF"/>
                <w:szCs w:val="24"/>
                <w:u w:val="single"/>
              </w:rPr>
            </w:pPr>
          </w:p>
          <w:p w14:paraId="37680BF1" w14:textId="58D04067" w:rsidR="00A77651" w:rsidRDefault="00D21555" w:rsidP="003C1079">
            <w:pPr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</w:pPr>
            <w:r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  <w:t>Please provide CCTV footage</w:t>
            </w:r>
            <w:r w:rsidR="0091367E"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  <w:t xml:space="preserve"> and a current up to date photograph of prisoner</w:t>
            </w:r>
          </w:p>
          <w:p w14:paraId="614EC226" w14:textId="77777777" w:rsidR="00424482" w:rsidRDefault="00424482" w:rsidP="003C1079">
            <w:pPr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</w:pPr>
          </w:p>
          <w:p w14:paraId="401728C2" w14:textId="7337CE6F" w:rsidR="00A77651" w:rsidRDefault="00A77651" w:rsidP="003C1079">
            <w:pPr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</w:pPr>
          </w:p>
          <w:p w14:paraId="3EF76D83" w14:textId="77777777" w:rsidR="00A77651" w:rsidRDefault="00A77651" w:rsidP="003C1079">
            <w:pPr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</w:pPr>
          </w:p>
          <w:p w14:paraId="5DABC73F" w14:textId="51D738F7" w:rsidR="00A77651" w:rsidRPr="00A77651" w:rsidRDefault="00A77651" w:rsidP="003C1079">
            <w:pPr>
              <w:rPr>
                <w:rFonts w:ascii="Arial" w:hAnsi="Arial"/>
                <w:b/>
                <w:color w:val="0000ED"/>
                <w:sz w:val="28"/>
                <w:szCs w:val="24"/>
                <w:u w:val="single"/>
              </w:rPr>
            </w:pPr>
            <w:r w:rsidRPr="00A77651">
              <w:rPr>
                <w:rFonts w:ascii="Arial" w:hAnsi="Arial"/>
                <w:b/>
                <w:color w:val="0000ED"/>
                <w:sz w:val="28"/>
                <w:szCs w:val="24"/>
                <w:u w:val="single"/>
              </w:rPr>
              <w:t>Important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br/>
            </w:r>
            <w:r w:rsidRPr="00A77651">
              <w:rPr>
                <w:rStyle w:val="fabric-text-color-mark"/>
                <w:rFonts w:ascii="Arial" w:hAnsi="Arial" w:cs="Arial"/>
                <w:b/>
                <w:bCs/>
                <w:color w:val="0000ED"/>
                <w:spacing w:val="-1"/>
                <w:sz w:val="28"/>
                <w:szCs w:val="28"/>
                <w:shd w:val="clear" w:color="auto" w:fill="FFFFFF"/>
              </w:rPr>
              <w:t xml:space="preserve">Please </w:t>
            </w:r>
            <w:r w:rsidR="0091367E">
              <w:rPr>
                <w:rStyle w:val="fabric-text-color-mark"/>
                <w:rFonts w:ascii="Arial" w:hAnsi="Arial" w:cs="Arial"/>
                <w:b/>
                <w:bCs/>
                <w:color w:val="0000ED"/>
                <w:spacing w:val="-1"/>
                <w:sz w:val="28"/>
                <w:szCs w:val="28"/>
                <w:shd w:val="clear" w:color="auto" w:fill="FFFFFF"/>
              </w:rPr>
              <w:t>n</w:t>
            </w:r>
            <w:r w:rsidRPr="00A77651">
              <w:rPr>
                <w:rStyle w:val="fabric-text-color-mark"/>
                <w:rFonts w:ascii="Arial" w:hAnsi="Arial" w:cs="Arial"/>
                <w:b/>
                <w:bCs/>
                <w:color w:val="0000ED"/>
                <w:spacing w:val="-1"/>
                <w:sz w:val="28"/>
                <w:szCs w:val="28"/>
                <w:shd w:val="clear" w:color="auto" w:fill="FFFFFF"/>
              </w:rPr>
              <w:t xml:space="preserve">ote, only provide footage for the specific </w:t>
            </w:r>
            <w:r w:rsidR="00962079">
              <w:rPr>
                <w:rStyle w:val="fabric-text-color-mark"/>
                <w:rFonts w:ascii="Arial" w:hAnsi="Arial" w:cs="Arial"/>
                <w:b/>
                <w:bCs/>
                <w:color w:val="0000ED"/>
                <w:spacing w:val="-1"/>
                <w:sz w:val="28"/>
                <w:szCs w:val="28"/>
                <w:shd w:val="clear" w:color="auto" w:fill="FFFFFF"/>
              </w:rPr>
              <w:t>i</w:t>
            </w:r>
            <w:r w:rsidRPr="00A77651">
              <w:rPr>
                <w:rStyle w:val="fabric-text-color-mark"/>
                <w:rFonts w:ascii="Arial" w:hAnsi="Arial" w:cs="Arial"/>
                <w:b/>
                <w:bCs/>
                <w:color w:val="0000ED"/>
                <w:spacing w:val="-1"/>
                <w:sz w:val="28"/>
                <w:szCs w:val="28"/>
                <w:shd w:val="clear" w:color="auto" w:fill="FFFFFF"/>
              </w:rPr>
              <w:t>ncident/specific timeframe requested.</w:t>
            </w:r>
            <w:r w:rsidR="0091367E">
              <w:rPr>
                <w:rStyle w:val="fabric-text-color-mark"/>
                <w:rFonts w:ascii="Arial" w:hAnsi="Arial" w:cs="Arial"/>
                <w:b/>
                <w:bCs/>
                <w:color w:val="0000ED"/>
                <w:spacing w:val="-1"/>
                <w:sz w:val="28"/>
                <w:szCs w:val="28"/>
                <w:shd w:val="clear" w:color="auto" w:fill="FFFFFF"/>
              </w:rPr>
              <w:t xml:space="preserve"> Please also provide a current up-to-date photograph of the prisoner in order to confirm their identity.</w:t>
            </w:r>
          </w:p>
          <w:p w14:paraId="0C2950C4" w14:textId="77777777" w:rsidR="00D21555" w:rsidRDefault="00D21555" w:rsidP="003C1079">
            <w:pPr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</w:pPr>
          </w:p>
          <w:p w14:paraId="280C1532" w14:textId="77777777" w:rsidR="00D21555" w:rsidRDefault="00D21555" w:rsidP="003C1079">
            <w:pPr>
              <w:rPr>
                <w:rFonts w:ascii="Arial" w:hAnsi="Arial"/>
                <w:b/>
                <w:szCs w:val="24"/>
              </w:rPr>
            </w:pPr>
          </w:p>
          <w:p w14:paraId="7295D629" w14:textId="77777777" w:rsidR="00120FC3" w:rsidRDefault="00120FC3" w:rsidP="00120FC3">
            <w:pPr>
              <w:numPr>
                <w:ilvl w:val="0"/>
                <w:numId w:val="15"/>
              </w:numPr>
              <w:rPr>
                <w:rFonts w:ascii="Arial" w:hAnsi="Arial"/>
                <w:b/>
                <w:szCs w:val="24"/>
              </w:rPr>
            </w:pPr>
            <w:r w:rsidRPr="002E0BE5">
              <w:rPr>
                <w:rFonts w:ascii="Arial" w:hAnsi="Arial"/>
                <w:b/>
                <w:szCs w:val="24"/>
              </w:rPr>
              <w:t>PLEASE NOTE: ONLY SEND THE INFORMATION AS REQUESTED ABOVE</w:t>
            </w:r>
          </w:p>
          <w:p w14:paraId="7945C92B" w14:textId="77777777" w:rsidR="00120FC3" w:rsidRDefault="00120FC3" w:rsidP="00120FC3">
            <w:pPr>
              <w:rPr>
                <w:rFonts w:ascii="Arial" w:hAnsi="Arial"/>
                <w:b/>
                <w:szCs w:val="24"/>
              </w:rPr>
            </w:pPr>
          </w:p>
          <w:p w14:paraId="05437494" w14:textId="77777777" w:rsidR="00120FC3" w:rsidRDefault="00120FC3" w:rsidP="00120FC3">
            <w:pPr>
              <w:numPr>
                <w:ilvl w:val="0"/>
                <w:numId w:val="15"/>
              </w:numPr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Please ensure the RETURN COVER is enclosed within your data reply.</w:t>
            </w:r>
          </w:p>
          <w:p w14:paraId="07DC1248" w14:textId="77777777" w:rsidR="00120FC3" w:rsidRDefault="00120FC3" w:rsidP="00120FC3">
            <w:pPr>
              <w:rPr>
                <w:rFonts w:ascii="Arial" w:hAnsi="Arial"/>
                <w:b/>
                <w:szCs w:val="24"/>
              </w:rPr>
            </w:pPr>
          </w:p>
          <w:p w14:paraId="20B616B2" w14:textId="39B3FB0F" w:rsidR="00120FC3" w:rsidRDefault="00120FC3" w:rsidP="00120FC3">
            <w:pPr>
              <w:numPr>
                <w:ilvl w:val="0"/>
                <w:numId w:val="15"/>
              </w:numPr>
              <w:jc w:val="both"/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 xml:space="preserve">The information is required in Branston by no later than: </w:t>
            </w:r>
            <w:r w:rsidR="008A13E8" w:rsidRPr="001040F8">
              <w:rPr>
                <w:rFonts w:ascii="Arial" w:hAnsi="Arial" w:cs="Arial"/>
                <w:b/>
                <w:bCs/>
                <w:szCs w:val="24"/>
              </w:rPr>
              <w:fldChar w:fldCharType="begin"/>
            </w:r>
            <w:r w:rsidR="008A13E8" w:rsidRPr="001040F8">
              <w:rPr>
                <w:rFonts w:ascii="Arial" w:hAnsi="Arial" w:cs="Arial"/>
                <w:b/>
                <w:bCs/>
                <w:szCs w:val="24"/>
              </w:rPr>
              <w:instrText xml:space="preserve"> MERGEFIELD =deadline \* MERGEFORMAT </w:instrText>
            </w:r>
            <w:r w:rsidR="008A13E8" w:rsidRPr="001040F8">
              <w:rPr>
                <w:rFonts w:ascii="Arial" w:hAnsi="Arial" w:cs="Arial"/>
                <w:b/>
                <w:bCs/>
                <w:szCs w:val="24"/>
              </w:rPr>
              <w:fldChar w:fldCharType="separate"/>
            </w:r>
            <w:r w:rsidR="008A13E8" w:rsidRPr="001040F8">
              <w:rPr>
                <w:rFonts w:ascii="Arial" w:hAnsi="Arial" w:cs="Arial"/>
                <w:b/>
                <w:bCs/>
                <w:noProof/>
                <w:szCs w:val="24"/>
              </w:rPr>
              <w:t>«=deadline»</w:t>
            </w:r>
            <w:r w:rsidR="008A13E8" w:rsidRPr="001040F8">
              <w:rPr>
                <w:rFonts w:ascii="Arial" w:hAnsi="Arial" w:cs="Arial"/>
                <w:b/>
                <w:bCs/>
                <w:szCs w:val="24"/>
              </w:rPr>
              <w:fldChar w:fldCharType="end"/>
            </w:r>
          </w:p>
          <w:p w14:paraId="04916988" w14:textId="77777777" w:rsidR="00083549" w:rsidRPr="00661A9E" w:rsidRDefault="00083549" w:rsidP="00F17485">
            <w:pPr>
              <w:rPr>
                <w:rFonts w:ascii="Arial" w:hAnsi="Arial"/>
                <w:b/>
                <w:color w:val="4472C4"/>
                <w:szCs w:val="24"/>
              </w:rPr>
            </w:pPr>
          </w:p>
        </w:tc>
      </w:tr>
    </w:tbl>
    <w:p w14:paraId="2922EA86" w14:textId="77777777" w:rsidR="00F17485" w:rsidRDefault="00F17485" w:rsidP="001E1D57">
      <w:pPr>
        <w:jc w:val="both"/>
        <w:rPr>
          <w:rFonts w:ascii="Arial" w:hAnsi="Arial"/>
          <w:szCs w:val="24"/>
        </w:rPr>
      </w:pPr>
    </w:p>
    <w:p w14:paraId="3B8BD120" w14:textId="77777777" w:rsidR="00730342" w:rsidRPr="00730342" w:rsidRDefault="00730342" w:rsidP="00F20027">
      <w:pPr>
        <w:pStyle w:val="Heading1"/>
        <w:jc w:val="both"/>
      </w:pPr>
      <w:r w:rsidRPr="00730342">
        <w:t>The DPA requires organisations to provide all releasable information to requestors within one calendar month of a subject access request (SAR) being received. This statutory timeframe starts once a request is received by any part of the Ministry of Justice (MoJ) including HMPPS, and not when it is received by the Offender Subject Access Reques</w:t>
      </w:r>
      <w:r w:rsidR="00F20027">
        <w:t>t Team</w:t>
      </w:r>
    </w:p>
    <w:p w14:paraId="7DE2862C" w14:textId="77777777" w:rsidR="00730342" w:rsidRPr="00730342" w:rsidRDefault="00730342" w:rsidP="00F20027">
      <w:pPr>
        <w:pStyle w:val="Heading1"/>
        <w:jc w:val="both"/>
      </w:pPr>
    </w:p>
    <w:p w14:paraId="7642461C" w14:textId="77777777" w:rsidR="00730342" w:rsidRDefault="00730342" w:rsidP="00F20027">
      <w:pPr>
        <w:pStyle w:val="Heading1"/>
        <w:jc w:val="both"/>
      </w:pPr>
      <w:r w:rsidRPr="00730342">
        <w:t xml:space="preserve">In order </w:t>
      </w:r>
      <w:r>
        <w:t>to help us ensure the request is</w:t>
      </w:r>
      <w:r w:rsidRPr="00730342">
        <w:t xml:space="preserve"> completed within one calendar month we are requesting that the information required from you is provided to u</w:t>
      </w:r>
      <w:r w:rsidR="00544EC8">
        <w:t>s no later than</w:t>
      </w:r>
      <w:r w:rsidR="00F20027">
        <w:t xml:space="preserve"> 5</w:t>
      </w:r>
      <w:r>
        <w:t xml:space="preserve"> calendar days, as set out in </w:t>
      </w:r>
      <w:r w:rsidR="00684271">
        <w:lastRenderedPageBreak/>
        <w:t xml:space="preserve">5.16 of the Information Requests Policy </w:t>
      </w:r>
      <w:r w:rsidR="00730B72">
        <w:t>Framework.</w:t>
      </w:r>
      <w:r w:rsidRPr="00730342">
        <w:t xml:space="preserve"> Failure to comply with this will result in escalation </w:t>
      </w:r>
      <w:r>
        <w:t>to</w:t>
      </w:r>
      <w:r w:rsidRPr="00730342">
        <w:t xml:space="preserve"> your </w:t>
      </w:r>
      <w:r>
        <w:t>Governor</w:t>
      </w:r>
      <w:r w:rsidRPr="00730342">
        <w:t>. Please send the information to the Offender Subject Access Request Team at the above address, quoting our reference and including a copy of this form</w:t>
      </w:r>
    </w:p>
    <w:p w14:paraId="67889163" w14:textId="77777777" w:rsidR="001E1D57" w:rsidRDefault="001E1D57" w:rsidP="00F20027">
      <w:pPr>
        <w:pStyle w:val="Heading1"/>
        <w:jc w:val="both"/>
      </w:pPr>
    </w:p>
    <w:p w14:paraId="7D3E6E7C" w14:textId="77777777" w:rsidR="001E1D57" w:rsidRDefault="001E1D57" w:rsidP="00F20027">
      <w:pPr>
        <w:pStyle w:val="Heading1"/>
        <w:jc w:val="both"/>
      </w:pPr>
      <w:r>
        <w:t xml:space="preserve">If the </w:t>
      </w:r>
      <w:r w:rsidR="00730342">
        <w:t>offender</w:t>
      </w:r>
      <w:r>
        <w:t xml:space="preserve">’s record has been sent on to another prison, </w:t>
      </w:r>
      <w:r w:rsidR="005C719C">
        <w:t xml:space="preserve">destroyed in accordance with </w:t>
      </w:r>
      <w:r w:rsidR="003F765A">
        <w:t>Prison Service Instruction (</w:t>
      </w:r>
      <w:r w:rsidR="005C719C">
        <w:t>PSI</w:t>
      </w:r>
      <w:r w:rsidR="003F765A">
        <w:t>)</w:t>
      </w:r>
      <w:r w:rsidR="00BD5277">
        <w:t xml:space="preserve"> 04/2018</w:t>
      </w:r>
      <w:r>
        <w:t xml:space="preserve"> or if there is no trace of records </w:t>
      </w:r>
      <w:r w:rsidR="00730B72">
        <w:t>held,</w:t>
      </w:r>
      <w:r>
        <w:t xml:space="preserve"> please indicate below and return this request to </w:t>
      </w:r>
      <w:hyperlink r:id="rId9" w:history="1">
        <w:r w:rsidR="00730342" w:rsidRPr="001103AA">
          <w:rPr>
            <w:rStyle w:val="Hyperlink"/>
            <w:rFonts w:ascii="Arial" w:hAnsi="Arial"/>
            <w:szCs w:val="24"/>
          </w:rPr>
          <w:t>data.access1@justice.gov.uk</w:t>
        </w:r>
      </w:hyperlink>
      <w:r>
        <w:t xml:space="preserve"> </w:t>
      </w:r>
    </w:p>
    <w:p w14:paraId="5F217DFC" w14:textId="77777777" w:rsidR="001E1D57" w:rsidRDefault="001E1D57" w:rsidP="00F20027">
      <w:pPr>
        <w:pStyle w:val="Heading1"/>
      </w:pPr>
    </w:p>
    <w:p w14:paraId="22EB1EF7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>□ Record sent</w:t>
      </w:r>
      <w:r>
        <w:rPr>
          <w:rFonts w:cs="Arial"/>
          <w:sz w:val="22"/>
          <w:szCs w:val="22"/>
        </w:rPr>
        <w:t xml:space="preserve"> to HMP/Unit ___________________</w:t>
      </w:r>
      <w:r w:rsidRPr="00760F12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     </w:t>
      </w:r>
      <w:r w:rsidRPr="00760F12">
        <w:rPr>
          <w:rFonts w:cs="Arial"/>
          <w:sz w:val="22"/>
          <w:szCs w:val="22"/>
        </w:rPr>
        <w:t>Date Sent: _______________________</w:t>
      </w:r>
      <w:r>
        <w:rPr>
          <w:rFonts w:cs="Arial"/>
          <w:sz w:val="22"/>
          <w:szCs w:val="22"/>
        </w:rPr>
        <w:t>______</w:t>
      </w:r>
    </w:p>
    <w:p w14:paraId="310FAB38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</w:p>
    <w:p w14:paraId="412853BE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 xml:space="preserve">□ Record destroyed in accordance with PSI 04/2018  </w:t>
      </w:r>
      <w:r>
        <w:rPr>
          <w:rFonts w:cs="Arial"/>
          <w:sz w:val="22"/>
          <w:szCs w:val="22"/>
        </w:rPr>
        <w:t xml:space="preserve">  </w:t>
      </w:r>
      <w:r w:rsidRPr="00760F12">
        <w:rPr>
          <w:rFonts w:cs="Arial"/>
          <w:sz w:val="22"/>
          <w:szCs w:val="22"/>
        </w:rPr>
        <w:t>Date of Destruction: _____________</w:t>
      </w:r>
      <w:r>
        <w:rPr>
          <w:rFonts w:cs="Arial"/>
          <w:sz w:val="22"/>
          <w:szCs w:val="22"/>
        </w:rPr>
        <w:t>_______</w:t>
      </w:r>
      <w:r w:rsidRPr="00760F12">
        <w:rPr>
          <w:rFonts w:cs="Arial"/>
          <w:sz w:val="22"/>
          <w:szCs w:val="22"/>
        </w:rPr>
        <w:t>__</w:t>
      </w:r>
    </w:p>
    <w:p w14:paraId="4321760B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</w:p>
    <w:p w14:paraId="75BA4B8D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>□ No records held/ No trace of record</w:t>
      </w:r>
      <w:r>
        <w:rPr>
          <w:rFonts w:cs="Arial"/>
          <w:sz w:val="22"/>
          <w:szCs w:val="22"/>
        </w:rPr>
        <w:t xml:space="preserve"> ___________     Date: </w:t>
      </w:r>
      <w:r w:rsidRPr="00760F12">
        <w:rPr>
          <w:rFonts w:cs="Arial"/>
          <w:sz w:val="22"/>
          <w:szCs w:val="22"/>
        </w:rPr>
        <w:t>_________</w:t>
      </w:r>
      <w:r>
        <w:rPr>
          <w:rFonts w:cs="Arial"/>
          <w:sz w:val="22"/>
          <w:szCs w:val="22"/>
        </w:rPr>
        <w:t>__________________</w:t>
      </w:r>
      <w:r w:rsidRPr="00760F12">
        <w:rPr>
          <w:rFonts w:cs="Arial"/>
          <w:sz w:val="22"/>
          <w:szCs w:val="22"/>
        </w:rPr>
        <w:t>______</w:t>
      </w:r>
    </w:p>
    <w:p w14:paraId="06F14BF9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</w:p>
    <w:p w14:paraId="71FC4AB9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>Signed: _____________________</w:t>
      </w:r>
      <w:r>
        <w:rPr>
          <w:rFonts w:cs="Arial"/>
          <w:sz w:val="22"/>
          <w:szCs w:val="22"/>
        </w:rPr>
        <w:t>_________</w:t>
      </w:r>
      <w:r w:rsidRPr="00760F12">
        <w:rPr>
          <w:rFonts w:cs="Arial"/>
          <w:sz w:val="22"/>
          <w:szCs w:val="22"/>
        </w:rPr>
        <w:t>_____</w:t>
      </w:r>
      <w:r>
        <w:rPr>
          <w:rFonts w:cs="Arial"/>
          <w:sz w:val="22"/>
          <w:szCs w:val="22"/>
        </w:rPr>
        <w:t xml:space="preserve">    </w:t>
      </w:r>
      <w:r w:rsidRPr="00760F12">
        <w:rPr>
          <w:rFonts w:cs="Arial"/>
          <w:sz w:val="22"/>
          <w:szCs w:val="22"/>
        </w:rPr>
        <w:t>Print Name: ________</w:t>
      </w:r>
      <w:r>
        <w:rPr>
          <w:rFonts w:cs="Arial"/>
          <w:sz w:val="22"/>
          <w:szCs w:val="22"/>
        </w:rPr>
        <w:t>______</w:t>
      </w:r>
      <w:r w:rsidRPr="00760F12">
        <w:rPr>
          <w:rFonts w:cs="Arial"/>
          <w:sz w:val="22"/>
          <w:szCs w:val="22"/>
        </w:rPr>
        <w:t>______________</w:t>
      </w:r>
    </w:p>
    <w:p w14:paraId="76CB8F0B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</w:p>
    <w:p w14:paraId="7A3B924D" w14:textId="77777777" w:rsidR="008D048B" w:rsidRPr="00760F12" w:rsidRDefault="008D048B" w:rsidP="00F20027">
      <w:pPr>
        <w:pStyle w:val="Heading1"/>
        <w:rPr>
          <w:rFonts w:cs="Arial"/>
          <w:sz w:val="22"/>
          <w:szCs w:val="22"/>
        </w:rPr>
      </w:pPr>
      <w:r w:rsidRPr="00760F12">
        <w:rPr>
          <w:rFonts w:cs="Arial"/>
          <w:sz w:val="22"/>
          <w:szCs w:val="22"/>
        </w:rPr>
        <w:t>Position/Grade: _______</w:t>
      </w:r>
      <w:r>
        <w:rPr>
          <w:rFonts w:cs="Arial"/>
          <w:sz w:val="22"/>
          <w:szCs w:val="22"/>
        </w:rPr>
        <w:t xml:space="preserve">______________________    </w:t>
      </w:r>
      <w:r w:rsidRPr="00760F12">
        <w:rPr>
          <w:rFonts w:cs="Arial"/>
          <w:sz w:val="22"/>
          <w:szCs w:val="22"/>
        </w:rPr>
        <w:t>Date: ______________</w:t>
      </w:r>
      <w:r>
        <w:rPr>
          <w:rFonts w:cs="Arial"/>
          <w:sz w:val="22"/>
          <w:szCs w:val="22"/>
        </w:rPr>
        <w:t>______</w:t>
      </w:r>
      <w:r w:rsidRPr="00760F12">
        <w:rPr>
          <w:rFonts w:cs="Arial"/>
          <w:sz w:val="22"/>
          <w:szCs w:val="22"/>
        </w:rPr>
        <w:t>_____________</w:t>
      </w:r>
    </w:p>
    <w:p w14:paraId="5A68972C" w14:textId="77777777" w:rsidR="001E1D57" w:rsidRDefault="001E1D57" w:rsidP="00F20027">
      <w:pPr>
        <w:pStyle w:val="Heading1"/>
      </w:pPr>
    </w:p>
    <w:p w14:paraId="797C4EEB" w14:textId="77777777" w:rsidR="001E1D57" w:rsidRDefault="001E1D57" w:rsidP="00F20027">
      <w:pPr>
        <w:pStyle w:val="Heading1"/>
        <w:jc w:val="both"/>
      </w:pPr>
      <w:r>
        <w:t>If you would like furthe</w:t>
      </w:r>
      <w:r w:rsidR="003F765A">
        <w:t xml:space="preserve">r information on how to handle </w:t>
      </w:r>
      <w:r w:rsidR="00352614">
        <w:t>SARs</w:t>
      </w:r>
      <w:r w:rsidR="00B50355">
        <w:t xml:space="preserve">, please refer to </w:t>
      </w:r>
      <w:r w:rsidR="001B7EBE">
        <w:t>the Information Requests Policy Framework</w:t>
      </w:r>
      <w:r>
        <w:t xml:space="preserve"> or contact </w:t>
      </w:r>
      <w:r w:rsidR="003B5121">
        <w:t xml:space="preserve">the </w:t>
      </w:r>
      <w:r w:rsidR="00CF1DA5">
        <w:t>Offender Subject Access Request Team</w:t>
      </w:r>
      <w:r>
        <w:t>. In addition, please read the information on the following pages very carefully.</w:t>
      </w:r>
    </w:p>
    <w:p w14:paraId="30EC88B4" w14:textId="77777777" w:rsidR="001E1D57" w:rsidRDefault="001E1D57" w:rsidP="00F20027">
      <w:pPr>
        <w:pStyle w:val="Heading1"/>
        <w:jc w:val="both"/>
      </w:pPr>
    </w:p>
    <w:p w14:paraId="7D453AA0" w14:textId="77777777" w:rsidR="001E1D57" w:rsidRDefault="001E1D57" w:rsidP="00F20027">
      <w:pPr>
        <w:pStyle w:val="Heading1"/>
      </w:pPr>
    </w:p>
    <w:p w14:paraId="63E71923" w14:textId="77777777" w:rsidR="001E1D57" w:rsidRDefault="001E1D57" w:rsidP="00F20027">
      <w:pPr>
        <w:pStyle w:val="Heading1"/>
      </w:pPr>
      <w:r>
        <w:t>Thank you</w:t>
      </w:r>
    </w:p>
    <w:p w14:paraId="33BC4E39" w14:textId="77777777" w:rsidR="001E1D57" w:rsidRDefault="001E1D57" w:rsidP="00F20027">
      <w:pPr>
        <w:pStyle w:val="Heading1"/>
      </w:pPr>
    </w:p>
    <w:p w14:paraId="5A11B9DF" w14:textId="77777777" w:rsidR="00F84767" w:rsidRDefault="00F84767" w:rsidP="00F20027">
      <w:pPr>
        <w:pStyle w:val="Heading1"/>
      </w:pPr>
    </w:p>
    <w:p w14:paraId="75147FB1" w14:textId="77777777" w:rsidR="001E1D57" w:rsidRDefault="001E1D57" w:rsidP="00F20027">
      <w:pPr>
        <w:pStyle w:val="Heading1"/>
      </w:pPr>
      <w:r>
        <w:t>Application Team</w:t>
      </w:r>
    </w:p>
    <w:p w14:paraId="2E73A7C8" w14:textId="77777777" w:rsidR="001E1D57" w:rsidRDefault="00CF1DA5" w:rsidP="00F20027">
      <w:pPr>
        <w:pStyle w:val="Heading1"/>
      </w:pPr>
      <w:r>
        <w:t>Offender Subject Access Request Team</w:t>
      </w:r>
    </w:p>
    <w:p w14:paraId="25F86E83" w14:textId="77777777" w:rsidR="001E1D57" w:rsidRDefault="001E1D57" w:rsidP="00F20027">
      <w:pPr>
        <w:pStyle w:val="Heading1"/>
      </w:pPr>
      <w:r>
        <w:t>Ministry of Justice</w:t>
      </w:r>
    </w:p>
    <w:p w14:paraId="46B45CAC" w14:textId="77777777" w:rsidR="001E1D57" w:rsidRDefault="001E1D57" w:rsidP="00F20027">
      <w:pPr>
        <w:pStyle w:val="Heading1"/>
        <w:rPr>
          <w:u w:val="single"/>
        </w:rPr>
      </w:pPr>
      <w:r>
        <w:br w:type="page"/>
      </w:r>
    </w:p>
    <w:p w14:paraId="10541E76" w14:textId="77777777" w:rsidR="001E1D57" w:rsidRDefault="001E1D57" w:rsidP="00F20027">
      <w:pPr>
        <w:pStyle w:val="Heading1"/>
        <w:jc w:val="both"/>
      </w:pPr>
      <w:r>
        <w:rPr>
          <w:u w:val="single"/>
        </w:rPr>
        <w:lastRenderedPageBreak/>
        <w:t>Key information in handling a D</w:t>
      </w:r>
      <w:r w:rsidR="000A57A5">
        <w:rPr>
          <w:u w:val="single"/>
        </w:rPr>
        <w:t xml:space="preserve">ata </w:t>
      </w:r>
      <w:r>
        <w:rPr>
          <w:u w:val="single"/>
        </w:rPr>
        <w:t>P</w:t>
      </w:r>
      <w:r w:rsidR="000A57A5">
        <w:rPr>
          <w:u w:val="single"/>
        </w:rPr>
        <w:t xml:space="preserve">rotection </w:t>
      </w:r>
      <w:r>
        <w:rPr>
          <w:u w:val="single"/>
        </w:rPr>
        <w:t>A</w:t>
      </w:r>
      <w:r w:rsidR="000A57A5">
        <w:rPr>
          <w:u w:val="single"/>
        </w:rPr>
        <w:t>ct</w:t>
      </w:r>
      <w:r w:rsidR="00730342">
        <w:rPr>
          <w:u w:val="single"/>
        </w:rPr>
        <w:t xml:space="preserve"> 2018</w:t>
      </w:r>
      <w:r w:rsidR="000A57A5">
        <w:rPr>
          <w:u w:val="single"/>
        </w:rPr>
        <w:t>:</w:t>
      </w:r>
      <w:r>
        <w:rPr>
          <w:u w:val="single"/>
        </w:rPr>
        <w:t xml:space="preserve"> Subject Access Request </w:t>
      </w:r>
    </w:p>
    <w:p w14:paraId="06213E88" w14:textId="77777777" w:rsidR="001E1D57" w:rsidRDefault="001E1D57" w:rsidP="00F20027">
      <w:pPr>
        <w:pStyle w:val="Heading1"/>
        <w:jc w:val="both"/>
      </w:pPr>
    </w:p>
    <w:p w14:paraId="44689A95" w14:textId="77777777" w:rsidR="001E1D57" w:rsidRDefault="001E1D57" w:rsidP="00F20027">
      <w:pPr>
        <w:pStyle w:val="Heading1"/>
        <w:jc w:val="both"/>
      </w:pPr>
      <w:r>
        <w:t>Please contact all departments and co-ordinate the collection of all electronic and hard copy (paper) r</w:t>
      </w:r>
      <w:r w:rsidR="00730342">
        <w:t>ecords relating to this offender</w:t>
      </w:r>
      <w:r>
        <w:t>.</w:t>
      </w:r>
    </w:p>
    <w:p w14:paraId="7BFF224A" w14:textId="77777777" w:rsidR="001E1D57" w:rsidRDefault="001E1D57" w:rsidP="00F20027">
      <w:pPr>
        <w:pStyle w:val="Heading1"/>
        <w:jc w:val="both"/>
      </w:pPr>
    </w:p>
    <w:p w14:paraId="05D35AC3" w14:textId="77777777" w:rsidR="001E1D57" w:rsidRPr="00860FEC" w:rsidRDefault="001E1D57" w:rsidP="00F20027">
      <w:pPr>
        <w:pStyle w:val="Heading1"/>
        <w:jc w:val="both"/>
      </w:pPr>
      <w:r>
        <w:t>All back records should be linked</w:t>
      </w:r>
      <w:r w:rsidR="000A57A5">
        <w:t xml:space="preserve"> from previous establishments. </w:t>
      </w:r>
      <w:r>
        <w:t xml:space="preserve">If these are not held at </w:t>
      </w:r>
      <w:r w:rsidRPr="00860FEC">
        <w:t xml:space="preserve">your </w:t>
      </w:r>
      <w:r w:rsidR="00730B72" w:rsidRPr="00860FEC">
        <w:t>establishment,</w:t>
      </w:r>
      <w:r w:rsidRPr="00860FEC">
        <w:t xml:space="preserve"> you will need to request th</w:t>
      </w:r>
      <w:r w:rsidR="006151D4" w:rsidRPr="00860FEC">
        <w:t xml:space="preserve">em from previous establishments </w:t>
      </w:r>
      <w:r w:rsidR="00860FEC" w:rsidRPr="00860FEC">
        <w:t xml:space="preserve">in accordance with PSI </w:t>
      </w:r>
      <w:r w:rsidR="00BD5277">
        <w:t>04/2018</w:t>
      </w:r>
      <w:r w:rsidR="00860FEC" w:rsidRPr="00860FEC">
        <w:t>.</w:t>
      </w:r>
    </w:p>
    <w:p w14:paraId="184D9148" w14:textId="77777777" w:rsidR="00860FEC" w:rsidRDefault="00860FEC" w:rsidP="00F20027">
      <w:pPr>
        <w:pStyle w:val="Heading1"/>
        <w:jc w:val="both"/>
      </w:pPr>
    </w:p>
    <w:p w14:paraId="72CB3199" w14:textId="77777777" w:rsidR="006151D4" w:rsidRDefault="001E1D57" w:rsidP="00F20027">
      <w:pPr>
        <w:pStyle w:val="Heading1"/>
        <w:jc w:val="both"/>
      </w:pPr>
      <w:r>
        <w:t>For Security Department. All security information should be supplied and must include information gathered in previous estab</w:t>
      </w:r>
      <w:r w:rsidR="000A57A5">
        <w:t xml:space="preserve">lishments and/or sentence(s). </w:t>
      </w:r>
      <w:r>
        <w:t xml:space="preserve">Where this is not already held, you must contact the previous </w:t>
      </w:r>
      <w:r w:rsidR="000A57A5">
        <w:t xml:space="preserve">establishment(s) to obtain it. </w:t>
      </w:r>
      <w:r>
        <w:t>The security information you send to us must include dates, S</w:t>
      </w:r>
      <w:r w:rsidR="0041671C">
        <w:t xml:space="preserve">ecurity </w:t>
      </w:r>
      <w:r>
        <w:t>I</w:t>
      </w:r>
      <w:r w:rsidR="0041671C">
        <w:t xml:space="preserve">nformation </w:t>
      </w:r>
      <w:r>
        <w:t>R</w:t>
      </w:r>
      <w:r w:rsidR="0041671C">
        <w:t>eport (SIR)</w:t>
      </w:r>
      <w:r>
        <w:t xml:space="preserve"> numbers and a comprehensive</w:t>
      </w:r>
      <w:r w:rsidR="000A57A5">
        <w:t xml:space="preserve"> description of each incident. </w:t>
      </w:r>
    </w:p>
    <w:p w14:paraId="783AAE7E" w14:textId="77777777" w:rsidR="006151D4" w:rsidRDefault="006151D4" w:rsidP="00F20027">
      <w:pPr>
        <w:pStyle w:val="Heading1"/>
        <w:jc w:val="both"/>
      </w:pPr>
    </w:p>
    <w:p w14:paraId="7E4517F9" w14:textId="77777777" w:rsidR="006151D4" w:rsidRDefault="001E1D57" w:rsidP="00F20027">
      <w:pPr>
        <w:pStyle w:val="Heading1"/>
        <w:jc w:val="both"/>
      </w:pPr>
      <w:r>
        <w:t xml:space="preserve">If you are using the Mercury </w:t>
      </w:r>
      <w:r w:rsidR="000A57A5">
        <w:t>Intelligence S</w:t>
      </w:r>
      <w:r>
        <w:t>ystem</w:t>
      </w:r>
      <w:r w:rsidR="000A57A5">
        <w:t xml:space="preserve"> (MIS)</w:t>
      </w:r>
      <w:r>
        <w:t xml:space="preserve"> please provide the information requested using the M</w:t>
      </w:r>
      <w:r w:rsidR="000A57A5">
        <w:t>ercury Dissemination Guida</w:t>
      </w:r>
      <w:r w:rsidR="006151D4">
        <w:t xml:space="preserve">nce and email direct to </w:t>
      </w:r>
      <w:hyperlink r:id="rId10" w:history="1">
        <w:r w:rsidR="00561CEE" w:rsidRPr="002E4952">
          <w:rPr>
            <w:rStyle w:val="Hyperlink"/>
            <w:rFonts w:ascii="Arial" w:hAnsi="Arial"/>
            <w:szCs w:val="24"/>
          </w:rPr>
          <w:t>SecurityDataAccess@justice.gov.uk</w:t>
        </w:r>
      </w:hyperlink>
    </w:p>
    <w:p w14:paraId="3BB5A391" w14:textId="77777777" w:rsidR="006151D4" w:rsidRDefault="006151D4" w:rsidP="00F20027">
      <w:pPr>
        <w:pStyle w:val="Heading1"/>
        <w:jc w:val="both"/>
      </w:pPr>
    </w:p>
    <w:p w14:paraId="4250D21C" w14:textId="77777777" w:rsidR="001E1D57" w:rsidRDefault="001E1D57" w:rsidP="00F20027">
      <w:pPr>
        <w:pStyle w:val="Heading1"/>
        <w:jc w:val="both"/>
      </w:pPr>
      <w:r>
        <w:t xml:space="preserve">All the information supplied will be vetted in accordance with the </w:t>
      </w:r>
      <w:r w:rsidR="00352614">
        <w:t>DPA</w:t>
      </w:r>
      <w:r>
        <w:t xml:space="preserve"> and where appropriate, exemptions will be </w:t>
      </w:r>
      <w:r w:rsidR="00730B72">
        <w:t>applied,</w:t>
      </w:r>
      <w:r>
        <w:t xml:space="preserve"> and information will not be disclosed.</w:t>
      </w:r>
    </w:p>
    <w:p w14:paraId="31994D3F" w14:textId="77777777" w:rsidR="001E1D57" w:rsidRDefault="001E1D57" w:rsidP="00F20027">
      <w:pPr>
        <w:pStyle w:val="Heading1"/>
        <w:jc w:val="both"/>
      </w:pPr>
    </w:p>
    <w:p w14:paraId="613531E4" w14:textId="77777777" w:rsidR="001E1D57" w:rsidRDefault="001E1D57" w:rsidP="00F20027">
      <w:pPr>
        <w:pStyle w:val="Heading1"/>
        <w:jc w:val="both"/>
      </w:pPr>
      <w:r>
        <w:t xml:space="preserve">If the security information is being sent at the same time as other data, it would be useful if it could be put in a separate envelope, marked ‘Security Information’ and placed on top. </w:t>
      </w:r>
    </w:p>
    <w:p w14:paraId="50C7E705" w14:textId="77777777" w:rsidR="001E1D57" w:rsidRDefault="001E1D57" w:rsidP="00F20027">
      <w:pPr>
        <w:pStyle w:val="Heading1"/>
        <w:jc w:val="both"/>
      </w:pPr>
    </w:p>
    <w:p w14:paraId="1FF699F0" w14:textId="77777777" w:rsidR="001E1D57" w:rsidRDefault="001E1D57" w:rsidP="00F20027">
      <w:pPr>
        <w:pStyle w:val="Heading1"/>
        <w:jc w:val="both"/>
      </w:pPr>
      <w:r>
        <w:t>Please provide all information in A4 format without staples or paperclips to assist us to process the request as quickly as possible</w:t>
      </w:r>
      <w:r w:rsidR="000A57A5">
        <w:t>.</w:t>
      </w:r>
    </w:p>
    <w:p w14:paraId="527C4DF9" w14:textId="77777777" w:rsidR="001E1D57" w:rsidRDefault="001E1D57" w:rsidP="00F20027">
      <w:pPr>
        <w:pStyle w:val="Heading1"/>
        <w:jc w:val="both"/>
      </w:pPr>
    </w:p>
    <w:p w14:paraId="05C835BB" w14:textId="77777777" w:rsidR="001E1D57" w:rsidRDefault="001E1D57" w:rsidP="00F20027">
      <w:pPr>
        <w:pStyle w:val="Heading1"/>
      </w:pPr>
    </w:p>
    <w:p w14:paraId="6CC20C77" w14:textId="77777777" w:rsidR="001E1D57" w:rsidRDefault="001E1D57" w:rsidP="00F20027">
      <w:pPr>
        <w:pStyle w:val="Heading1"/>
        <w:rPr>
          <w:rFonts w:cs="Arial"/>
          <w:bCs/>
        </w:rPr>
      </w:pPr>
    </w:p>
    <w:p w14:paraId="6B6520A6" w14:textId="77777777" w:rsidR="001E1D57" w:rsidRDefault="001E1D57" w:rsidP="00F20027">
      <w:pPr>
        <w:pStyle w:val="Heading1"/>
        <w:rPr>
          <w:rFonts w:cs="Arial"/>
          <w:bCs/>
        </w:rPr>
      </w:pPr>
    </w:p>
    <w:p w14:paraId="21A25E0B" w14:textId="77777777" w:rsidR="001E1D57" w:rsidRDefault="001E1D57" w:rsidP="00F20027">
      <w:pPr>
        <w:pStyle w:val="Heading1"/>
        <w:rPr>
          <w:rFonts w:cs="Arial"/>
          <w:bCs/>
        </w:rPr>
      </w:pPr>
    </w:p>
    <w:p w14:paraId="6CFE8876" w14:textId="77777777" w:rsidR="001E1D57" w:rsidRDefault="001E1D57" w:rsidP="00F20027">
      <w:pPr>
        <w:pStyle w:val="Heading1"/>
        <w:rPr>
          <w:rFonts w:cs="Arial"/>
          <w:bCs/>
        </w:rPr>
      </w:pPr>
    </w:p>
    <w:p w14:paraId="7BC6071B" w14:textId="77777777" w:rsidR="001E1D57" w:rsidRDefault="001E1D57" w:rsidP="00F20027">
      <w:pPr>
        <w:pStyle w:val="Heading1"/>
      </w:pPr>
      <w:r>
        <w:rPr>
          <w:rFonts w:cs="Arial"/>
        </w:rPr>
        <w:t xml:space="preserve"> </w:t>
      </w:r>
    </w:p>
    <w:p w14:paraId="770B9AE7" w14:textId="77777777" w:rsidR="001E1D57" w:rsidRDefault="001E1D57" w:rsidP="00F20027">
      <w:pPr>
        <w:pStyle w:val="Heading1"/>
      </w:pPr>
    </w:p>
    <w:p w14:paraId="1342991D" w14:textId="77777777" w:rsidR="001E1D57" w:rsidRDefault="001E1D57" w:rsidP="00F20027">
      <w:pPr>
        <w:pStyle w:val="Heading1"/>
      </w:pPr>
    </w:p>
    <w:p w14:paraId="7CF8B77C" w14:textId="77777777" w:rsidR="001E1D57" w:rsidRDefault="001E1D57" w:rsidP="00F20027">
      <w:pPr>
        <w:pStyle w:val="Heading1"/>
      </w:pPr>
    </w:p>
    <w:p w14:paraId="6CA41AF6" w14:textId="77777777" w:rsidR="00F92DA5" w:rsidRDefault="00F92DA5" w:rsidP="00F20027">
      <w:pPr>
        <w:pStyle w:val="Heading1"/>
      </w:pPr>
    </w:p>
    <w:p w14:paraId="6EAB4693" w14:textId="77777777" w:rsidR="00F92DA5" w:rsidRDefault="00F92DA5" w:rsidP="00F20027">
      <w:pPr>
        <w:pStyle w:val="Heading1"/>
      </w:pPr>
    </w:p>
    <w:p w14:paraId="3BBF754E" w14:textId="77777777" w:rsidR="00F92DA5" w:rsidRDefault="00F92DA5" w:rsidP="00F20027">
      <w:pPr>
        <w:pStyle w:val="Heading1"/>
      </w:pPr>
    </w:p>
    <w:p w14:paraId="3B040D93" w14:textId="77777777" w:rsidR="00F92DA5" w:rsidRDefault="00F92DA5" w:rsidP="00F20027">
      <w:pPr>
        <w:pStyle w:val="Heading1"/>
      </w:pPr>
    </w:p>
    <w:p w14:paraId="25898AE2" w14:textId="77777777" w:rsidR="00F92DA5" w:rsidRDefault="00F92DA5" w:rsidP="00F20027">
      <w:pPr>
        <w:pStyle w:val="Heading1"/>
      </w:pPr>
    </w:p>
    <w:p w14:paraId="28A1C8B5" w14:textId="77777777" w:rsidR="00F92DA5" w:rsidRDefault="00F92DA5" w:rsidP="00F20027">
      <w:pPr>
        <w:pStyle w:val="Heading1"/>
      </w:pPr>
    </w:p>
    <w:p w14:paraId="619DA1F7" w14:textId="77777777" w:rsidR="00F92DA5" w:rsidRDefault="00F92DA5" w:rsidP="00F20027">
      <w:pPr>
        <w:pStyle w:val="Heading1"/>
      </w:pPr>
    </w:p>
    <w:p w14:paraId="775B753E" w14:textId="77777777" w:rsidR="00F92DA5" w:rsidRDefault="00F92DA5" w:rsidP="00F20027">
      <w:pPr>
        <w:pStyle w:val="Heading1"/>
      </w:pPr>
    </w:p>
    <w:p w14:paraId="0AADB6AD" w14:textId="77777777" w:rsidR="00F92DA5" w:rsidRDefault="00F92DA5" w:rsidP="00F20027">
      <w:pPr>
        <w:pStyle w:val="Heading1"/>
      </w:pPr>
    </w:p>
    <w:p w14:paraId="4545B4BC" w14:textId="77777777" w:rsidR="00BB0AE5" w:rsidRDefault="00BB0AE5" w:rsidP="00F20027">
      <w:pPr>
        <w:pStyle w:val="Heading1"/>
      </w:pPr>
    </w:p>
    <w:p w14:paraId="1E335861" w14:textId="77777777" w:rsidR="00083549" w:rsidRDefault="00083549" w:rsidP="00F20027">
      <w:pPr>
        <w:pStyle w:val="Heading1"/>
      </w:pPr>
    </w:p>
    <w:p w14:paraId="32D2510A" w14:textId="77777777" w:rsidR="00F92DA5" w:rsidRDefault="00F92DA5" w:rsidP="00F20027">
      <w:pPr>
        <w:pStyle w:val="Heading1"/>
      </w:pPr>
    </w:p>
    <w:p w14:paraId="497BB144" w14:textId="77777777" w:rsidR="00F92DA5" w:rsidRDefault="00F92DA5" w:rsidP="004A452E"/>
    <w:p w14:paraId="294C663B" w14:textId="77777777" w:rsidR="00F92DA5" w:rsidRDefault="00F92DA5" w:rsidP="004A452E"/>
    <w:p w14:paraId="72FAA7D1" w14:textId="77777777" w:rsidR="00F92DA5" w:rsidRDefault="00F92DA5" w:rsidP="004A452E"/>
    <w:p w14:paraId="1504FA95" w14:textId="77777777" w:rsidR="00083549" w:rsidRDefault="0024762B" w:rsidP="00083549">
      <w:pPr>
        <w:jc w:val="center"/>
        <w:rPr>
          <w:rFonts w:ascii="Arial" w:hAnsi="Arial" w:cs="Arial"/>
          <w:sz w:val="72"/>
          <w:szCs w:val="72"/>
          <w:u w:val="single"/>
        </w:rPr>
      </w:pPr>
      <w:r>
        <w:rPr>
          <w:rFonts w:ascii="Arial" w:hAnsi="Arial" w:cs="Arial"/>
          <w:sz w:val="72"/>
          <w:szCs w:val="72"/>
          <w:u w:val="single"/>
        </w:rPr>
        <w:br w:type="page"/>
      </w:r>
      <w:r w:rsidR="00083549">
        <w:rPr>
          <w:rFonts w:ascii="Arial" w:hAnsi="Arial" w:cs="Arial"/>
          <w:sz w:val="72"/>
          <w:szCs w:val="72"/>
          <w:u w:val="single"/>
        </w:rPr>
        <w:lastRenderedPageBreak/>
        <w:t>RETURN COVER</w:t>
      </w:r>
    </w:p>
    <w:p w14:paraId="7B0DF121" w14:textId="77777777" w:rsidR="00083549" w:rsidRDefault="00083549" w:rsidP="00083549">
      <w:pPr>
        <w:rPr>
          <w:rFonts w:ascii="Arial" w:hAnsi="Arial" w:cs="Arial"/>
          <w:sz w:val="72"/>
          <w:szCs w:val="72"/>
        </w:rPr>
      </w:pPr>
    </w:p>
    <w:p w14:paraId="60E8785F" w14:textId="6F49FBCE" w:rsidR="00083549" w:rsidRDefault="00F96977" w:rsidP="00083549">
      <w:pPr>
        <w:rPr>
          <w:rFonts w:ascii="Arial" w:hAnsi="Arial" w:cs="Arial"/>
          <w:sz w:val="72"/>
          <w:szCs w:val="72"/>
        </w:rPr>
      </w:pPr>
      <w:r w:rsidRPr="00F96977">
        <w:rPr>
          <w:rFonts w:ascii="Arial" w:hAnsi="Arial" w:cs="Arial"/>
          <w:sz w:val="72"/>
          <w:szCs w:val="72"/>
        </w:rPr>
        <w:t xml:space="preserve">DPA REF: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=dpa_reference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«=dpa_reference»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p w14:paraId="515EB83E" w14:textId="77777777" w:rsidR="003A1E9A" w:rsidRDefault="003A1E9A" w:rsidP="00083549">
      <w:pPr>
        <w:rPr>
          <w:rFonts w:ascii="Arial" w:hAnsi="Arial" w:cs="Arial"/>
          <w:sz w:val="72"/>
          <w:szCs w:val="72"/>
        </w:rPr>
      </w:pPr>
    </w:p>
    <w:p w14:paraId="39CEF34C" w14:textId="77777777" w:rsidR="00BC3EA2" w:rsidRPr="00F96977" w:rsidRDefault="00BC3EA2" w:rsidP="00083549">
      <w:pPr>
        <w:rPr>
          <w:rFonts w:ascii="Arial" w:hAnsi="Arial" w:cs="Arial"/>
          <w:sz w:val="72"/>
          <w:szCs w:val="72"/>
        </w:rPr>
      </w:pPr>
    </w:p>
    <w:p w14:paraId="53587D1B" w14:textId="1A7A37D1" w:rsidR="00083549" w:rsidRDefault="00083549" w:rsidP="00083549">
      <w:pPr>
        <w:rPr>
          <w:rFonts w:ascii="Arial" w:hAnsi="Arial" w:cs="Arial"/>
          <w:sz w:val="72"/>
          <w:szCs w:val="72"/>
        </w:rPr>
      </w:pPr>
      <w:r w:rsidRPr="00F96977">
        <w:rPr>
          <w:rFonts w:ascii="Arial" w:hAnsi="Arial" w:cs="Arial"/>
          <w:sz w:val="72"/>
          <w:szCs w:val="72"/>
        </w:rPr>
        <w:t xml:space="preserve">NAME: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=offender_name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«=offender_name»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p w14:paraId="04C44E21" w14:textId="77777777" w:rsidR="003A1E9A" w:rsidRDefault="003A1E9A" w:rsidP="00083549">
      <w:pPr>
        <w:rPr>
          <w:rFonts w:ascii="Arial" w:hAnsi="Arial" w:cs="Arial"/>
          <w:sz w:val="72"/>
          <w:szCs w:val="72"/>
        </w:rPr>
      </w:pPr>
    </w:p>
    <w:p w14:paraId="79F5E8E1" w14:textId="77777777" w:rsidR="002E0FB1" w:rsidRPr="00F96977" w:rsidRDefault="002E0FB1" w:rsidP="00083549">
      <w:pPr>
        <w:rPr>
          <w:rFonts w:ascii="Arial" w:hAnsi="Arial" w:cs="Arial"/>
          <w:sz w:val="72"/>
          <w:szCs w:val="72"/>
        </w:rPr>
      </w:pPr>
    </w:p>
    <w:p w14:paraId="69F3F5F9" w14:textId="7F56E14C" w:rsidR="00CC5DD4" w:rsidRDefault="003A1E9A" w:rsidP="00083549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PRISON NUMBER</w:t>
      </w:r>
      <w:r w:rsidR="0009132F">
        <w:rPr>
          <w:rFonts w:ascii="Arial" w:hAnsi="Arial" w:cs="Arial"/>
          <w:sz w:val="72"/>
          <w:szCs w:val="72"/>
        </w:rPr>
        <w:t xml:space="preserve">: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=prison_numbers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«=prison_numbers»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p w14:paraId="4F304392" w14:textId="77777777" w:rsidR="002E0BE5" w:rsidRDefault="002E0BE5" w:rsidP="00083549">
      <w:pPr>
        <w:rPr>
          <w:rFonts w:ascii="Arial" w:hAnsi="Arial" w:cs="Arial"/>
          <w:sz w:val="72"/>
          <w:szCs w:val="72"/>
        </w:rPr>
      </w:pPr>
    </w:p>
    <w:p w14:paraId="099D2A62" w14:textId="77777777" w:rsidR="002E0BE5" w:rsidRDefault="002E0BE5" w:rsidP="00083549">
      <w:pPr>
        <w:rPr>
          <w:rFonts w:ascii="Arial" w:hAnsi="Arial" w:cs="Arial"/>
          <w:sz w:val="72"/>
          <w:szCs w:val="72"/>
        </w:rPr>
      </w:pPr>
    </w:p>
    <w:p w14:paraId="6D6FAC1E" w14:textId="0A9129A1" w:rsidR="003C1079" w:rsidRDefault="00CC5DD4" w:rsidP="00083549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DATA REQUESTED:</w:t>
      </w:r>
      <w:r w:rsidR="00E63F8E">
        <w:rPr>
          <w:rFonts w:ascii="Arial" w:hAnsi="Arial" w:cs="Arial"/>
          <w:sz w:val="72"/>
          <w:szCs w:val="72"/>
        </w:rPr>
        <w:t xml:space="preserve"> </w:t>
      </w:r>
      <w:r w:rsidR="00AB4AF2">
        <w:rPr>
          <w:rFonts w:ascii="Arial" w:hAnsi="Arial" w:cs="Arial"/>
          <w:sz w:val="72"/>
          <w:szCs w:val="72"/>
        </w:rPr>
        <w:t>As detailed above</w:t>
      </w:r>
    </w:p>
    <w:p w14:paraId="702AF5C7" w14:textId="77777777" w:rsidR="002E0BE5" w:rsidRDefault="002E0BE5" w:rsidP="00083549">
      <w:pPr>
        <w:rPr>
          <w:rFonts w:ascii="Arial" w:hAnsi="Arial" w:cs="Arial"/>
          <w:sz w:val="72"/>
          <w:szCs w:val="72"/>
        </w:rPr>
      </w:pPr>
    </w:p>
    <w:p w14:paraId="3B23CF4D" w14:textId="77777777" w:rsidR="002E0BE5" w:rsidRPr="00F96977" w:rsidRDefault="002E0BE5" w:rsidP="00083549">
      <w:pPr>
        <w:rPr>
          <w:rFonts w:ascii="Arial" w:hAnsi="Arial" w:cs="Arial"/>
          <w:sz w:val="72"/>
          <w:szCs w:val="72"/>
        </w:rPr>
      </w:pPr>
    </w:p>
    <w:p w14:paraId="67D48820" w14:textId="5838B745" w:rsidR="00083549" w:rsidRPr="00F471A5" w:rsidRDefault="00083549" w:rsidP="00083549">
      <w:pPr>
        <w:rPr>
          <w:rFonts w:ascii="Arial" w:hAnsi="Arial" w:cs="Arial"/>
          <w:sz w:val="72"/>
          <w:szCs w:val="72"/>
        </w:rPr>
      </w:pPr>
      <w:r w:rsidRPr="00F96977">
        <w:rPr>
          <w:rFonts w:ascii="Arial" w:hAnsi="Arial" w:cs="Arial"/>
          <w:sz w:val="72"/>
          <w:szCs w:val="72"/>
        </w:rPr>
        <w:t>TO BE AT BRANSTON NO LATER THAN:</w:t>
      </w:r>
      <w:r w:rsidR="006E1C65" w:rsidRPr="006E1C65">
        <w:rPr>
          <w:rFonts w:ascii="Arial" w:hAnsi="Arial" w:cs="Arial"/>
          <w:sz w:val="72"/>
          <w:szCs w:val="72"/>
        </w:rPr>
        <w:t xml:space="preserve">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=deadline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«=deadline»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sectPr w:rsidR="00083549" w:rsidRPr="00F471A5" w:rsidSect="00B960F2">
      <w:type w:val="continuous"/>
      <w:pgSz w:w="11909" w:h="16834" w:code="9"/>
      <w:pgMar w:top="426" w:right="994" w:bottom="720" w:left="851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707B"/>
    <w:multiLevelType w:val="hybridMultilevel"/>
    <w:tmpl w:val="F46A230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0087A"/>
    <w:multiLevelType w:val="hybridMultilevel"/>
    <w:tmpl w:val="B8901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8380B"/>
    <w:multiLevelType w:val="hybridMultilevel"/>
    <w:tmpl w:val="FADA37B6"/>
    <w:lvl w:ilvl="0" w:tplc="731C7A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77B86"/>
    <w:multiLevelType w:val="hybridMultilevel"/>
    <w:tmpl w:val="5E066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A3E29"/>
    <w:multiLevelType w:val="singleLevel"/>
    <w:tmpl w:val="DBFE27B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DE96F11"/>
    <w:multiLevelType w:val="hybridMultilevel"/>
    <w:tmpl w:val="3E081A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76FED"/>
    <w:multiLevelType w:val="hybridMultilevel"/>
    <w:tmpl w:val="D2AA6AB0"/>
    <w:lvl w:ilvl="0" w:tplc="E940EB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2335E"/>
    <w:multiLevelType w:val="singleLevel"/>
    <w:tmpl w:val="19AE6D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</w:abstractNum>
  <w:abstractNum w:abstractNumId="8" w15:restartNumberingAfterBreak="0">
    <w:nsid w:val="5C6B4DEA"/>
    <w:multiLevelType w:val="hybridMultilevel"/>
    <w:tmpl w:val="B6C8A2E2"/>
    <w:lvl w:ilvl="0" w:tplc="08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56D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DC65FF1"/>
    <w:multiLevelType w:val="hybridMultilevel"/>
    <w:tmpl w:val="C5A60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763405">
    <w:abstractNumId w:val="4"/>
  </w:num>
  <w:num w:numId="2" w16cid:durableId="774665957">
    <w:abstractNumId w:val="9"/>
  </w:num>
  <w:num w:numId="3" w16cid:durableId="91358716">
    <w:abstractNumId w:val="7"/>
  </w:num>
  <w:num w:numId="4" w16cid:durableId="1345589149">
    <w:abstractNumId w:val="9"/>
  </w:num>
  <w:num w:numId="5" w16cid:durableId="804196030">
    <w:abstractNumId w:val="7"/>
  </w:num>
  <w:num w:numId="6" w16cid:durableId="1354646997">
    <w:abstractNumId w:val="5"/>
  </w:num>
  <w:num w:numId="7" w16cid:durableId="1095370165">
    <w:abstractNumId w:val="8"/>
  </w:num>
  <w:num w:numId="8" w16cid:durableId="68564023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6923219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60771835">
    <w:abstractNumId w:val="0"/>
  </w:num>
  <w:num w:numId="11" w16cid:durableId="434709208">
    <w:abstractNumId w:val="2"/>
  </w:num>
  <w:num w:numId="12" w16cid:durableId="61342066">
    <w:abstractNumId w:val="6"/>
  </w:num>
  <w:num w:numId="13" w16cid:durableId="629090886">
    <w:abstractNumId w:val="3"/>
  </w:num>
  <w:num w:numId="14" w16cid:durableId="43678274">
    <w:abstractNumId w:val="10"/>
  </w:num>
  <w:num w:numId="15" w16cid:durableId="467355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m"/>
  </w:docVars>
  <w:rsids>
    <w:rsidRoot w:val="00567BEB"/>
    <w:rsid w:val="00000022"/>
    <w:rsid w:val="000031FE"/>
    <w:rsid w:val="00004C80"/>
    <w:rsid w:val="00004EA3"/>
    <w:rsid w:val="00007AED"/>
    <w:rsid w:val="00007BA0"/>
    <w:rsid w:val="00007E76"/>
    <w:rsid w:val="00012DEC"/>
    <w:rsid w:val="00030E2E"/>
    <w:rsid w:val="00032121"/>
    <w:rsid w:val="00033CD0"/>
    <w:rsid w:val="000340EC"/>
    <w:rsid w:val="00037637"/>
    <w:rsid w:val="000463C9"/>
    <w:rsid w:val="00051BE9"/>
    <w:rsid w:val="0005775E"/>
    <w:rsid w:val="00062E4A"/>
    <w:rsid w:val="00066A8E"/>
    <w:rsid w:val="00070BFC"/>
    <w:rsid w:val="00077DE0"/>
    <w:rsid w:val="00082817"/>
    <w:rsid w:val="00083549"/>
    <w:rsid w:val="000866E1"/>
    <w:rsid w:val="0009132F"/>
    <w:rsid w:val="00093274"/>
    <w:rsid w:val="000A128B"/>
    <w:rsid w:val="000A2745"/>
    <w:rsid w:val="000A57A5"/>
    <w:rsid w:val="000B5D1E"/>
    <w:rsid w:val="000C5342"/>
    <w:rsid w:val="000C74AA"/>
    <w:rsid w:val="000D208E"/>
    <w:rsid w:val="000D22AD"/>
    <w:rsid w:val="000D7714"/>
    <w:rsid w:val="000E1345"/>
    <w:rsid w:val="000E2188"/>
    <w:rsid w:val="000E2278"/>
    <w:rsid w:val="001030AE"/>
    <w:rsid w:val="00116485"/>
    <w:rsid w:val="00120ED2"/>
    <w:rsid w:val="00120FC3"/>
    <w:rsid w:val="00121C01"/>
    <w:rsid w:val="0012723F"/>
    <w:rsid w:val="00135957"/>
    <w:rsid w:val="00135C71"/>
    <w:rsid w:val="00140F67"/>
    <w:rsid w:val="0014671A"/>
    <w:rsid w:val="00150428"/>
    <w:rsid w:val="00160ED8"/>
    <w:rsid w:val="00182251"/>
    <w:rsid w:val="0018490A"/>
    <w:rsid w:val="00186C4F"/>
    <w:rsid w:val="0019222A"/>
    <w:rsid w:val="001B0D3C"/>
    <w:rsid w:val="001B7EBE"/>
    <w:rsid w:val="001C23C9"/>
    <w:rsid w:val="001C4AF8"/>
    <w:rsid w:val="001C5A76"/>
    <w:rsid w:val="001C5EF0"/>
    <w:rsid w:val="001C732E"/>
    <w:rsid w:val="001D078B"/>
    <w:rsid w:val="001D5C74"/>
    <w:rsid w:val="001E1D57"/>
    <w:rsid w:val="001F4A98"/>
    <w:rsid w:val="001F73BE"/>
    <w:rsid w:val="0020237A"/>
    <w:rsid w:val="00203127"/>
    <w:rsid w:val="002031F6"/>
    <w:rsid w:val="00207732"/>
    <w:rsid w:val="00207C9C"/>
    <w:rsid w:val="00214CB7"/>
    <w:rsid w:val="0022213B"/>
    <w:rsid w:val="00230D85"/>
    <w:rsid w:val="002426C4"/>
    <w:rsid w:val="002427FF"/>
    <w:rsid w:val="00243995"/>
    <w:rsid w:val="0024762B"/>
    <w:rsid w:val="00247E45"/>
    <w:rsid w:val="00251861"/>
    <w:rsid w:val="00255CB6"/>
    <w:rsid w:val="00260F20"/>
    <w:rsid w:val="00264BC8"/>
    <w:rsid w:val="00267215"/>
    <w:rsid w:val="00267591"/>
    <w:rsid w:val="0026777D"/>
    <w:rsid w:val="002764DF"/>
    <w:rsid w:val="00280FF6"/>
    <w:rsid w:val="00282433"/>
    <w:rsid w:val="002A0D06"/>
    <w:rsid w:val="002A5580"/>
    <w:rsid w:val="002A5F43"/>
    <w:rsid w:val="002B01F7"/>
    <w:rsid w:val="002C1DDF"/>
    <w:rsid w:val="002C1FE7"/>
    <w:rsid w:val="002D08F3"/>
    <w:rsid w:val="002D0DC6"/>
    <w:rsid w:val="002D2E97"/>
    <w:rsid w:val="002D4A20"/>
    <w:rsid w:val="002E00A7"/>
    <w:rsid w:val="002E0BE5"/>
    <w:rsid w:val="002E0FB1"/>
    <w:rsid w:val="002F1F20"/>
    <w:rsid w:val="003243B3"/>
    <w:rsid w:val="00325461"/>
    <w:rsid w:val="00325BD2"/>
    <w:rsid w:val="00331E11"/>
    <w:rsid w:val="00336E3F"/>
    <w:rsid w:val="0034090F"/>
    <w:rsid w:val="0034365B"/>
    <w:rsid w:val="00352614"/>
    <w:rsid w:val="0035435D"/>
    <w:rsid w:val="00355131"/>
    <w:rsid w:val="0036484A"/>
    <w:rsid w:val="00370B1E"/>
    <w:rsid w:val="00390086"/>
    <w:rsid w:val="00390150"/>
    <w:rsid w:val="003A1E9A"/>
    <w:rsid w:val="003B5121"/>
    <w:rsid w:val="003B7F5C"/>
    <w:rsid w:val="003C1079"/>
    <w:rsid w:val="003E4924"/>
    <w:rsid w:val="003E7E2C"/>
    <w:rsid w:val="003F27B1"/>
    <w:rsid w:val="003F765A"/>
    <w:rsid w:val="00400960"/>
    <w:rsid w:val="00401B70"/>
    <w:rsid w:val="00403576"/>
    <w:rsid w:val="00411F23"/>
    <w:rsid w:val="00414F6E"/>
    <w:rsid w:val="0041671C"/>
    <w:rsid w:val="004172D2"/>
    <w:rsid w:val="004173B7"/>
    <w:rsid w:val="004242F6"/>
    <w:rsid w:val="00424482"/>
    <w:rsid w:val="00430F30"/>
    <w:rsid w:val="0043692A"/>
    <w:rsid w:val="00437454"/>
    <w:rsid w:val="0044254B"/>
    <w:rsid w:val="00450102"/>
    <w:rsid w:val="00450F50"/>
    <w:rsid w:val="0045453E"/>
    <w:rsid w:val="00455C4A"/>
    <w:rsid w:val="0045628D"/>
    <w:rsid w:val="0046411F"/>
    <w:rsid w:val="00466514"/>
    <w:rsid w:val="004671DE"/>
    <w:rsid w:val="00485E21"/>
    <w:rsid w:val="004866B2"/>
    <w:rsid w:val="00493318"/>
    <w:rsid w:val="004A452E"/>
    <w:rsid w:val="004A7F4A"/>
    <w:rsid w:val="004B1C2E"/>
    <w:rsid w:val="004B2809"/>
    <w:rsid w:val="004B2F11"/>
    <w:rsid w:val="004B5BA4"/>
    <w:rsid w:val="004B6651"/>
    <w:rsid w:val="004C0FA2"/>
    <w:rsid w:val="004C2473"/>
    <w:rsid w:val="004C53C0"/>
    <w:rsid w:val="004C5A2F"/>
    <w:rsid w:val="004C7435"/>
    <w:rsid w:val="004C79EF"/>
    <w:rsid w:val="004E71B4"/>
    <w:rsid w:val="005024B9"/>
    <w:rsid w:val="005049AA"/>
    <w:rsid w:val="005065B9"/>
    <w:rsid w:val="00510883"/>
    <w:rsid w:val="005142D7"/>
    <w:rsid w:val="005143B4"/>
    <w:rsid w:val="00521929"/>
    <w:rsid w:val="00524461"/>
    <w:rsid w:val="00524B48"/>
    <w:rsid w:val="00527B77"/>
    <w:rsid w:val="00541178"/>
    <w:rsid w:val="00543E5F"/>
    <w:rsid w:val="00544EC8"/>
    <w:rsid w:val="00554C88"/>
    <w:rsid w:val="00555AB5"/>
    <w:rsid w:val="005564A7"/>
    <w:rsid w:val="00561CEE"/>
    <w:rsid w:val="005642A9"/>
    <w:rsid w:val="00567BEB"/>
    <w:rsid w:val="00575A91"/>
    <w:rsid w:val="00577D5D"/>
    <w:rsid w:val="005813B5"/>
    <w:rsid w:val="00587B9A"/>
    <w:rsid w:val="005946B0"/>
    <w:rsid w:val="00595F9B"/>
    <w:rsid w:val="005B4CBA"/>
    <w:rsid w:val="005B500A"/>
    <w:rsid w:val="005B5EAD"/>
    <w:rsid w:val="005C6384"/>
    <w:rsid w:val="005C719C"/>
    <w:rsid w:val="005D7533"/>
    <w:rsid w:val="005E25A6"/>
    <w:rsid w:val="005E3866"/>
    <w:rsid w:val="005F28C7"/>
    <w:rsid w:val="005F538C"/>
    <w:rsid w:val="00602094"/>
    <w:rsid w:val="006034D4"/>
    <w:rsid w:val="006062CE"/>
    <w:rsid w:val="00613F5F"/>
    <w:rsid w:val="006151C6"/>
    <w:rsid w:val="006151D4"/>
    <w:rsid w:val="006208B5"/>
    <w:rsid w:val="00620964"/>
    <w:rsid w:val="0062465D"/>
    <w:rsid w:val="006253F7"/>
    <w:rsid w:val="006309C6"/>
    <w:rsid w:val="006357AD"/>
    <w:rsid w:val="006358D4"/>
    <w:rsid w:val="00636A5E"/>
    <w:rsid w:val="00637143"/>
    <w:rsid w:val="006441E2"/>
    <w:rsid w:val="00660C4A"/>
    <w:rsid w:val="00661A9E"/>
    <w:rsid w:val="00677CBB"/>
    <w:rsid w:val="00684271"/>
    <w:rsid w:val="006943B4"/>
    <w:rsid w:val="0069584D"/>
    <w:rsid w:val="006A028C"/>
    <w:rsid w:val="006A23FD"/>
    <w:rsid w:val="006A6F67"/>
    <w:rsid w:val="006B0F19"/>
    <w:rsid w:val="006B2E47"/>
    <w:rsid w:val="006C1CE1"/>
    <w:rsid w:val="006C2029"/>
    <w:rsid w:val="006C4568"/>
    <w:rsid w:val="006E1C65"/>
    <w:rsid w:val="006E7DDB"/>
    <w:rsid w:val="006F2CAF"/>
    <w:rsid w:val="00704FA6"/>
    <w:rsid w:val="007137ED"/>
    <w:rsid w:val="00713EB5"/>
    <w:rsid w:val="00717E07"/>
    <w:rsid w:val="00722B76"/>
    <w:rsid w:val="00727F49"/>
    <w:rsid w:val="00730342"/>
    <w:rsid w:val="00730B72"/>
    <w:rsid w:val="00736FFB"/>
    <w:rsid w:val="00741266"/>
    <w:rsid w:val="00742B6E"/>
    <w:rsid w:val="0075196D"/>
    <w:rsid w:val="007522EA"/>
    <w:rsid w:val="00752C0F"/>
    <w:rsid w:val="00755E9A"/>
    <w:rsid w:val="00785401"/>
    <w:rsid w:val="00785A8E"/>
    <w:rsid w:val="007914C3"/>
    <w:rsid w:val="007B1934"/>
    <w:rsid w:val="007B325F"/>
    <w:rsid w:val="007B6148"/>
    <w:rsid w:val="007E31BF"/>
    <w:rsid w:val="007E38E4"/>
    <w:rsid w:val="007E4E49"/>
    <w:rsid w:val="007F0E37"/>
    <w:rsid w:val="007F70A6"/>
    <w:rsid w:val="00801902"/>
    <w:rsid w:val="008029C3"/>
    <w:rsid w:val="00811025"/>
    <w:rsid w:val="0081331A"/>
    <w:rsid w:val="008134AE"/>
    <w:rsid w:val="00814869"/>
    <w:rsid w:val="00815EDD"/>
    <w:rsid w:val="0082559F"/>
    <w:rsid w:val="00833DBE"/>
    <w:rsid w:val="00835885"/>
    <w:rsid w:val="00842A51"/>
    <w:rsid w:val="00845F22"/>
    <w:rsid w:val="00850456"/>
    <w:rsid w:val="00851F64"/>
    <w:rsid w:val="008541AC"/>
    <w:rsid w:val="0085555E"/>
    <w:rsid w:val="00860641"/>
    <w:rsid w:val="0086094A"/>
    <w:rsid w:val="00860FEC"/>
    <w:rsid w:val="00864760"/>
    <w:rsid w:val="00866D61"/>
    <w:rsid w:val="00873F49"/>
    <w:rsid w:val="00883ABB"/>
    <w:rsid w:val="00885F67"/>
    <w:rsid w:val="00886842"/>
    <w:rsid w:val="00893CBF"/>
    <w:rsid w:val="008A13E8"/>
    <w:rsid w:val="008A703D"/>
    <w:rsid w:val="008B1F60"/>
    <w:rsid w:val="008B2F49"/>
    <w:rsid w:val="008B345B"/>
    <w:rsid w:val="008B5CF9"/>
    <w:rsid w:val="008D048B"/>
    <w:rsid w:val="008D4205"/>
    <w:rsid w:val="008E2BDC"/>
    <w:rsid w:val="008E3E72"/>
    <w:rsid w:val="008E497F"/>
    <w:rsid w:val="008E6928"/>
    <w:rsid w:val="008E70C8"/>
    <w:rsid w:val="008F5F87"/>
    <w:rsid w:val="009104A3"/>
    <w:rsid w:val="00912D5F"/>
    <w:rsid w:val="0091367E"/>
    <w:rsid w:val="009157E1"/>
    <w:rsid w:val="009166AD"/>
    <w:rsid w:val="009251FF"/>
    <w:rsid w:val="00941BBD"/>
    <w:rsid w:val="00946EF3"/>
    <w:rsid w:val="00947F48"/>
    <w:rsid w:val="009501C1"/>
    <w:rsid w:val="00960BFF"/>
    <w:rsid w:val="00962079"/>
    <w:rsid w:val="00973D67"/>
    <w:rsid w:val="00976E1B"/>
    <w:rsid w:val="00992E01"/>
    <w:rsid w:val="009A4D0E"/>
    <w:rsid w:val="009A57D9"/>
    <w:rsid w:val="009B2C95"/>
    <w:rsid w:val="009B2D63"/>
    <w:rsid w:val="009B33F4"/>
    <w:rsid w:val="009B3AE4"/>
    <w:rsid w:val="009C453D"/>
    <w:rsid w:val="009C45B9"/>
    <w:rsid w:val="009C4E35"/>
    <w:rsid w:val="009D691D"/>
    <w:rsid w:val="009E65BA"/>
    <w:rsid w:val="009F2191"/>
    <w:rsid w:val="009F6774"/>
    <w:rsid w:val="00A03F9B"/>
    <w:rsid w:val="00A041A6"/>
    <w:rsid w:val="00A171E9"/>
    <w:rsid w:val="00A27704"/>
    <w:rsid w:val="00A34537"/>
    <w:rsid w:val="00A36233"/>
    <w:rsid w:val="00A363BF"/>
    <w:rsid w:val="00A42C72"/>
    <w:rsid w:val="00A54844"/>
    <w:rsid w:val="00A62EC7"/>
    <w:rsid w:val="00A7163F"/>
    <w:rsid w:val="00A736F8"/>
    <w:rsid w:val="00A77651"/>
    <w:rsid w:val="00A7796E"/>
    <w:rsid w:val="00A804E7"/>
    <w:rsid w:val="00A878EE"/>
    <w:rsid w:val="00A9237C"/>
    <w:rsid w:val="00A94002"/>
    <w:rsid w:val="00A95BB8"/>
    <w:rsid w:val="00A970AA"/>
    <w:rsid w:val="00AA6F80"/>
    <w:rsid w:val="00AA79BC"/>
    <w:rsid w:val="00AB4AF2"/>
    <w:rsid w:val="00AB5569"/>
    <w:rsid w:val="00AD5DE0"/>
    <w:rsid w:val="00AD6A29"/>
    <w:rsid w:val="00AE6BDF"/>
    <w:rsid w:val="00AF2380"/>
    <w:rsid w:val="00B0045A"/>
    <w:rsid w:val="00B10CED"/>
    <w:rsid w:val="00B123A0"/>
    <w:rsid w:val="00B172B4"/>
    <w:rsid w:val="00B2018E"/>
    <w:rsid w:val="00B20F7F"/>
    <w:rsid w:val="00B2755F"/>
    <w:rsid w:val="00B36222"/>
    <w:rsid w:val="00B4347B"/>
    <w:rsid w:val="00B44C42"/>
    <w:rsid w:val="00B45D7D"/>
    <w:rsid w:val="00B50355"/>
    <w:rsid w:val="00B56BF2"/>
    <w:rsid w:val="00B62E21"/>
    <w:rsid w:val="00B64E6B"/>
    <w:rsid w:val="00B74ADE"/>
    <w:rsid w:val="00B84F1C"/>
    <w:rsid w:val="00B901D1"/>
    <w:rsid w:val="00B960F2"/>
    <w:rsid w:val="00B97D21"/>
    <w:rsid w:val="00BA0D39"/>
    <w:rsid w:val="00BA12E3"/>
    <w:rsid w:val="00BA6F6C"/>
    <w:rsid w:val="00BB0AE5"/>
    <w:rsid w:val="00BB5AE4"/>
    <w:rsid w:val="00BC3597"/>
    <w:rsid w:val="00BC3B4C"/>
    <w:rsid w:val="00BC3E1B"/>
    <w:rsid w:val="00BC3EA2"/>
    <w:rsid w:val="00BC60B8"/>
    <w:rsid w:val="00BC6303"/>
    <w:rsid w:val="00BD140E"/>
    <w:rsid w:val="00BD26C5"/>
    <w:rsid w:val="00BD4773"/>
    <w:rsid w:val="00BD5277"/>
    <w:rsid w:val="00BE23A4"/>
    <w:rsid w:val="00BF019A"/>
    <w:rsid w:val="00BF0CDC"/>
    <w:rsid w:val="00BF7506"/>
    <w:rsid w:val="00C00CAF"/>
    <w:rsid w:val="00C05C36"/>
    <w:rsid w:val="00C05CF2"/>
    <w:rsid w:val="00C1174B"/>
    <w:rsid w:val="00C1371D"/>
    <w:rsid w:val="00C16A45"/>
    <w:rsid w:val="00C17141"/>
    <w:rsid w:val="00C20944"/>
    <w:rsid w:val="00C20AF1"/>
    <w:rsid w:val="00C21692"/>
    <w:rsid w:val="00C219A3"/>
    <w:rsid w:val="00C21EAE"/>
    <w:rsid w:val="00C404C0"/>
    <w:rsid w:val="00C40567"/>
    <w:rsid w:val="00C62A2A"/>
    <w:rsid w:val="00C65169"/>
    <w:rsid w:val="00C7172F"/>
    <w:rsid w:val="00C74EC5"/>
    <w:rsid w:val="00C778C1"/>
    <w:rsid w:val="00C87770"/>
    <w:rsid w:val="00C94DAC"/>
    <w:rsid w:val="00C95F09"/>
    <w:rsid w:val="00CA1E39"/>
    <w:rsid w:val="00CB396C"/>
    <w:rsid w:val="00CC5DD4"/>
    <w:rsid w:val="00CD7188"/>
    <w:rsid w:val="00CE3A30"/>
    <w:rsid w:val="00CE5A1E"/>
    <w:rsid w:val="00CE61A2"/>
    <w:rsid w:val="00CF1DA5"/>
    <w:rsid w:val="00D02E23"/>
    <w:rsid w:val="00D03743"/>
    <w:rsid w:val="00D10E83"/>
    <w:rsid w:val="00D12F40"/>
    <w:rsid w:val="00D21555"/>
    <w:rsid w:val="00D26CA4"/>
    <w:rsid w:val="00D312FD"/>
    <w:rsid w:val="00D3279D"/>
    <w:rsid w:val="00D330EA"/>
    <w:rsid w:val="00D4654A"/>
    <w:rsid w:val="00D54D75"/>
    <w:rsid w:val="00D619CA"/>
    <w:rsid w:val="00D62D45"/>
    <w:rsid w:val="00D642F8"/>
    <w:rsid w:val="00D73F1D"/>
    <w:rsid w:val="00D81AF0"/>
    <w:rsid w:val="00D82D38"/>
    <w:rsid w:val="00D93E24"/>
    <w:rsid w:val="00D94CE1"/>
    <w:rsid w:val="00DA0869"/>
    <w:rsid w:val="00DA3CC1"/>
    <w:rsid w:val="00DC6AE8"/>
    <w:rsid w:val="00DD27D5"/>
    <w:rsid w:val="00DD4D65"/>
    <w:rsid w:val="00DE0946"/>
    <w:rsid w:val="00DE32FB"/>
    <w:rsid w:val="00DF0B61"/>
    <w:rsid w:val="00DF2070"/>
    <w:rsid w:val="00DF2129"/>
    <w:rsid w:val="00DF2D42"/>
    <w:rsid w:val="00E01E08"/>
    <w:rsid w:val="00E074A6"/>
    <w:rsid w:val="00E12EFE"/>
    <w:rsid w:val="00E15CC6"/>
    <w:rsid w:val="00E23A81"/>
    <w:rsid w:val="00E30F5C"/>
    <w:rsid w:val="00E45E80"/>
    <w:rsid w:val="00E51C74"/>
    <w:rsid w:val="00E55705"/>
    <w:rsid w:val="00E604F0"/>
    <w:rsid w:val="00E63F8E"/>
    <w:rsid w:val="00E72044"/>
    <w:rsid w:val="00E84051"/>
    <w:rsid w:val="00EA04DC"/>
    <w:rsid w:val="00EA5A48"/>
    <w:rsid w:val="00EB77D7"/>
    <w:rsid w:val="00EC6F3B"/>
    <w:rsid w:val="00EE0D33"/>
    <w:rsid w:val="00EE2026"/>
    <w:rsid w:val="00EE2408"/>
    <w:rsid w:val="00EE6DE1"/>
    <w:rsid w:val="00EF161E"/>
    <w:rsid w:val="00EF50A4"/>
    <w:rsid w:val="00EF690B"/>
    <w:rsid w:val="00F07BC3"/>
    <w:rsid w:val="00F13B5B"/>
    <w:rsid w:val="00F149BA"/>
    <w:rsid w:val="00F17485"/>
    <w:rsid w:val="00F177B2"/>
    <w:rsid w:val="00F20027"/>
    <w:rsid w:val="00F210E5"/>
    <w:rsid w:val="00F25046"/>
    <w:rsid w:val="00F35056"/>
    <w:rsid w:val="00F363E9"/>
    <w:rsid w:val="00F364C7"/>
    <w:rsid w:val="00F37813"/>
    <w:rsid w:val="00F42F8C"/>
    <w:rsid w:val="00F4311C"/>
    <w:rsid w:val="00F471A5"/>
    <w:rsid w:val="00F47A7E"/>
    <w:rsid w:val="00F51BF7"/>
    <w:rsid w:val="00F5213A"/>
    <w:rsid w:val="00F57C5E"/>
    <w:rsid w:val="00F643F4"/>
    <w:rsid w:val="00F70093"/>
    <w:rsid w:val="00F70445"/>
    <w:rsid w:val="00F72DEB"/>
    <w:rsid w:val="00F823E4"/>
    <w:rsid w:val="00F84767"/>
    <w:rsid w:val="00F92DA5"/>
    <w:rsid w:val="00F96977"/>
    <w:rsid w:val="00F978BF"/>
    <w:rsid w:val="00FA038D"/>
    <w:rsid w:val="00FB0F6D"/>
    <w:rsid w:val="00FB7FA8"/>
    <w:rsid w:val="00FC0702"/>
    <w:rsid w:val="00FD7D35"/>
    <w:rsid w:val="00FF676E"/>
    <w:rsid w:val="00FF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6C3A31"/>
  <w15:chartTrackingRefBased/>
  <w15:docId w15:val="{A12ABCF0-672D-B74C-B6DB-0A82974C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pacing w:val="-5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b/>
      <w:spacing w:val="-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sz w:val="20"/>
      <w:lang w:val="en-US"/>
    </w:rPr>
  </w:style>
  <w:style w:type="paragraph" w:customStyle="1" w:styleId="DocumentLabel">
    <w:name w:val="Document Label"/>
    <w:basedOn w:val="Normal"/>
    <w:pPr>
      <w:keepNext/>
      <w:keepLines/>
      <w:spacing w:before="400" w:after="120" w:line="240" w:lineRule="atLeast"/>
      <w:ind w:left="-840"/>
    </w:pPr>
    <w:rPr>
      <w:rFonts w:ascii="Arial Black" w:hAnsi="Arial Black"/>
      <w:spacing w:val="-100"/>
      <w:kern w:val="28"/>
      <w:sz w:val="108"/>
    </w:rPr>
  </w:style>
  <w:style w:type="character" w:styleId="Emphasis">
    <w:name w:val="Emphasis"/>
    <w:qFormat/>
    <w:rPr>
      <w:rFonts w:ascii="Arial Black" w:hAnsi="Arial Black"/>
      <w:sz w:val="18"/>
    </w:rPr>
  </w:style>
  <w:style w:type="paragraph" w:styleId="MessageHeader">
    <w:name w:val="Message Header"/>
    <w:basedOn w:val="BodyText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</w:pPr>
    <w:rPr>
      <w:rFonts w:ascii="Arial" w:hAnsi="Arial"/>
      <w:color w:val="auto"/>
      <w:spacing w:val="-5"/>
      <w:lang w:val="en-GB"/>
    </w:r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 Black" w:hAnsi="Arial Black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9" w:color="auto"/>
        <w:between w:val="single" w:sz="6" w:space="19" w:color="auto"/>
      </w:pBdr>
      <w:tabs>
        <w:tab w:val="left" w:pos="1267"/>
        <w:tab w:val="left" w:pos="2938"/>
      </w:tabs>
      <w:spacing w:before="120" w:after="120"/>
      <w:ind w:left="0" w:firstLine="0"/>
    </w:pPr>
  </w:style>
  <w:style w:type="paragraph" w:styleId="BodyText2">
    <w:name w:val="Body Text 2"/>
    <w:basedOn w:val="Normal"/>
    <w:pPr>
      <w:jc w:val="both"/>
    </w:pPr>
  </w:style>
  <w:style w:type="paragraph" w:styleId="BodyText3">
    <w:name w:val="Body Text 3"/>
    <w:basedOn w:val="Normal"/>
    <w:rPr>
      <w:b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lang w:val="en-US"/>
    </w:rPr>
  </w:style>
  <w:style w:type="table" w:styleId="TableGrid">
    <w:name w:val="Table Grid"/>
    <w:basedOn w:val="TableNormal"/>
    <w:rsid w:val="00976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643F4"/>
    <w:rPr>
      <w:color w:val="0000FF"/>
      <w:u w:val="single"/>
    </w:rPr>
  </w:style>
  <w:style w:type="paragraph" w:styleId="BalloonText">
    <w:name w:val="Balloon Text"/>
    <w:basedOn w:val="Normal"/>
    <w:semiHidden/>
    <w:rsid w:val="004A45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2D63"/>
    <w:pPr>
      <w:ind w:left="720"/>
    </w:pPr>
  </w:style>
  <w:style w:type="character" w:customStyle="1" w:styleId="Heading2Char">
    <w:name w:val="Heading 2 Char"/>
    <w:link w:val="Heading2"/>
    <w:rsid w:val="00CF1DA5"/>
    <w:rPr>
      <w:b/>
      <w:i/>
      <w:sz w:val="24"/>
      <w:lang w:eastAsia="en-US"/>
    </w:rPr>
  </w:style>
  <w:style w:type="character" w:customStyle="1" w:styleId="fabric-text-color-mark">
    <w:name w:val="fabric-text-color-mark"/>
    <w:basedOn w:val="DefaultParagraphFont"/>
    <w:rsid w:val="00A77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tice.gov.uk" TargetMode="External"/><Relationship Id="rId3" Type="http://schemas.openxmlformats.org/officeDocument/2006/relationships/styles" Target="styles.xml"/><Relationship Id="rId7" Type="http://schemas.openxmlformats.org/officeDocument/2006/relationships/hyperlink" Target="mailto:Data.Access1@justice.gov.uk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ecurityDataAccess@justice.gov.u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ta.access1@justice.gov.u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PA_Database\Letter%20Templates\IMS002%20Fax%20Head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66569-A5FF-42B6-8166-2368F8555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P:\DPA_Database\Letter Templates\IMS002 Fax Header.dot</Template>
  <TotalTime>13</TotalTime>
  <Pages>4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5480</CharactersWithSpaces>
  <SharedDoc>false</SharedDoc>
  <HLinks>
    <vt:vector size="24" baseType="variant">
      <vt:variant>
        <vt:i4>3342414</vt:i4>
      </vt:variant>
      <vt:variant>
        <vt:i4>9</vt:i4>
      </vt:variant>
      <vt:variant>
        <vt:i4>0</vt:i4>
      </vt:variant>
      <vt:variant>
        <vt:i4>5</vt:i4>
      </vt:variant>
      <vt:variant>
        <vt:lpwstr>mailto:SecurityDataAccess@justice.gov.uk</vt:lpwstr>
      </vt:variant>
      <vt:variant>
        <vt:lpwstr/>
      </vt:variant>
      <vt:variant>
        <vt:i4>983163</vt:i4>
      </vt:variant>
      <vt:variant>
        <vt:i4>6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  <vt:variant>
        <vt:i4>7667766</vt:i4>
      </vt:variant>
      <vt:variant>
        <vt:i4>3</vt:i4>
      </vt:variant>
      <vt:variant>
        <vt:i4>0</vt:i4>
      </vt:variant>
      <vt:variant>
        <vt:i4>5</vt:i4>
      </vt:variant>
      <vt:variant>
        <vt:lpwstr>http://www.justice.gov.uk/</vt:lpwstr>
      </vt:variant>
      <vt:variant>
        <vt:lpwstr/>
      </vt:variant>
      <vt:variant>
        <vt:i4>983163</vt:i4>
      </vt:variant>
      <vt:variant>
        <vt:i4>0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HMPS</dc:creator>
  <cp:keywords/>
  <dc:description/>
  <cp:lastModifiedBy>Shaw, Lucas</cp:lastModifiedBy>
  <cp:revision>11</cp:revision>
  <cp:lastPrinted>2015-10-09T09:41:00Z</cp:lastPrinted>
  <dcterms:created xsi:type="dcterms:W3CDTF">2022-10-21T12:35:00Z</dcterms:created>
  <dcterms:modified xsi:type="dcterms:W3CDTF">2023-04-25T11:02:00Z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