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EC74D2" w14:paraId="1F7E4291" w14:textId="77777777" w:rsidTr="00EC74D2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EC74D2" w14:paraId="43D02AD6" w14:textId="77777777" w:rsidTr="00EC74D2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A374136" w14:textId="77777777" w:rsidR="00567BEB" w:rsidRPr="00EC74D2" w:rsidRDefault="00B1553B" w:rsidP="00EC74D2">
                  <w:pPr>
                    <w:rPr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C97E965" wp14:editId="0AE19326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CD60C1" w14:textId="77777777" w:rsidR="00567BEB" w:rsidRPr="00EC74D2" w:rsidRDefault="00567BEB" w:rsidP="00EC74D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6057F10" w14:textId="77777777" w:rsidR="008B5CF9" w:rsidRPr="00EC74D2" w:rsidRDefault="008B5CF9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2BE8766F" w14:textId="77777777" w:rsidR="00567BEB" w:rsidRPr="00EC74D2" w:rsidRDefault="00AD085C" w:rsidP="00EC74D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</w:t>
                  </w:r>
                  <w:r w:rsidR="00567BEB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9C17C7" w:rsidRPr="00EC74D2"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Team</w:t>
                  </w:r>
                </w:p>
                <w:p w14:paraId="10145033" w14:textId="77777777" w:rsidR="00567BEB" w:rsidRDefault="00AD085C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</w:t>
                  </w:r>
                  <w:r w:rsidR="00567BEB"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 Division</w:t>
                  </w:r>
                </w:p>
                <w:p w14:paraId="76558021" w14:textId="77777777" w:rsidR="00567BEB" w:rsidRPr="00EC74D2" w:rsidRDefault="00567BEB" w:rsidP="00EC74D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921566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1EFC2374" w14:textId="77777777" w:rsidR="00567BEB" w:rsidRPr="00EC74D2" w:rsidRDefault="00502306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 xml:space="preserve">NDC Site </w:t>
                  </w:r>
                </w:p>
                <w:p w14:paraId="49E8ECE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07D58356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51C21CE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4349B21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D4185B9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C74D2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5B40FF4" w14:textId="77777777" w:rsidR="00567BEB" w:rsidRPr="00EC74D2" w:rsidRDefault="00567BEB" w:rsidP="00EC74D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88C707A" w14:textId="011C4A8C" w:rsidR="006953E9" w:rsidRDefault="006953E9" w:rsidP="00EB6A7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77D4E651" w14:textId="2D524777" w:rsidR="00EB6A75" w:rsidRDefault="00EB6A75" w:rsidP="00EB6A7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3D94BA18" w14:textId="77777777" w:rsidR="00567BEB" w:rsidRPr="00EC74D2" w:rsidRDefault="00567BEB" w:rsidP="00EC74D2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DB4108D" w14:textId="77777777" w:rsidR="00567BEB" w:rsidRPr="00EC74D2" w:rsidRDefault="00000000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EC74D2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4FEB9EEE" w14:textId="77777777" w:rsidR="00DF2D42" w:rsidRPr="00EC74D2" w:rsidRDefault="00DF2D42" w:rsidP="00EC74D2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D3CE2A9" w14:textId="77777777" w:rsidR="00DF2D42" w:rsidRPr="00EC74D2" w:rsidRDefault="00DF2D42" w:rsidP="00EC74D2">
                  <w:pPr>
                    <w:rPr>
                      <w:lang w:val="de-DE"/>
                    </w:rPr>
                  </w:pPr>
                </w:p>
              </w:tc>
            </w:tr>
            <w:tr w:rsidR="00567BEB" w:rsidRPr="00EC74D2" w14:paraId="1F68C1D6" w14:textId="77777777" w:rsidTr="00EC74D2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08126E6C" w14:textId="77777777" w:rsidR="00C33836" w:rsidRPr="006A401A" w:rsidRDefault="00223A22" w:rsidP="00C33836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</w:rPr>
                    <w:t>Dear</w:t>
                  </w:r>
                  <w:r w:rsidR="005D7DD1">
                    <w:rPr>
                      <w:rFonts w:ascii="Arial" w:hAnsi="Arial" w:cs="Arial"/>
                    </w:rPr>
                    <w:t xml:space="preserve"> </w: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C33836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C33836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C33836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6879026B" w14:textId="4622D929" w:rsidR="00567BEB" w:rsidRPr="00EC74D2" w:rsidRDefault="00567BEB" w:rsidP="00C33836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055EC2ED" w14:textId="77777777" w:rsidR="00567BEB" w:rsidRPr="00EC74D2" w:rsidRDefault="00567BEB" w:rsidP="00C33836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10E0EA03" w14:textId="77777777" w:rsidR="00567BEB" w:rsidRPr="00EC74D2" w:rsidRDefault="00567BEB" w:rsidP="00EC74D2">
            <w:pPr>
              <w:rPr>
                <w:rFonts w:ascii="Arial" w:hAnsi="Arial" w:cs="Arial"/>
              </w:rPr>
            </w:pPr>
          </w:p>
        </w:tc>
      </w:tr>
    </w:tbl>
    <w:p w14:paraId="49CC8779" w14:textId="77777777" w:rsidR="00EC74D2" w:rsidRPr="00EC74D2" w:rsidRDefault="00EC74D2" w:rsidP="00EC74D2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EC74D2" w14:paraId="0749B11F" w14:textId="77777777" w:rsidTr="00EC74D2">
        <w:trPr>
          <w:trHeight w:val="305"/>
        </w:trPr>
        <w:tc>
          <w:tcPr>
            <w:tcW w:w="5778" w:type="dxa"/>
            <w:shd w:val="clear" w:color="auto" w:fill="auto"/>
          </w:tcPr>
          <w:p w14:paraId="4675FBC8" w14:textId="46C9E06B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EC74D2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374904CB" w14:textId="0FCD45E2" w:rsidR="00DF2D42" w:rsidRPr="00EC74D2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93330A" w:rsidRPr="00EC74D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F6463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EC74D2" w14:paraId="5DF11B76" w14:textId="77777777" w:rsidTr="00EC74D2">
        <w:trPr>
          <w:trHeight w:val="564"/>
        </w:trPr>
        <w:tc>
          <w:tcPr>
            <w:tcW w:w="5778" w:type="dxa"/>
            <w:shd w:val="clear" w:color="auto" w:fill="auto"/>
          </w:tcPr>
          <w:p w14:paraId="311CAFC7" w14:textId="4F88105E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Offender Name: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34904401" w14:textId="39DBB812" w:rsidR="00973D67" w:rsidRPr="00EC74D2" w:rsidRDefault="00973D67" w:rsidP="00C62A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>DOB:</w:t>
            </w:r>
            <w:r w:rsidR="0093253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1D8DA49F" w14:textId="1DFD3E66" w:rsidR="00973D67" w:rsidRPr="00EC74D2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74D2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EC74D2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973D67" w:rsidRPr="00EC74D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93253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93253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93253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05B76473" w14:textId="77777777" w:rsidR="0085555E" w:rsidRDefault="0085555E" w:rsidP="0085555E">
      <w:pPr>
        <w:jc w:val="both"/>
      </w:pPr>
    </w:p>
    <w:p w14:paraId="67953670" w14:textId="77777777" w:rsidR="00D619CA" w:rsidRDefault="000D2526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62565C66" w14:textId="77777777" w:rsidR="00DB25D8" w:rsidRDefault="00DB25D8" w:rsidP="00DB25D8">
      <w:pPr>
        <w:rPr>
          <w:rFonts w:ascii="Arial" w:hAnsi="Arial" w:cs="Arial"/>
          <w:b/>
          <w:bCs/>
          <w:szCs w:val="24"/>
        </w:rPr>
      </w:pPr>
    </w:p>
    <w:p w14:paraId="26239C9C" w14:textId="22B58D34" w:rsidR="009707C2" w:rsidRDefault="00CB6D78" w:rsidP="00DB25D8">
      <w:pPr>
        <w:rPr>
          <w:rFonts w:ascii="Arial" w:hAnsi="Arial" w:cs="Arial"/>
          <w:b/>
          <w:bCs/>
          <w:color w:val="FF0000"/>
          <w:szCs w:val="24"/>
        </w:rPr>
      </w:pPr>
      <w:r w:rsidRPr="00CB6D78">
        <w:rPr>
          <w:rFonts w:ascii="Arial" w:hAnsi="Arial" w:cs="Arial"/>
          <w:b/>
          <w:bCs/>
          <w:color w:val="FF0000"/>
          <w:szCs w:val="24"/>
        </w:rPr>
        <w:t>The information is required in Branston by no later than</w:t>
      </w:r>
      <w:r>
        <w:rPr>
          <w:rFonts w:ascii="Arial" w:hAnsi="Arial" w:cs="Arial"/>
          <w:b/>
          <w:bCs/>
          <w:color w:val="FF0000"/>
          <w:szCs w:val="24"/>
        </w:rPr>
        <w:t>:</w:t>
      </w:r>
      <w:r w:rsidR="00932538" w:rsidRPr="00932538">
        <w:rPr>
          <w:rFonts w:ascii="Arial" w:hAnsi="Arial" w:cs="Arial"/>
          <w:b/>
          <w:bCs/>
          <w:szCs w:val="24"/>
        </w:rPr>
        <w:t xml:space="preserve"> 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begin"/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instrText xml:space="preserve"> MERGEFIELD =deadline \* MERGEFORMAT </w:instrTex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separate"/>
      </w:r>
      <w:r w:rsidR="00932538" w:rsidRPr="00932538">
        <w:rPr>
          <w:rFonts w:ascii="Arial" w:hAnsi="Arial" w:cs="Arial"/>
          <w:b/>
          <w:bCs/>
          <w:noProof/>
          <w:color w:val="FF0000"/>
          <w:szCs w:val="24"/>
        </w:rPr>
        <w:t>«=deadline»</w:t>
      </w:r>
      <w:r w:rsidR="00932538" w:rsidRPr="00932538">
        <w:rPr>
          <w:rFonts w:ascii="Arial" w:hAnsi="Arial" w:cs="Arial"/>
          <w:b/>
          <w:bCs/>
          <w:color w:val="FF0000"/>
          <w:szCs w:val="24"/>
        </w:rPr>
        <w:fldChar w:fldCharType="end"/>
      </w:r>
    </w:p>
    <w:p w14:paraId="3F3BC132" w14:textId="77777777" w:rsidR="00CB6D78" w:rsidRDefault="00CB6D78" w:rsidP="00DB25D8">
      <w:pPr>
        <w:rPr>
          <w:rFonts w:ascii="Arial" w:hAnsi="Arial" w:cs="Arial"/>
          <w:b/>
          <w:bCs/>
          <w:szCs w:val="24"/>
        </w:rPr>
      </w:pPr>
    </w:p>
    <w:p w14:paraId="726F81AA" w14:textId="77777777" w:rsidR="00DB25D8" w:rsidRPr="009707C2" w:rsidRDefault="009707C2" w:rsidP="009707C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A04FD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and Probation Service (HMPPS) under the Data Protection Act 2018 (DPA).</w:t>
      </w:r>
      <w:r w:rsidR="00DB25D8" w:rsidRPr="00F44D73">
        <w:rPr>
          <w:rFonts w:ascii="Arial" w:hAnsi="Arial" w:cs="Arial"/>
          <w:b/>
          <w:bCs/>
          <w:szCs w:val="24"/>
        </w:rPr>
        <w:t xml:space="preserve"> </w:t>
      </w:r>
    </w:p>
    <w:p w14:paraId="3ACE432E" w14:textId="77777777" w:rsidR="00DB25D8" w:rsidRDefault="00DB25D8" w:rsidP="00DB25D8">
      <w:pPr>
        <w:rPr>
          <w:rFonts w:ascii="Arial" w:hAnsi="Arial" w:cs="Arial"/>
          <w:szCs w:val="24"/>
        </w:rPr>
      </w:pPr>
    </w:p>
    <w:p w14:paraId="15F40F42" w14:textId="77777777" w:rsidR="000E5C13" w:rsidRDefault="000E5C13" w:rsidP="000E5C1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Records Management Section (RMS)</w:t>
      </w:r>
      <w:r w:rsidRPr="00D65F1B">
        <w:rPr>
          <w:rFonts w:ascii="Arial" w:hAnsi="Arial" w:cs="Arial"/>
          <w:szCs w:val="24"/>
        </w:rPr>
        <w:t xml:space="preserve"> have notified us that the following file(s) </w:t>
      </w:r>
      <w:r>
        <w:rPr>
          <w:rFonts w:ascii="Arial" w:hAnsi="Arial" w:cs="Arial"/>
          <w:szCs w:val="24"/>
        </w:rPr>
        <w:t>are booked out to your section.</w:t>
      </w:r>
    </w:p>
    <w:p w14:paraId="4EFA1EC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6C7AD2C3" w14:textId="1ED0C816" w:rsidR="000E5C13" w:rsidRPr="00955633" w:rsidRDefault="00D71D46" w:rsidP="00DB25D8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F47E52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449EF6D1" w14:textId="77777777" w:rsidR="000E5C13" w:rsidRDefault="000E5C13" w:rsidP="00DB25D8">
      <w:pPr>
        <w:rPr>
          <w:rFonts w:ascii="Arial" w:hAnsi="Arial" w:cs="Arial"/>
          <w:szCs w:val="24"/>
        </w:rPr>
      </w:pPr>
    </w:p>
    <w:p w14:paraId="216F8067" w14:textId="77777777" w:rsidR="00DB25D8" w:rsidRPr="000E5C13" w:rsidRDefault="000E5C13" w:rsidP="000E5C13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Please copy all records, manual and</w:t>
      </w:r>
      <w:r w:rsidRPr="00D65F1B">
        <w:rPr>
          <w:rFonts w:ascii="Arial" w:hAnsi="Arial" w:cs="Arial"/>
          <w:szCs w:val="24"/>
        </w:rPr>
        <w:t xml:space="preserve"> </w:t>
      </w:r>
      <w:r w:rsidRPr="00930574">
        <w:rPr>
          <w:rFonts w:ascii="Arial" w:hAnsi="Arial" w:cs="Arial"/>
          <w:b/>
          <w:szCs w:val="24"/>
        </w:rPr>
        <w:t>centralised</w:t>
      </w:r>
      <w:r>
        <w:rPr>
          <w:rFonts w:ascii="Arial" w:hAnsi="Arial" w:cs="Arial"/>
          <w:szCs w:val="24"/>
        </w:rPr>
        <w:t xml:space="preserve"> </w:t>
      </w:r>
      <w:r w:rsidRPr="00D65F1B">
        <w:rPr>
          <w:rFonts w:ascii="Arial" w:hAnsi="Arial" w:cs="Arial"/>
          <w:szCs w:val="24"/>
        </w:rPr>
        <w:t xml:space="preserve">electronic, </w:t>
      </w:r>
      <w:r>
        <w:rPr>
          <w:rFonts w:ascii="Arial" w:hAnsi="Arial" w:cs="Arial"/>
          <w:szCs w:val="24"/>
        </w:rPr>
        <w:t>and forward</w:t>
      </w:r>
      <w:r w:rsidRPr="00D65F1B">
        <w:rPr>
          <w:rFonts w:ascii="Arial" w:hAnsi="Arial" w:cs="Arial"/>
          <w:szCs w:val="24"/>
        </w:rPr>
        <w:t xml:space="preserve"> to the </w:t>
      </w:r>
      <w:r>
        <w:rPr>
          <w:rFonts w:ascii="Arial" w:hAnsi="Arial" w:cs="Arial"/>
          <w:szCs w:val="24"/>
        </w:rPr>
        <w:t>Offender Subject Access Request Team</w:t>
      </w:r>
      <w:r w:rsidRPr="006E383A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at the above address, quoting our reference and including a copy of this form.</w:t>
      </w:r>
      <w:r w:rsidR="00602987">
        <w:rPr>
          <w:rFonts w:ascii="Arial" w:hAnsi="Arial"/>
          <w:szCs w:val="24"/>
        </w:rPr>
        <w:t xml:space="preserve"> </w:t>
      </w:r>
      <w:r w:rsidR="00602987" w:rsidRPr="00602987">
        <w:rPr>
          <w:rFonts w:ascii="Arial" w:hAnsi="Arial"/>
          <w:b/>
          <w:szCs w:val="24"/>
        </w:rPr>
        <w:t xml:space="preserve">Please </w:t>
      </w:r>
      <w:r w:rsidR="00602987">
        <w:rPr>
          <w:rFonts w:ascii="Arial" w:hAnsi="Arial"/>
          <w:b/>
          <w:szCs w:val="24"/>
        </w:rPr>
        <w:t xml:space="preserve">also </w:t>
      </w:r>
      <w:r w:rsidR="00602987" w:rsidRPr="00602987">
        <w:rPr>
          <w:rFonts w:ascii="Arial" w:hAnsi="Arial"/>
          <w:b/>
          <w:szCs w:val="24"/>
        </w:rPr>
        <w:t>ensure that all copies are single sided.</w:t>
      </w:r>
    </w:p>
    <w:p w14:paraId="4D9DA60A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33F7B76F" w14:textId="77777777" w:rsidR="00B5654E" w:rsidRDefault="00B5654E" w:rsidP="00B5654E">
      <w:pPr>
        <w:rPr>
          <w:rFonts w:ascii="Arial" w:hAnsi="Arial"/>
          <w:b/>
          <w:sz w:val="22"/>
          <w:szCs w:val="24"/>
        </w:rPr>
      </w:pPr>
      <w:r>
        <w:rPr>
          <w:rFonts w:ascii="Arial" w:hAnsi="Arial" w:cs="Arial"/>
          <w:b/>
          <w:color w:val="FF0000"/>
          <w:sz w:val="22"/>
        </w:rPr>
        <w:t xml:space="preserve">IF ANY OF THE DATA BEING RQUESTED IS NOT HELD PLEASE RESPOND TO </w:t>
      </w:r>
      <w:hyperlink r:id="rId8" w:history="1">
        <w:r>
          <w:rPr>
            <w:rStyle w:val="Hyperlink"/>
            <w:rFonts w:ascii="Arial" w:hAnsi="Arial" w:cs="Arial"/>
            <w:b/>
            <w:sz w:val="22"/>
          </w:rPr>
          <w:t>data.access1@justice.gov.uk</w:t>
        </w:r>
      </w:hyperlink>
      <w:r>
        <w:rPr>
          <w:rFonts w:ascii="Arial" w:hAnsi="Arial" w:cs="Arial"/>
          <w:b/>
          <w:color w:val="FF0000"/>
          <w:sz w:val="22"/>
        </w:rPr>
        <w:t xml:space="preserve"> WITH A NIL RETURN.</w:t>
      </w:r>
    </w:p>
    <w:p w14:paraId="4144E315" w14:textId="77777777" w:rsidR="00DB25D8" w:rsidRDefault="00DB25D8" w:rsidP="00DB25D8">
      <w:pPr>
        <w:rPr>
          <w:rFonts w:ascii="Arial" w:hAnsi="Arial" w:cs="Arial"/>
          <w:sz w:val="22"/>
          <w:szCs w:val="22"/>
        </w:rPr>
      </w:pPr>
    </w:p>
    <w:p w14:paraId="0AC87A98" w14:textId="77777777" w:rsidR="00B5654E" w:rsidRDefault="00B5654E" w:rsidP="00DB25D8">
      <w:pPr>
        <w:rPr>
          <w:rFonts w:ascii="Arial" w:hAnsi="Arial" w:cs="Arial"/>
          <w:sz w:val="22"/>
          <w:szCs w:val="22"/>
        </w:rPr>
      </w:pPr>
    </w:p>
    <w:p w14:paraId="4813C427" w14:textId="77777777" w:rsidR="00B5654E" w:rsidRPr="008F4DE5" w:rsidRDefault="00B5654E" w:rsidP="00DB25D8">
      <w:pPr>
        <w:rPr>
          <w:rFonts w:ascii="Arial" w:hAnsi="Arial" w:cs="Arial"/>
          <w:sz w:val="22"/>
          <w:szCs w:val="22"/>
        </w:rPr>
      </w:pPr>
    </w:p>
    <w:p w14:paraId="3958E914" w14:textId="77777777" w:rsidR="00DB25D8" w:rsidRPr="00F44D73" w:rsidRDefault="00964C0F" w:rsidP="00DB25D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Thank you</w:t>
      </w:r>
    </w:p>
    <w:p w14:paraId="22F28719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4D3593F6" w14:textId="77777777" w:rsidR="00DB25D8" w:rsidRPr="008F4DE5" w:rsidRDefault="00DB25D8" w:rsidP="00DB25D8">
      <w:pPr>
        <w:rPr>
          <w:rFonts w:ascii="Arial" w:hAnsi="Arial" w:cs="Arial"/>
          <w:sz w:val="22"/>
          <w:szCs w:val="22"/>
        </w:rPr>
      </w:pPr>
    </w:p>
    <w:p w14:paraId="1B7A21F5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37756276" w14:textId="77777777" w:rsidR="00DB25D8" w:rsidRDefault="00AD085C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D4F1406" w14:textId="77777777" w:rsidR="00DB25D8" w:rsidRDefault="00DB25D8" w:rsidP="00DB25D8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4DBFE4C6" w14:textId="77777777" w:rsidR="00DB25D8" w:rsidRDefault="00DB25D8" w:rsidP="00DB25D8"/>
    <w:p w14:paraId="55B85B6B" w14:textId="77777777" w:rsidR="00D44C70" w:rsidRPr="00D44C70" w:rsidRDefault="00D44C70" w:rsidP="00DB25D8">
      <w:pPr>
        <w:rPr>
          <w:rFonts w:ascii="Arial" w:hAnsi="Arial" w:cs="Arial"/>
        </w:rPr>
      </w:pPr>
    </w:p>
    <w:sectPr w:rsidR="00D44C70" w:rsidRPr="00D44C70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856197">
    <w:abstractNumId w:val="0"/>
  </w:num>
  <w:num w:numId="2" w16cid:durableId="1366171455">
    <w:abstractNumId w:val="4"/>
  </w:num>
  <w:num w:numId="3" w16cid:durableId="1990592225">
    <w:abstractNumId w:val="2"/>
  </w:num>
  <w:num w:numId="4" w16cid:durableId="477453748">
    <w:abstractNumId w:val="4"/>
  </w:num>
  <w:num w:numId="5" w16cid:durableId="64686964">
    <w:abstractNumId w:val="2"/>
  </w:num>
  <w:num w:numId="6" w16cid:durableId="465052684">
    <w:abstractNumId w:val="1"/>
  </w:num>
  <w:num w:numId="7" w16cid:durableId="626468590">
    <w:abstractNumId w:val="3"/>
  </w:num>
  <w:num w:numId="8" w16cid:durableId="65040286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81969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37637"/>
    <w:rsid w:val="000D208E"/>
    <w:rsid w:val="000D2526"/>
    <w:rsid w:val="000D7714"/>
    <w:rsid w:val="000E2278"/>
    <w:rsid w:val="000E5C13"/>
    <w:rsid w:val="001030AE"/>
    <w:rsid w:val="0018490A"/>
    <w:rsid w:val="0019222A"/>
    <w:rsid w:val="00223A22"/>
    <w:rsid w:val="00230D85"/>
    <w:rsid w:val="002342A1"/>
    <w:rsid w:val="002427FF"/>
    <w:rsid w:val="00264BC8"/>
    <w:rsid w:val="002E00A7"/>
    <w:rsid w:val="00325461"/>
    <w:rsid w:val="003E7E2C"/>
    <w:rsid w:val="00403576"/>
    <w:rsid w:val="00413294"/>
    <w:rsid w:val="004242F6"/>
    <w:rsid w:val="00437454"/>
    <w:rsid w:val="00450102"/>
    <w:rsid w:val="00450F50"/>
    <w:rsid w:val="0045453E"/>
    <w:rsid w:val="00482584"/>
    <w:rsid w:val="004866B2"/>
    <w:rsid w:val="004A7F4A"/>
    <w:rsid w:val="004C53C0"/>
    <w:rsid w:val="00502306"/>
    <w:rsid w:val="005065B9"/>
    <w:rsid w:val="00567BEB"/>
    <w:rsid w:val="005918D4"/>
    <w:rsid w:val="005B500A"/>
    <w:rsid w:val="005C6384"/>
    <w:rsid w:val="005D7DD1"/>
    <w:rsid w:val="005E25A6"/>
    <w:rsid w:val="00602987"/>
    <w:rsid w:val="006062CE"/>
    <w:rsid w:val="00613F5F"/>
    <w:rsid w:val="00660E2C"/>
    <w:rsid w:val="006643FD"/>
    <w:rsid w:val="006953E9"/>
    <w:rsid w:val="006B0F19"/>
    <w:rsid w:val="007004D3"/>
    <w:rsid w:val="007B1934"/>
    <w:rsid w:val="007B6148"/>
    <w:rsid w:val="00815EDD"/>
    <w:rsid w:val="00850456"/>
    <w:rsid w:val="0085555E"/>
    <w:rsid w:val="008A703D"/>
    <w:rsid w:val="008B5CF9"/>
    <w:rsid w:val="008E256F"/>
    <w:rsid w:val="008E3E72"/>
    <w:rsid w:val="008F5F87"/>
    <w:rsid w:val="009157E1"/>
    <w:rsid w:val="00930574"/>
    <w:rsid w:val="00932538"/>
    <w:rsid w:val="0093330A"/>
    <w:rsid w:val="00946EF3"/>
    <w:rsid w:val="00947F48"/>
    <w:rsid w:val="009501C1"/>
    <w:rsid w:val="00955633"/>
    <w:rsid w:val="00964C0F"/>
    <w:rsid w:val="009707C2"/>
    <w:rsid w:val="00972D83"/>
    <w:rsid w:val="00973D67"/>
    <w:rsid w:val="00976E1B"/>
    <w:rsid w:val="009A4D0E"/>
    <w:rsid w:val="009C17C7"/>
    <w:rsid w:val="009F6774"/>
    <w:rsid w:val="00A04FDE"/>
    <w:rsid w:val="00A36233"/>
    <w:rsid w:val="00A42C72"/>
    <w:rsid w:val="00A736F8"/>
    <w:rsid w:val="00A7796E"/>
    <w:rsid w:val="00A804E7"/>
    <w:rsid w:val="00A9237C"/>
    <w:rsid w:val="00AA6F80"/>
    <w:rsid w:val="00AD085C"/>
    <w:rsid w:val="00B1553B"/>
    <w:rsid w:val="00B20F7F"/>
    <w:rsid w:val="00B5654E"/>
    <w:rsid w:val="00B62E21"/>
    <w:rsid w:val="00B64E6B"/>
    <w:rsid w:val="00B6731A"/>
    <w:rsid w:val="00B901D1"/>
    <w:rsid w:val="00B960F2"/>
    <w:rsid w:val="00BF0CDC"/>
    <w:rsid w:val="00C00CAF"/>
    <w:rsid w:val="00C05CF2"/>
    <w:rsid w:val="00C21EAE"/>
    <w:rsid w:val="00C33836"/>
    <w:rsid w:val="00C42FDC"/>
    <w:rsid w:val="00C62A2A"/>
    <w:rsid w:val="00C87770"/>
    <w:rsid w:val="00CB6D78"/>
    <w:rsid w:val="00CE3A30"/>
    <w:rsid w:val="00D12F40"/>
    <w:rsid w:val="00D44C70"/>
    <w:rsid w:val="00D619CA"/>
    <w:rsid w:val="00D642F8"/>
    <w:rsid w:val="00D71D46"/>
    <w:rsid w:val="00D7364C"/>
    <w:rsid w:val="00D73F1D"/>
    <w:rsid w:val="00D82D38"/>
    <w:rsid w:val="00DA0869"/>
    <w:rsid w:val="00DA3CC1"/>
    <w:rsid w:val="00DB25D8"/>
    <w:rsid w:val="00DC6AE8"/>
    <w:rsid w:val="00DD27D5"/>
    <w:rsid w:val="00DF2070"/>
    <w:rsid w:val="00DF2D42"/>
    <w:rsid w:val="00E15CC6"/>
    <w:rsid w:val="00E45E80"/>
    <w:rsid w:val="00E51C74"/>
    <w:rsid w:val="00EA04DC"/>
    <w:rsid w:val="00EB6A75"/>
    <w:rsid w:val="00EB77D7"/>
    <w:rsid w:val="00EC6F3B"/>
    <w:rsid w:val="00EC74D2"/>
    <w:rsid w:val="00F13B5B"/>
    <w:rsid w:val="00F47A7E"/>
    <w:rsid w:val="00F51BF7"/>
    <w:rsid w:val="00F643F4"/>
    <w:rsid w:val="00F6463B"/>
    <w:rsid w:val="00F72DEB"/>
    <w:rsid w:val="00F978BF"/>
    <w:rsid w:val="00FA038D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DA5"/>
  <w15:chartTrackingRefBased/>
  <w15:docId w15:val="{BE4CCC21-6E09-8648-BC98-2729050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1776</CharactersWithSpaces>
  <SharedDoc>false</SharedDoc>
  <HLinks>
    <vt:vector size="18" baseType="variant"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7</cp:revision>
  <cp:lastPrinted>2013-06-19T08:48:00Z</cp:lastPrinted>
  <dcterms:created xsi:type="dcterms:W3CDTF">2022-10-21T13:00:00Z</dcterms:created>
  <dcterms:modified xsi:type="dcterms:W3CDTF">2023-07-27T16:08:00Z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