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6BFFD13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1A9ECDF8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66204EA8" w14:textId="77777777" w:rsidR="00567BEB" w:rsidRPr="00661A9E" w:rsidRDefault="00A47907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162A09A2" wp14:editId="65C037E8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7274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5B118370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49EC3B7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06B289D2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0A5DF03E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Communications and Information Directorate</w:t>
                  </w:r>
                </w:p>
                <w:p w14:paraId="50D641C8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46A6658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7891DE01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0EFED722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618FF61C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6AE18A4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6983AF05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7BDE472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195D8CED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1E7DC44" w14:textId="31D9EA60" w:rsidR="00242195" w:rsidRPr="00242195" w:rsidRDefault="00242195" w:rsidP="00242195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01283 496 136</w:t>
                  </w:r>
                </w:p>
                <w:p w14:paraId="34F41213" w14:textId="563DF4DE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  <w:r w:rsidRPr="00661A9E">
                    <w:rPr>
                      <w:rFonts w:ascii="Arial" w:hAnsi="Arial" w:cs="Arial"/>
                      <w:b/>
                      <w:sz w:val="22"/>
                      <w:szCs w:val="22"/>
                      <w:lang w:val="de-DE"/>
                    </w:rPr>
                    <w:t>E</w:t>
                  </w:r>
                  <w:r w:rsidR="00E72044"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  <w:t xml:space="preserve">  </w:t>
                  </w:r>
                  <w:r w:rsidR="00792FAE">
                    <w:t xml:space="preserve"> </w:t>
                  </w:r>
                  <w:hyperlink r:id="rId6" w:history="1">
                    <w:r w:rsidR="00792FAE"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126642AA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78182C7A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7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526F316A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0EC79B55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679BC6E0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29861240" w14:textId="3B09EB6A" w:rsidR="00AD44C4" w:rsidRDefault="006034D4" w:rsidP="00706273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D44C4">
                    <w:rPr>
                      <w:rFonts w:ascii="Arial" w:hAnsi="Arial" w:cs="Arial"/>
                      <w:szCs w:val="24"/>
                    </w:rPr>
                    <w:t>Colleague</w:t>
                  </w:r>
                </w:p>
                <w:p w14:paraId="6BF8BDEC" w14:textId="43839208" w:rsidR="00706273" w:rsidRPr="006A401A" w:rsidRDefault="00706273" w:rsidP="00706273">
                  <w:pPr>
                    <w:rPr>
                      <w:rFonts w:ascii="Arial" w:hAnsi="Arial" w:cs="Arial"/>
                      <w:szCs w:val="24"/>
                    </w:rPr>
                  </w:pPr>
                  <w:r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5FE827EA" w14:textId="2D8BEC66" w:rsidR="006B0CEE" w:rsidRPr="006B280F" w:rsidRDefault="006B0CEE" w:rsidP="00F779BD">
                  <w:pPr>
                    <w:rPr>
                      <w:rFonts w:ascii="Arial" w:hAnsi="Arial" w:cs="Arial"/>
                      <w:b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68503205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E297024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3E5CC69A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7A0C542E" w14:textId="77777777" w:rsidTr="00752E6D">
        <w:trPr>
          <w:trHeight w:val="345"/>
        </w:trPr>
        <w:tc>
          <w:tcPr>
            <w:tcW w:w="5778" w:type="dxa"/>
            <w:shd w:val="clear" w:color="auto" w:fill="auto"/>
          </w:tcPr>
          <w:p w14:paraId="083BCFCD" w14:textId="0DA4ADCC" w:rsidR="00F96977" w:rsidRDefault="00116485" w:rsidP="00F779B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99F9461" w14:textId="2EE8FC03" w:rsidR="00F96977" w:rsidRDefault="00C778C1" w:rsidP="007C55C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 w:rsidR="00F60075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14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354D4FC5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46066E28" w14:textId="17A28B82" w:rsidR="00142E19" w:rsidRPr="00706273" w:rsidRDefault="00416100" w:rsidP="00E461C1">
            <w:pPr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7FBCE1B3" w14:textId="0121419C" w:rsidR="00C16AD9" w:rsidRDefault="00E8557F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DOB</w:t>
            </w:r>
            <w:r w:rsidR="00270339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0C2B82D2" w14:textId="14F0F54A" w:rsidR="0060634C" w:rsidRPr="00F4311C" w:rsidRDefault="00EF7FEB" w:rsidP="00C16AD9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Aliases: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C467040" w14:textId="564A8B93" w:rsidR="001F2664" w:rsidRPr="00F4311C" w:rsidRDefault="00493318" w:rsidP="009A73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EE6449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706273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706273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706273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71FA109B" w14:textId="77777777" w:rsidR="0085555E" w:rsidRDefault="0085555E" w:rsidP="0085555E">
      <w:pPr>
        <w:jc w:val="both"/>
      </w:pPr>
    </w:p>
    <w:p w14:paraId="215BF48F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5FC1DB4D" w14:textId="77777777" w:rsidR="00543E5F" w:rsidRPr="00543E5F" w:rsidRDefault="00543E5F" w:rsidP="00543E5F"/>
    <w:p w14:paraId="2B071282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6B0CEE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495DD087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2F15B9F0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p w14:paraId="6F8AFF6E" w14:textId="77777777" w:rsidR="004A0DA6" w:rsidRDefault="004A0DA6" w:rsidP="001E1D57">
      <w:pPr>
        <w:jc w:val="both"/>
        <w:rPr>
          <w:rFonts w:ascii="Arial" w:hAnsi="Arial"/>
          <w:szCs w:val="24"/>
        </w:rPr>
      </w:pP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61B8B75D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1798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799BC371" w14:textId="38F8DDB2" w:rsidR="0021281E" w:rsidRDefault="00D80C30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P</w:t>
            </w:r>
            <w:r w:rsidR="00ED3C59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lease provide a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ll </w:t>
            </w:r>
            <w:r w:rsidR="00122FD6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S</w:t>
            </w:r>
            <w:r w:rsidR="002E0BE5" w:rsidRPr="004A0DA6">
              <w:rPr>
                <w:rFonts w:ascii="Arial" w:hAnsi="Arial"/>
                <w:b/>
                <w:color w:val="0000FF"/>
                <w:szCs w:val="24"/>
                <w:u w:val="single"/>
              </w:rPr>
              <w:t>ecurity information</w:t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begin"/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MERGEFIELD =</w:instrText>
            </w:r>
            <w:r w:rsidR="0021281E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>date_range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instrText xml:space="preserve"> \* MERGEFORMAT </w:instrText>
            </w:r>
            <w:r w:rsidR="0021281E" w:rsidRPr="00374C04">
              <w:rPr>
                <w:rFonts w:ascii="Arial" w:hAnsi="Arial"/>
                <w:b/>
                <w:bCs/>
                <w:color w:val="0000FF"/>
                <w:szCs w:val="24"/>
                <w:u w:val="single"/>
              </w:rPr>
              <w:fldChar w:fldCharType="separate"/>
            </w:r>
            <w:r w:rsidR="0021281E">
              <w:rPr>
                <w:rFonts w:ascii="Arial" w:hAnsi="Arial"/>
                <w:b/>
                <w:bCs/>
                <w:noProof/>
                <w:color w:val="0000FF"/>
                <w:szCs w:val="24"/>
                <w:u w:val="single"/>
              </w:rPr>
              <w:t>«=date_range»</w:t>
            </w:r>
            <w:r w:rsidR="0021281E" w:rsidRPr="00374C04">
              <w:rPr>
                <w:rFonts w:ascii="Arial" w:hAnsi="Arial"/>
                <w:b/>
                <w:color w:val="0000FF"/>
                <w:szCs w:val="24"/>
                <w:u w:val="single"/>
              </w:rPr>
              <w:fldChar w:fldCharType="end"/>
            </w:r>
            <w:r w:rsidR="003E7356">
              <w:rPr>
                <w:rFonts w:ascii="Arial" w:hAnsi="Arial"/>
                <w:b/>
                <w:color w:val="0000FF"/>
                <w:szCs w:val="24"/>
                <w:u w:val="single"/>
              </w:rPr>
              <w:t xml:space="preserve"> </w:t>
            </w:r>
          </w:p>
          <w:p w14:paraId="3DA58000" w14:textId="77777777" w:rsidR="003E735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6AC1FE55" w14:textId="01E2FF02" w:rsidR="003E7356" w:rsidRPr="004A0DA6" w:rsidRDefault="003E7356" w:rsidP="002E0BE5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Cs w:val="24"/>
                <w:u w:val="single"/>
              </w:rPr>
              <w:t>In MICROSOFT WORD format</w:t>
            </w:r>
          </w:p>
          <w:p w14:paraId="4A28FFA2" w14:textId="77777777" w:rsidR="009A7396" w:rsidRPr="004A0DA6" w:rsidRDefault="009A7396" w:rsidP="002E0BE5">
            <w:pPr>
              <w:rPr>
                <w:rFonts w:ascii="Arial" w:hAnsi="Arial"/>
                <w:color w:val="FF0000"/>
                <w:szCs w:val="24"/>
              </w:rPr>
            </w:pPr>
          </w:p>
          <w:p w14:paraId="21E3D6B9" w14:textId="77777777" w:rsidR="001C5A76" w:rsidRPr="004A0DA6" w:rsidRDefault="001C5A76" w:rsidP="003C1079">
            <w:pPr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CB14E20" w14:textId="77777777" w:rsidR="008D2D12" w:rsidRDefault="006867A6" w:rsidP="004A0DA6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szCs w:val="24"/>
              </w:rPr>
              <w:t xml:space="preserve">                       </w:t>
            </w:r>
            <w:r w:rsidR="008D2D12" w:rsidRPr="004A0DA6">
              <w:rPr>
                <w:rFonts w:ascii="Arial" w:hAnsi="Arial"/>
                <w:szCs w:val="24"/>
              </w:rPr>
              <w:t xml:space="preserve">Email direct to </w:t>
            </w:r>
            <w:hyperlink r:id="rId8" w:history="1">
              <w:r w:rsidR="00244F4E" w:rsidRPr="004A0DA6">
                <w:rPr>
                  <w:rStyle w:val="Hyperlink"/>
                  <w:rFonts w:ascii="Arial" w:hAnsi="Arial"/>
                  <w:b/>
                  <w:szCs w:val="24"/>
                </w:rPr>
                <w:t>SecurityDataAccess@justice.gov.uk</w:t>
              </w:r>
            </w:hyperlink>
          </w:p>
          <w:p w14:paraId="790EF012" w14:textId="77777777" w:rsidR="004A0DA6" w:rsidRPr="004A0DA6" w:rsidRDefault="004A0DA6" w:rsidP="004A0DA6">
            <w:pPr>
              <w:jc w:val="both"/>
              <w:rPr>
                <w:rFonts w:ascii="Arial" w:hAnsi="Arial"/>
                <w:b/>
                <w:szCs w:val="24"/>
              </w:rPr>
            </w:pPr>
          </w:p>
          <w:p w14:paraId="4D1CE98F" w14:textId="77777777" w:rsidR="006825C5" w:rsidRPr="004A0DA6" w:rsidRDefault="006825C5" w:rsidP="008D2D12">
            <w:pPr>
              <w:ind w:left="644"/>
              <w:jc w:val="both"/>
              <w:rPr>
                <w:rFonts w:ascii="Arial" w:hAnsi="Arial"/>
                <w:szCs w:val="24"/>
              </w:rPr>
            </w:pPr>
          </w:p>
          <w:p w14:paraId="6938F913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49B83DD8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3C296F8B" w14:textId="77777777" w:rsidR="00CB52E0" w:rsidRDefault="00CB52E0" w:rsidP="00CB52E0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1CA90CCD" w14:textId="77777777" w:rsidR="00CB52E0" w:rsidRDefault="00CB52E0" w:rsidP="00CB52E0">
            <w:pPr>
              <w:rPr>
                <w:rFonts w:ascii="Arial" w:hAnsi="Arial"/>
                <w:b/>
                <w:szCs w:val="24"/>
              </w:rPr>
            </w:pPr>
          </w:p>
          <w:p w14:paraId="1C5CDE21" w14:textId="077F1E8B" w:rsidR="00CB52E0" w:rsidRDefault="00CB52E0" w:rsidP="00CB52E0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706273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706273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31C260AB" w14:textId="77777777" w:rsidR="00CB52E0" w:rsidRPr="0077448B" w:rsidRDefault="00CB52E0" w:rsidP="00CB52E0">
            <w:pPr>
              <w:jc w:val="both"/>
              <w:rPr>
                <w:rFonts w:ascii="Arial" w:hAnsi="Arial"/>
                <w:b/>
                <w:sz w:val="32"/>
                <w:szCs w:val="32"/>
              </w:rPr>
            </w:pPr>
          </w:p>
          <w:p w14:paraId="0903614F" w14:textId="77777777" w:rsidR="006825C5" w:rsidRPr="00661A9E" w:rsidRDefault="006825C5" w:rsidP="00E52074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065F5650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127EE147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Request</w:t>
      </w:r>
      <w:r w:rsidR="00A610FC">
        <w:rPr>
          <w:rFonts w:ascii="Arial" w:hAnsi="Arial"/>
          <w:szCs w:val="24"/>
        </w:rPr>
        <w:t xml:space="preserve"> Team</w:t>
      </w:r>
      <w:r>
        <w:rPr>
          <w:rFonts w:ascii="Arial" w:hAnsi="Arial"/>
          <w:szCs w:val="24"/>
        </w:rPr>
        <w:t>.</w:t>
      </w:r>
    </w:p>
    <w:p w14:paraId="28952CB2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7DE08293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In order to help us ensure the request is completed within one calendar month we are requesting that the information required from you is provided to us no later than </w:t>
      </w:r>
      <w:r w:rsidR="00A610FC">
        <w:rPr>
          <w:rFonts w:ascii="Arial" w:hAnsi="Arial"/>
          <w:szCs w:val="24"/>
        </w:rPr>
        <w:t xml:space="preserve">5 </w:t>
      </w:r>
      <w:r>
        <w:rPr>
          <w:rFonts w:ascii="Arial" w:hAnsi="Arial"/>
          <w:szCs w:val="24"/>
        </w:rPr>
        <w:t xml:space="preserve">calendar days, </w:t>
      </w:r>
      <w:r w:rsidR="007F6D81" w:rsidRPr="006B0CEE">
        <w:rPr>
          <w:rFonts w:ascii="Arial" w:hAnsi="Arial" w:cs="Arial"/>
          <w:b/>
          <w:bCs/>
        </w:rPr>
        <w:t>as set out in 5.16 of the Information Requests Policy Framework</w:t>
      </w:r>
      <w:r>
        <w:rPr>
          <w:rFonts w:ascii="Arial" w:hAnsi="Arial"/>
          <w:szCs w:val="24"/>
        </w:rPr>
        <w:t xml:space="preserve">. Failure to comply with this will result in escalation to your Governor. Please send the information to the Offender Subject </w:t>
      </w:r>
      <w:r>
        <w:rPr>
          <w:rFonts w:ascii="Arial" w:hAnsi="Arial"/>
          <w:szCs w:val="24"/>
        </w:rPr>
        <w:lastRenderedPageBreak/>
        <w:t>Access Request Team at the above address, quoting our reference and including a copy of this form</w:t>
      </w:r>
      <w:r w:rsidR="00255445">
        <w:rPr>
          <w:rFonts w:ascii="Arial" w:hAnsi="Arial"/>
          <w:szCs w:val="24"/>
        </w:rPr>
        <w:t>.</w:t>
      </w:r>
    </w:p>
    <w:p w14:paraId="28FE4068" w14:textId="77777777" w:rsidR="007C6F77" w:rsidRDefault="007C6F77" w:rsidP="00A610FC">
      <w:pPr>
        <w:jc w:val="both"/>
        <w:rPr>
          <w:rFonts w:ascii="Arial" w:hAnsi="Arial"/>
          <w:szCs w:val="24"/>
        </w:rPr>
      </w:pPr>
    </w:p>
    <w:p w14:paraId="3CF9AB20" w14:textId="77777777" w:rsidR="007C6F77" w:rsidRDefault="007C6F7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offender’s record has been sent on to another prison, destroyed in accordance with Prison Service Instruction (PSI) 04/2018 or if there is no trace of records </w:t>
      </w:r>
      <w:r w:rsidR="006B0CEE">
        <w:rPr>
          <w:rFonts w:ascii="Arial" w:hAnsi="Arial"/>
          <w:szCs w:val="24"/>
        </w:rPr>
        <w:t>held,</w:t>
      </w:r>
      <w:r>
        <w:rPr>
          <w:rFonts w:ascii="Arial" w:hAnsi="Arial"/>
          <w:szCs w:val="24"/>
        </w:rPr>
        <w:t xml:space="preserve"> please indicate below and return this request to </w:t>
      </w:r>
      <w:hyperlink r:id="rId9" w:history="1">
        <w:r>
          <w:rPr>
            <w:rStyle w:val="Hyperlink"/>
            <w:rFonts w:ascii="Arial" w:hAnsi="Arial"/>
            <w:szCs w:val="24"/>
          </w:rPr>
          <w:t>data.access1@justice.gov.uk</w:t>
        </w:r>
      </w:hyperlink>
      <w:r>
        <w:rPr>
          <w:rFonts w:ascii="Arial" w:hAnsi="Arial"/>
          <w:szCs w:val="24"/>
        </w:rPr>
        <w:t xml:space="preserve"> </w:t>
      </w:r>
    </w:p>
    <w:p w14:paraId="5126C031" w14:textId="77777777" w:rsidR="001E1D57" w:rsidRDefault="001E1D57" w:rsidP="00A610FC">
      <w:pPr>
        <w:keepNext/>
        <w:jc w:val="both"/>
      </w:pPr>
    </w:p>
    <w:p w14:paraId="56A80246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Record sent</w:t>
      </w:r>
      <w:r>
        <w:rPr>
          <w:rFonts w:ascii="Arial" w:hAnsi="Arial" w:cs="Arial"/>
          <w:sz w:val="22"/>
          <w:szCs w:val="22"/>
        </w:rPr>
        <w:t xml:space="preserve"> to HMP/Unit ___________________</w:t>
      </w:r>
      <w:r w:rsidRPr="00760F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 w:rsidRPr="00760F12">
        <w:rPr>
          <w:rFonts w:ascii="Arial" w:hAnsi="Arial" w:cs="Arial"/>
          <w:sz w:val="22"/>
          <w:szCs w:val="22"/>
        </w:rPr>
        <w:t>Date Sent: _______________________</w:t>
      </w:r>
      <w:r>
        <w:rPr>
          <w:rFonts w:ascii="Arial" w:hAnsi="Arial" w:cs="Arial"/>
          <w:sz w:val="22"/>
          <w:szCs w:val="22"/>
        </w:rPr>
        <w:t>______</w:t>
      </w:r>
    </w:p>
    <w:p w14:paraId="066C158B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7B832E5D" w14:textId="77777777" w:rsidR="008D048B" w:rsidRPr="00760F12" w:rsidRDefault="008D048B" w:rsidP="00A610FC">
      <w:pPr>
        <w:tabs>
          <w:tab w:val="left" w:pos="5529"/>
        </w:tabs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 xml:space="preserve">□ Record destroyed in accordance with PSI 04/2018  </w:t>
      </w:r>
      <w:r>
        <w:rPr>
          <w:rFonts w:ascii="Arial" w:hAnsi="Arial" w:cs="Arial"/>
          <w:sz w:val="22"/>
          <w:szCs w:val="22"/>
        </w:rPr>
        <w:t xml:space="preserve">  </w:t>
      </w:r>
      <w:r w:rsidRPr="00760F12">
        <w:rPr>
          <w:rFonts w:ascii="Arial" w:hAnsi="Arial" w:cs="Arial"/>
          <w:sz w:val="22"/>
          <w:szCs w:val="22"/>
        </w:rPr>
        <w:t>Date of Destruction: _____________</w:t>
      </w:r>
      <w:r>
        <w:rPr>
          <w:rFonts w:ascii="Arial" w:hAnsi="Arial" w:cs="Arial"/>
          <w:sz w:val="22"/>
          <w:szCs w:val="22"/>
        </w:rPr>
        <w:t>_______</w:t>
      </w:r>
      <w:r w:rsidRPr="00760F12">
        <w:rPr>
          <w:rFonts w:ascii="Arial" w:hAnsi="Arial" w:cs="Arial"/>
          <w:sz w:val="22"/>
          <w:szCs w:val="22"/>
        </w:rPr>
        <w:t>__</w:t>
      </w:r>
    </w:p>
    <w:p w14:paraId="7296A0D1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17A455A8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□ No records held/ No trace of record</w:t>
      </w:r>
      <w:r>
        <w:rPr>
          <w:rFonts w:ascii="Arial" w:hAnsi="Arial" w:cs="Arial"/>
          <w:sz w:val="22"/>
          <w:szCs w:val="22"/>
        </w:rPr>
        <w:t xml:space="preserve"> ___________     Date: </w:t>
      </w:r>
      <w:r w:rsidRPr="00760F12">
        <w:rPr>
          <w:rFonts w:ascii="Arial" w:hAnsi="Arial" w:cs="Arial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__________________</w:t>
      </w:r>
      <w:r w:rsidRPr="00760F12">
        <w:rPr>
          <w:rFonts w:ascii="Arial" w:hAnsi="Arial" w:cs="Arial"/>
          <w:sz w:val="22"/>
          <w:szCs w:val="22"/>
        </w:rPr>
        <w:t>______</w:t>
      </w:r>
    </w:p>
    <w:p w14:paraId="1676DEE2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69513733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Signed: _____________________</w:t>
      </w:r>
      <w:r>
        <w:rPr>
          <w:rFonts w:ascii="Arial" w:hAnsi="Arial" w:cs="Arial"/>
          <w:sz w:val="22"/>
          <w:szCs w:val="22"/>
        </w:rPr>
        <w:t>_________</w:t>
      </w:r>
      <w:r w:rsidRPr="00760F12">
        <w:rPr>
          <w:rFonts w:ascii="Arial" w:hAnsi="Arial" w:cs="Arial"/>
          <w:sz w:val="22"/>
          <w:szCs w:val="22"/>
        </w:rPr>
        <w:t>_____</w:t>
      </w:r>
      <w:r>
        <w:rPr>
          <w:rFonts w:ascii="Arial" w:hAnsi="Arial" w:cs="Arial"/>
          <w:sz w:val="22"/>
          <w:szCs w:val="22"/>
        </w:rPr>
        <w:t xml:space="preserve">    </w:t>
      </w:r>
      <w:r w:rsidRPr="00760F12">
        <w:rPr>
          <w:rFonts w:ascii="Arial" w:hAnsi="Arial" w:cs="Arial"/>
          <w:sz w:val="22"/>
          <w:szCs w:val="22"/>
        </w:rPr>
        <w:t>Print Name: 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______________</w:t>
      </w:r>
    </w:p>
    <w:p w14:paraId="6BBF9B15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</w:p>
    <w:p w14:paraId="30AD62A0" w14:textId="77777777" w:rsidR="008D048B" w:rsidRPr="00760F12" w:rsidRDefault="008D048B" w:rsidP="00A610FC">
      <w:pPr>
        <w:jc w:val="both"/>
        <w:rPr>
          <w:rFonts w:ascii="Arial" w:hAnsi="Arial" w:cs="Arial"/>
          <w:sz w:val="22"/>
          <w:szCs w:val="22"/>
        </w:rPr>
      </w:pPr>
      <w:r w:rsidRPr="00760F12">
        <w:rPr>
          <w:rFonts w:ascii="Arial" w:hAnsi="Arial" w:cs="Arial"/>
          <w:sz w:val="22"/>
          <w:szCs w:val="22"/>
        </w:rPr>
        <w:t>Position/Grade: _______</w:t>
      </w:r>
      <w:r>
        <w:rPr>
          <w:rFonts w:ascii="Arial" w:hAnsi="Arial" w:cs="Arial"/>
          <w:sz w:val="22"/>
          <w:szCs w:val="22"/>
        </w:rPr>
        <w:t xml:space="preserve">______________________    </w:t>
      </w:r>
      <w:r w:rsidRPr="00760F12">
        <w:rPr>
          <w:rFonts w:ascii="Arial" w:hAnsi="Arial" w:cs="Arial"/>
          <w:sz w:val="22"/>
          <w:szCs w:val="22"/>
        </w:rPr>
        <w:t>Date: ______________</w:t>
      </w:r>
      <w:r>
        <w:rPr>
          <w:rFonts w:ascii="Arial" w:hAnsi="Arial" w:cs="Arial"/>
          <w:sz w:val="22"/>
          <w:szCs w:val="22"/>
        </w:rPr>
        <w:t>______</w:t>
      </w:r>
      <w:r w:rsidRPr="00760F12">
        <w:rPr>
          <w:rFonts w:ascii="Arial" w:hAnsi="Arial" w:cs="Arial"/>
          <w:sz w:val="22"/>
          <w:szCs w:val="22"/>
        </w:rPr>
        <w:t>_____________</w:t>
      </w:r>
    </w:p>
    <w:p w14:paraId="06AD607B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445B05AE" w14:textId="77777777" w:rsidR="001E1D57" w:rsidRPr="006B0CEE" w:rsidRDefault="001E1D57" w:rsidP="00A610FC">
      <w:pPr>
        <w:jc w:val="both"/>
        <w:rPr>
          <w:rFonts w:ascii="Arial" w:hAnsi="Arial" w:cs="Arial"/>
          <w:szCs w:val="24"/>
        </w:rPr>
      </w:pPr>
      <w:r w:rsidRPr="006B0CEE">
        <w:rPr>
          <w:rFonts w:ascii="Arial" w:hAnsi="Arial" w:cs="Arial"/>
          <w:szCs w:val="24"/>
        </w:rPr>
        <w:t>If you would like furthe</w:t>
      </w:r>
      <w:r w:rsidR="003F765A" w:rsidRPr="006B0CEE">
        <w:rPr>
          <w:rFonts w:ascii="Arial" w:hAnsi="Arial" w:cs="Arial"/>
          <w:szCs w:val="24"/>
        </w:rPr>
        <w:t xml:space="preserve">r information on how to handle </w:t>
      </w:r>
      <w:r w:rsidR="00352614" w:rsidRPr="006B0CEE">
        <w:rPr>
          <w:rFonts w:ascii="Arial" w:hAnsi="Arial" w:cs="Arial"/>
          <w:szCs w:val="24"/>
        </w:rPr>
        <w:t>SARs</w:t>
      </w:r>
      <w:r w:rsidR="00B50355" w:rsidRPr="006B0CEE">
        <w:rPr>
          <w:rFonts w:ascii="Arial" w:hAnsi="Arial" w:cs="Arial"/>
          <w:szCs w:val="24"/>
        </w:rPr>
        <w:t xml:space="preserve">, please refer to </w:t>
      </w:r>
      <w:r w:rsidR="00EF5745" w:rsidRPr="006B0CEE">
        <w:rPr>
          <w:rFonts w:ascii="Arial" w:hAnsi="Arial" w:cs="Arial"/>
        </w:rPr>
        <w:t>the Information Requests Policy Framework</w:t>
      </w:r>
      <w:r w:rsidRPr="006B0CEE">
        <w:rPr>
          <w:rFonts w:ascii="Arial" w:hAnsi="Arial" w:cs="Arial"/>
          <w:szCs w:val="24"/>
        </w:rPr>
        <w:t xml:space="preserve"> or contact </w:t>
      </w:r>
      <w:r w:rsidR="003B5121" w:rsidRPr="006B0CEE">
        <w:rPr>
          <w:rFonts w:ascii="Arial" w:hAnsi="Arial" w:cs="Arial"/>
          <w:szCs w:val="24"/>
        </w:rPr>
        <w:t xml:space="preserve">the </w:t>
      </w:r>
      <w:r w:rsidR="00CF1DA5" w:rsidRPr="006B0CEE">
        <w:rPr>
          <w:rFonts w:ascii="Arial" w:hAnsi="Arial" w:cs="Arial"/>
          <w:szCs w:val="24"/>
        </w:rPr>
        <w:t>Offender Subject Access Request Team</w:t>
      </w:r>
      <w:r w:rsidRPr="006B0CEE">
        <w:rPr>
          <w:rFonts w:ascii="Arial" w:hAnsi="Arial" w:cs="Arial"/>
          <w:szCs w:val="24"/>
        </w:rPr>
        <w:t>. In addition, please read the information on the following pages very carefully.</w:t>
      </w:r>
    </w:p>
    <w:p w14:paraId="72F5CA7C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5A65F4E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147207E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Thank you</w:t>
      </w:r>
    </w:p>
    <w:p w14:paraId="75A71B8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6D75991" w14:textId="77777777" w:rsidR="00F84767" w:rsidRDefault="00F84767" w:rsidP="00A610FC">
      <w:pPr>
        <w:jc w:val="both"/>
        <w:rPr>
          <w:rFonts w:ascii="Arial" w:hAnsi="Arial"/>
          <w:szCs w:val="24"/>
        </w:rPr>
      </w:pPr>
    </w:p>
    <w:p w14:paraId="2E93D596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Application Team</w:t>
      </w:r>
    </w:p>
    <w:p w14:paraId="7875A106" w14:textId="77777777" w:rsidR="001E1D57" w:rsidRDefault="00CF1DA5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Offender Subject Access Request Team</w:t>
      </w:r>
    </w:p>
    <w:p w14:paraId="53AF5299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Ministry of Justice</w:t>
      </w:r>
    </w:p>
    <w:p w14:paraId="08009552" w14:textId="77777777" w:rsidR="001E1D57" w:rsidRDefault="001E1D57" w:rsidP="00A610FC">
      <w:pPr>
        <w:jc w:val="both"/>
        <w:rPr>
          <w:rFonts w:ascii="Arial" w:hAnsi="Arial"/>
          <w:b/>
          <w:szCs w:val="24"/>
          <w:u w:val="single"/>
        </w:rPr>
      </w:pPr>
      <w:r>
        <w:rPr>
          <w:rFonts w:ascii="Arial" w:hAnsi="Arial"/>
          <w:szCs w:val="24"/>
        </w:rPr>
        <w:br w:type="page"/>
      </w:r>
    </w:p>
    <w:p w14:paraId="196D272F" w14:textId="77777777" w:rsidR="001E1D57" w:rsidRDefault="001E1D57" w:rsidP="00A610FC">
      <w:p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  <w:u w:val="single"/>
        </w:rPr>
        <w:lastRenderedPageBreak/>
        <w:t>Key information in handling a D</w:t>
      </w:r>
      <w:r w:rsidR="000A57A5">
        <w:rPr>
          <w:rFonts w:ascii="Arial" w:hAnsi="Arial"/>
          <w:b/>
          <w:szCs w:val="24"/>
          <w:u w:val="single"/>
        </w:rPr>
        <w:t xml:space="preserve">ata </w:t>
      </w:r>
      <w:r>
        <w:rPr>
          <w:rFonts w:ascii="Arial" w:hAnsi="Arial"/>
          <w:b/>
          <w:szCs w:val="24"/>
          <w:u w:val="single"/>
        </w:rPr>
        <w:t>P</w:t>
      </w:r>
      <w:r w:rsidR="000A57A5">
        <w:rPr>
          <w:rFonts w:ascii="Arial" w:hAnsi="Arial"/>
          <w:b/>
          <w:szCs w:val="24"/>
          <w:u w:val="single"/>
        </w:rPr>
        <w:t xml:space="preserve">rotection </w:t>
      </w:r>
      <w:r>
        <w:rPr>
          <w:rFonts w:ascii="Arial" w:hAnsi="Arial"/>
          <w:b/>
          <w:szCs w:val="24"/>
          <w:u w:val="single"/>
        </w:rPr>
        <w:t>A</w:t>
      </w:r>
      <w:r w:rsidR="000A57A5">
        <w:rPr>
          <w:rFonts w:ascii="Arial" w:hAnsi="Arial"/>
          <w:b/>
          <w:szCs w:val="24"/>
          <w:u w:val="single"/>
        </w:rPr>
        <w:t>ct:</w:t>
      </w:r>
      <w:r>
        <w:rPr>
          <w:rFonts w:ascii="Arial" w:hAnsi="Arial"/>
          <w:b/>
          <w:szCs w:val="24"/>
          <w:u w:val="single"/>
        </w:rPr>
        <w:t xml:space="preserve"> Subject Access Request </w:t>
      </w:r>
    </w:p>
    <w:p w14:paraId="0B84F8FD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750BD42" w14:textId="77777777" w:rsidR="001E1D57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Please contact </w:t>
      </w:r>
      <w:r>
        <w:rPr>
          <w:rFonts w:ascii="Arial" w:hAnsi="Arial"/>
          <w:szCs w:val="24"/>
        </w:rPr>
        <w:t>all departments and co-ordinate the collection of all electronic and hard copy (paper) records relating to this prisoner.</w:t>
      </w:r>
    </w:p>
    <w:p w14:paraId="3F793B0F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28DB7D20" w14:textId="77777777" w:rsidR="001E1D57" w:rsidRPr="00860FEC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All back records </w:t>
      </w:r>
      <w:r>
        <w:rPr>
          <w:rFonts w:ascii="Arial" w:hAnsi="Arial"/>
          <w:szCs w:val="24"/>
        </w:rPr>
        <w:t>should be linked</w:t>
      </w:r>
      <w:r w:rsidR="000A57A5">
        <w:rPr>
          <w:rFonts w:ascii="Arial" w:hAnsi="Arial"/>
          <w:szCs w:val="24"/>
        </w:rPr>
        <w:t xml:space="preserve"> from previous establishments. </w:t>
      </w:r>
      <w:r>
        <w:rPr>
          <w:rFonts w:ascii="Arial" w:hAnsi="Arial"/>
          <w:szCs w:val="24"/>
        </w:rPr>
        <w:t xml:space="preserve">If these are not held at </w:t>
      </w:r>
      <w:r w:rsidRPr="00860FEC">
        <w:rPr>
          <w:rFonts w:ascii="Arial" w:hAnsi="Arial"/>
          <w:szCs w:val="24"/>
        </w:rPr>
        <w:t xml:space="preserve">your </w:t>
      </w:r>
      <w:r w:rsidR="006B0CEE" w:rsidRPr="00860FEC">
        <w:rPr>
          <w:rFonts w:ascii="Arial" w:hAnsi="Arial"/>
          <w:szCs w:val="24"/>
        </w:rPr>
        <w:t>establishment,</w:t>
      </w:r>
      <w:r w:rsidRPr="00860FEC">
        <w:rPr>
          <w:rFonts w:ascii="Arial" w:hAnsi="Arial"/>
          <w:szCs w:val="24"/>
        </w:rPr>
        <w:t xml:space="preserve"> you will need to request th</w:t>
      </w:r>
      <w:r w:rsidR="006151D4" w:rsidRPr="00860FEC">
        <w:rPr>
          <w:rFonts w:ascii="Arial" w:hAnsi="Arial"/>
          <w:szCs w:val="24"/>
        </w:rPr>
        <w:t xml:space="preserve">em from previous establishments </w:t>
      </w:r>
      <w:r w:rsidR="00860FEC" w:rsidRPr="00860FEC">
        <w:rPr>
          <w:rFonts w:ascii="Arial" w:hAnsi="Arial"/>
          <w:szCs w:val="24"/>
        </w:rPr>
        <w:t xml:space="preserve">in accordance with PSI </w:t>
      </w:r>
      <w:r w:rsidR="00BD5277">
        <w:rPr>
          <w:rFonts w:ascii="Arial" w:hAnsi="Arial"/>
          <w:szCs w:val="24"/>
        </w:rPr>
        <w:t>04/2018</w:t>
      </w:r>
      <w:r w:rsidR="00860FEC" w:rsidRPr="00860FEC">
        <w:rPr>
          <w:rFonts w:ascii="Arial" w:hAnsi="Arial"/>
          <w:szCs w:val="24"/>
        </w:rPr>
        <w:t>.</w:t>
      </w:r>
    </w:p>
    <w:p w14:paraId="075C03D4" w14:textId="77777777" w:rsidR="00860FEC" w:rsidRDefault="00860FEC" w:rsidP="00A610FC">
      <w:pPr>
        <w:jc w:val="both"/>
        <w:rPr>
          <w:rFonts w:ascii="Arial" w:hAnsi="Arial"/>
          <w:szCs w:val="24"/>
        </w:rPr>
      </w:pPr>
    </w:p>
    <w:p w14:paraId="700B8F44" w14:textId="77777777" w:rsidR="006151D4" w:rsidRDefault="001E1D57" w:rsidP="00A610FC">
      <w:pPr>
        <w:numPr>
          <w:ilvl w:val="0"/>
          <w:numId w:val="8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b/>
          <w:szCs w:val="24"/>
        </w:rPr>
        <w:t xml:space="preserve">For Security Department. </w:t>
      </w:r>
      <w:r>
        <w:rPr>
          <w:rFonts w:ascii="Arial" w:hAnsi="Arial"/>
          <w:szCs w:val="24"/>
        </w:rPr>
        <w:t>All security information should be supplied and must include information gathered in previous estab</w:t>
      </w:r>
      <w:r w:rsidR="000A57A5">
        <w:rPr>
          <w:rFonts w:ascii="Arial" w:hAnsi="Arial"/>
          <w:szCs w:val="24"/>
        </w:rPr>
        <w:t xml:space="preserve">lishments and/or sentence(s). </w:t>
      </w:r>
      <w:r>
        <w:rPr>
          <w:rFonts w:ascii="Arial" w:hAnsi="Arial"/>
          <w:szCs w:val="24"/>
        </w:rPr>
        <w:t xml:space="preserve">Where this is not already held, you must contact the previous </w:t>
      </w:r>
      <w:r w:rsidR="000A57A5">
        <w:rPr>
          <w:rFonts w:ascii="Arial" w:hAnsi="Arial"/>
          <w:szCs w:val="24"/>
        </w:rPr>
        <w:t xml:space="preserve">establishment(s) to obtain it. </w:t>
      </w:r>
      <w:r>
        <w:rPr>
          <w:rFonts w:ascii="Arial" w:hAnsi="Arial"/>
          <w:szCs w:val="24"/>
        </w:rPr>
        <w:t>The security information you send to us must include dates, S</w:t>
      </w:r>
      <w:r w:rsidR="0041671C">
        <w:rPr>
          <w:rFonts w:ascii="Arial" w:hAnsi="Arial"/>
          <w:szCs w:val="24"/>
        </w:rPr>
        <w:t xml:space="preserve">ecurity </w:t>
      </w:r>
      <w:r>
        <w:rPr>
          <w:rFonts w:ascii="Arial" w:hAnsi="Arial"/>
          <w:szCs w:val="24"/>
        </w:rPr>
        <w:t>I</w:t>
      </w:r>
      <w:r w:rsidR="0041671C">
        <w:rPr>
          <w:rFonts w:ascii="Arial" w:hAnsi="Arial"/>
          <w:szCs w:val="24"/>
        </w:rPr>
        <w:t xml:space="preserve">nformation </w:t>
      </w:r>
      <w:r>
        <w:rPr>
          <w:rFonts w:ascii="Arial" w:hAnsi="Arial"/>
          <w:szCs w:val="24"/>
        </w:rPr>
        <w:t>R</w:t>
      </w:r>
      <w:r w:rsidR="0041671C">
        <w:rPr>
          <w:rFonts w:ascii="Arial" w:hAnsi="Arial"/>
          <w:szCs w:val="24"/>
        </w:rPr>
        <w:t>eport (SIR)</w:t>
      </w:r>
      <w:r>
        <w:rPr>
          <w:rFonts w:ascii="Arial" w:hAnsi="Arial"/>
          <w:szCs w:val="24"/>
        </w:rPr>
        <w:t xml:space="preserve"> numbers and a </w:t>
      </w:r>
      <w:r>
        <w:rPr>
          <w:rFonts w:ascii="Arial" w:hAnsi="Arial"/>
          <w:b/>
          <w:szCs w:val="24"/>
        </w:rPr>
        <w:t>comprehensive</w:t>
      </w:r>
      <w:r w:rsidR="000A57A5">
        <w:rPr>
          <w:rFonts w:ascii="Arial" w:hAnsi="Arial"/>
          <w:szCs w:val="24"/>
        </w:rPr>
        <w:t xml:space="preserve"> description of each incident. </w:t>
      </w:r>
    </w:p>
    <w:p w14:paraId="068406D6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206FF36" w14:textId="77777777" w:rsidR="006151D4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you are using the Mercury </w:t>
      </w:r>
      <w:r w:rsidR="000A57A5">
        <w:rPr>
          <w:rFonts w:ascii="Arial" w:hAnsi="Arial"/>
          <w:szCs w:val="24"/>
        </w:rPr>
        <w:t>Intelligence S</w:t>
      </w:r>
      <w:r>
        <w:rPr>
          <w:rFonts w:ascii="Arial" w:hAnsi="Arial"/>
          <w:szCs w:val="24"/>
        </w:rPr>
        <w:t>ystem</w:t>
      </w:r>
      <w:r w:rsidR="000A57A5">
        <w:rPr>
          <w:rFonts w:ascii="Arial" w:hAnsi="Arial"/>
          <w:szCs w:val="24"/>
        </w:rPr>
        <w:t xml:space="preserve"> (MIS)</w:t>
      </w:r>
      <w:r>
        <w:rPr>
          <w:rFonts w:ascii="Arial" w:hAnsi="Arial"/>
          <w:szCs w:val="24"/>
        </w:rPr>
        <w:t xml:space="preserve"> please provide the information requested using the M</w:t>
      </w:r>
      <w:r w:rsidR="000A57A5">
        <w:rPr>
          <w:rFonts w:ascii="Arial" w:hAnsi="Arial"/>
          <w:szCs w:val="24"/>
        </w:rPr>
        <w:t>ercury Dissemination Guida</w:t>
      </w:r>
      <w:r w:rsidR="006151D4">
        <w:rPr>
          <w:rFonts w:ascii="Arial" w:hAnsi="Arial"/>
          <w:szCs w:val="24"/>
        </w:rPr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1796853" w14:textId="77777777" w:rsidR="006151D4" w:rsidRDefault="006151D4" w:rsidP="00A610FC">
      <w:pPr>
        <w:jc w:val="both"/>
        <w:rPr>
          <w:rFonts w:ascii="Arial" w:hAnsi="Arial"/>
          <w:szCs w:val="24"/>
        </w:rPr>
      </w:pPr>
    </w:p>
    <w:p w14:paraId="19A40A5A" w14:textId="77777777" w:rsidR="001E1D57" w:rsidRDefault="001E1D57" w:rsidP="00A610FC">
      <w:pPr>
        <w:ind w:left="644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All the information supplied will be vetted in accordance with the </w:t>
      </w:r>
      <w:r w:rsidR="00352614">
        <w:rPr>
          <w:rFonts w:ascii="Arial" w:hAnsi="Arial"/>
          <w:szCs w:val="24"/>
        </w:rPr>
        <w:t>DPA</w:t>
      </w:r>
      <w:r>
        <w:rPr>
          <w:rFonts w:ascii="Arial" w:hAnsi="Arial"/>
          <w:szCs w:val="24"/>
        </w:rPr>
        <w:t xml:space="preserve"> and where appropriate, exemptions will be </w:t>
      </w:r>
      <w:r w:rsidR="006B0CEE">
        <w:rPr>
          <w:rFonts w:ascii="Arial" w:hAnsi="Arial"/>
          <w:szCs w:val="24"/>
        </w:rPr>
        <w:t>applied,</w:t>
      </w:r>
      <w:r>
        <w:rPr>
          <w:rFonts w:ascii="Arial" w:hAnsi="Arial"/>
          <w:szCs w:val="24"/>
        </w:rPr>
        <w:t xml:space="preserve"> and information will not be disclosed.</w:t>
      </w:r>
    </w:p>
    <w:p w14:paraId="452DDC23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0B630276" w14:textId="77777777" w:rsidR="001E1D57" w:rsidRDefault="001E1D57" w:rsidP="00A610FC">
      <w:pPr>
        <w:ind w:left="720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If the security information is being sent at the same time as other data, it would be useful if it could be put in a separate envelope, marked ‘Security Information’ and placed on top. </w:t>
      </w:r>
    </w:p>
    <w:p w14:paraId="706210E0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7D2E616D" w14:textId="77777777" w:rsidR="001E1D57" w:rsidRDefault="001E1D57" w:rsidP="00A610FC">
      <w:pPr>
        <w:numPr>
          <w:ilvl w:val="0"/>
          <w:numId w:val="9"/>
        </w:num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Please provide all information in A4 format without staples or paperclips to assist us to process the request as quickly as possible</w:t>
      </w:r>
      <w:r w:rsidR="000A57A5">
        <w:rPr>
          <w:rFonts w:ascii="Arial" w:hAnsi="Arial"/>
          <w:szCs w:val="24"/>
        </w:rPr>
        <w:t>.</w:t>
      </w:r>
    </w:p>
    <w:p w14:paraId="775C7CC5" w14:textId="77777777" w:rsidR="001E1D57" w:rsidRDefault="001E1D57" w:rsidP="00A610FC">
      <w:pPr>
        <w:jc w:val="both"/>
        <w:rPr>
          <w:rFonts w:ascii="Arial" w:hAnsi="Arial"/>
          <w:szCs w:val="24"/>
        </w:rPr>
      </w:pPr>
    </w:p>
    <w:p w14:paraId="322B7A3E" w14:textId="77777777" w:rsidR="001E1D57" w:rsidRDefault="001E1D57" w:rsidP="00A610FC">
      <w:pPr>
        <w:keepNext/>
        <w:jc w:val="both"/>
      </w:pPr>
    </w:p>
    <w:p w14:paraId="48FD6CEC" w14:textId="77777777" w:rsidR="001E1D57" w:rsidRDefault="001E1D57" w:rsidP="00A610FC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3D486FC1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EF406AC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12B0B9DF" w14:textId="77777777" w:rsidR="001E1D57" w:rsidRDefault="001E1D57" w:rsidP="001E1D57">
      <w:pPr>
        <w:pStyle w:val="BodyText3"/>
        <w:jc w:val="both"/>
        <w:rPr>
          <w:rFonts w:ascii="Arial" w:hAnsi="Arial" w:cs="Arial"/>
          <w:b w:val="0"/>
          <w:bCs/>
          <w:szCs w:val="24"/>
        </w:rPr>
      </w:pPr>
    </w:p>
    <w:p w14:paraId="20D75B22" w14:textId="77777777" w:rsidR="001E1D57" w:rsidRDefault="001E1D57" w:rsidP="001E1D5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</w:rPr>
        <w:t xml:space="preserve"> </w:t>
      </w:r>
    </w:p>
    <w:p w14:paraId="00CFE6E5" w14:textId="77777777" w:rsidR="001E1D57" w:rsidRDefault="001E1D57" w:rsidP="001E1D57"/>
    <w:p w14:paraId="42D993DE" w14:textId="77777777" w:rsidR="001E1D57" w:rsidRDefault="001E1D57" w:rsidP="001E1D57"/>
    <w:p w14:paraId="300A79BA" w14:textId="77777777" w:rsidR="001E1D57" w:rsidRDefault="001E1D57" w:rsidP="004A452E"/>
    <w:p w14:paraId="1CEC9DDA" w14:textId="77777777" w:rsidR="00F92DA5" w:rsidRDefault="00F92DA5" w:rsidP="004A452E"/>
    <w:p w14:paraId="3C708066" w14:textId="77777777" w:rsidR="00F92DA5" w:rsidRDefault="00F92DA5" w:rsidP="004A452E"/>
    <w:p w14:paraId="42FA987B" w14:textId="77777777" w:rsidR="00F92DA5" w:rsidRDefault="00F92DA5" w:rsidP="004A452E"/>
    <w:p w14:paraId="22B86ED7" w14:textId="77777777" w:rsidR="00F92DA5" w:rsidRDefault="00F92DA5" w:rsidP="004A452E"/>
    <w:p w14:paraId="188104E0" w14:textId="77777777" w:rsidR="00F92DA5" w:rsidRDefault="00F92DA5" w:rsidP="004A452E"/>
    <w:p w14:paraId="28A4C5E4" w14:textId="77777777" w:rsidR="00F92DA5" w:rsidRDefault="00F92DA5" w:rsidP="004A452E"/>
    <w:p w14:paraId="54487E5D" w14:textId="77777777" w:rsidR="00F92DA5" w:rsidRDefault="00F92DA5" w:rsidP="004A452E"/>
    <w:p w14:paraId="7C249B03" w14:textId="77777777" w:rsidR="00F92DA5" w:rsidRDefault="00F92DA5" w:rsidP="004A452E"/>
    <w:p w14:paraId="235BAB24" w14:textId="77777777" w:rsidR="00F92DA5" w:rsidRDefault="00F92DA5" w:rsidP="004A452E"/>
    <w:p w14:paraId="0EC15108" w14:textId="77777777" w:rsidR="00BB0AE5" w:rsidRDefault="00BB0AE5" w:rsidP="004A452E"/>
    <w:p w14:paraId="294E684A" w14:textId="77777777" w:rsidR="00083549" w:rsidRDefault="00083549" w:rsidP="004A452E"/>
    <w:p w14:paraId="4003A431" w14:textId="77777777" w:rsidR="00F92DA5" w:rsidRDefault="00F92DA5" w:rsidP="004A452E"/>
    <w:p w14:paraId="66BEC650" w14:textId="77777777" w:rsidR="00F92DA5" w:rsidRDefault="00F92DA5" w:rsidP="004A452E"/>
    <w:p w14:paraId="3FCAD516" w14:textId="77777777" w:rsidR="00F92DA5" w:rsidRDefault="00F92DA5" w:rsidP="004A452E"/>
    <w:p w14:paraId="635D87A7" w14:textId="77777777" w:rsidR="00F92DA5" w:rsidRDefault="00F92DA5" w:rsidP="004A452E"/>
    <w:sectPr w:rsidR="00F92D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381">
    <w:abstractNumId w:val="4"/>
  </w:num>
  <w:num w:numId="2" w16cid:durableId="320085260">
    <w:abstractNumId w:val="9"/>
  </w:num>
  <w:num w:numId="3" w16cid:durableId="465003251">
    <w:abstractNumId w:val="7"/>
  </w:num>
  <w:num w:numId="4" w16cid:durableId="1037268956">
    <w:abstractNumId w:val="9"/>
  </w:num>
  <w:num w:numId="5" w16cid:durableId="248585731">
    <w:abstractNumId w:val="7"/>
  </w:num>
  <w:num w:numId="6" w16cid:durableId="122698632">
    <w:abstractNumId w:val="5"/>
  </w:num>
  <w:num w:numId="7" w16cid:durableId="591166518">
    <w:abstractNumId w:val="8"/>
  </w:num>
  <w:num w:numId="8" w16cid:durableId="169792974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13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8045480">
    <w:abstractNumId w:val="0"/>
  </w:num>
  <w:num w:numId="11" w16cid:durableId="1146975196">
    <w:abstractNumId w:val="2"/>
  </w:num>
  <w:num w:numId="12" w16cid:durableId="89785739">
    <w:abstractNumId w:val="6"/>
  </w:num>
  <w:num w:numId="13" w16cid:durableId="1413817263">
    <w:abstractNumId w:val="3"/>
  </w:num>
  <w:num w:numId="14" w16cid:durableId="926964217">
    <w:abstractNumId w:val="10"/>
  </w:num>
  <w:num w:numId="15" w16cid:durableId="208760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31FE"/>
    <w:rsid w:val="00004C80"/>
    <w:rsid w:val="00005A6B"/>
    <w:rsid w:val="00007AED"/>
    <w:rsid w:val="00007BA0"/>
    <w:rsid w:val="00012DEC"/>
    <w:rsid w:val="0001398E"/>
    <w:rsid w:val="00016795"/>
    <w:rsid w:val="0001729B"/>
    <w:rsid w:val="00030E2E"/>
    <w:rsid w:val="00032121"/>
    <w:rsid w:val="00033CD0"/>
    <w:rsid w:val="00037637"/>
    <w:rsid w:val="00040DAA"/>
    <w:rsid w:val="00045026"/>
    <w:rsid w:val="00051B83"/>
    <w:rsid w:val="00051BE9"/>
    <w:rsid w:val="000600A8"/>
    <w:rsid w:val="00061984"/>
    <w:rsid w:val="00062E4A"/>
    <w:rsid w:val="00066A8E"/>
    <w:rsid w:val="0007326A"/>
    <w:rsid w:val="00077DE0"/>
    <w:rsid w:val="0008161E"/>
    <w:rsid w:val="00082817"/>
    <w:rsid w:val="00083549"/>
    <w:rsid w:val="000925A8"/>
    <w:rsid w:val="00093274"/>
    <w:rsid w:val="0009612F"/>
    <w:rsid w:val="000A128B"/>
    <w:rsid w:val="000A2745"/>
    <w:rsid w:val="000A513D"/>
    <w:rsid w:val="000A57A5"/>
    <w:rsid w:val="000A62DF"/>
    <w:rsid w:val="000B5565"/>
    <w:rsid w:val="000B5D1E"/>
    <w:rsid w:val="000C5342"/>
    <w:rsid w:val="000D208E"/>
    <w:rsid w:val="000D249E"/>
    <w:rsid w:val="000D384A"/>
    <w:rsid w:val="000D3AE1"/>
    <w:rsid w:val="000D4B9C"/>
    <w:rsid w:val="000D7714"/>
    <w:rsid w:val="000E1E92"/>
    <w:rsid w:val="000E2188"/>
    <w:rsid w:val="000E2278"/>
    <w:rsid w:val="000F20A5"/>
    <w:rsid w:val="000F295C"/>
    <w:rsid w:val="000F459A"/>
    <w:rsid w:val="001030AE"/>
    <w:rsid w:val="00116485"/>
    <w:rsid w:val="001166C2"/>
    <w:rsid w:val="00120A7E"/>
    <w:rsid w:val="00120ED2"/>
    <w:rsid w:val="00121C01"/>
    <w:rsid w:val="00122FD6"/>
    <w:rsid w:val="0012723F"/>
    <w:rsid w:val="00135957"/>
    <w:rsid w:val="00135C71"/>
    <w:rsid w:val="00140F67"/>
    <w:rsid w:val="001417F9"/>
    <w:rsid w:val="00142E19"/>
    <w:rsid w:val="00150428"/>
    <w:rsid w:val="00152186"/>
    <w:rsid w:val="0018156E"/>
    <w:rsid w:val="0018490A"/>
    <w:rsid w:val="0019222A"/>
    <w:rsid w:val="001A437A"/>
    <w:rsid w:val="001A5357"/>
    <w:rsid w:val="001C1412"/>
    <w:rsid w:val="001C23C9"/>
    <w:rsid w:val="001C4AF8"/>
    <w:rsid w:val="001C5A76"/>
    <w:rsid w:val="001D078B"/>
    <w:rsid w:val="001E1D57"/>
    <w:rsid w:val="001F2664"/>
    <w:rsid w:val="001F7B5D"/>
    <w:rsid w:val="0020237A"/>
    <w:rsid w:val="002031F6"/>
    <w:rsid w:val="0021281E"/>
    <w:rsid w:val="00215A32"/>
    <w:rsid w:val="00215E9A"/>
    <w:rsid w:val="00220014"/>
    <w:rsid w:val="00220A32"/>
    <w:rsid w:val="0022213B"/>
    <w:rsid w:val="00230D85"/>
    <w:rsid w:val="00231CA3"/>
    <w:rsid w:val="00242195"/>
    <w:rsid w:val="002426C4"/>
    <w:rsid w:val="002427FF"/>
    <w:rsid w:val="00242F16"/>
    <w:rsid w:val="00243995"/>
    <w:rsid w:val="00244F4E"/>
    <w:rsid w:val="00250E18"/>
    <w:rsid w:val="00251861"/>
    <w:rsid w:val="00254E86"/>
    <w:rsid w:val="00255445"/>
    <w:rsid w:val="00255CB6"/>
    <w:rsid w:val="00260F20"/>
    <w:rsid w:val="00263FFA"/>
    <w:rsid w:val="00264BC8"/>
    <w:rsid w:val="00267215"/>
    <w:rsid w:val="00267591"/>
    <w:rsid w:val="0026777D"/>
    <w:rsid w:val="00270339"/>
    <w:rsid w:val="00282433"/>
    <w:rsid w:val="00285717"/>
    <w:rsid w:val="00292233"/>
    <w:rsid w:val="002A2884"/>
    <w:rsid w:val="002A5F49"/>
    <w:rsid w:val="002A6BC2"/>
    <w:rsid w:val="002B373F"/>
    <w:rsid w:val="002C1B8F"/>
    <w:rsid w:val="002D08F3"/>
    <w:rsid w:val="002D0DC6"/>
    <w:rsid w:val="002E00A7"/>
    <w:rsid w:val="002E0BE5"/>
    <w:rsid w:val="002E0FB1"/>
    <w:rsid w:val="002E454D"/>
    <w:rsid w:val="002E5A5B"/>
    <w:rsid w:val="003061FC"/>
    <w:rsid w:val="00310D06"/>
    <w:rsid w:val="00311378"/>
    <w:rsid w:val="00324CFB"/>
    <w:rsid w:val="00325461"/>
    <w:rsid w:val="00325BD2"/>
    <w:rsid w:val="00331421"/>
    <w:rsid w:val="0034090F"/>
    <w:rsid w:val="0034365B"/>
    <w:rsid w:val="00345C09"/>
    <w:rsid w:val="0035174C"/>
    <w:rsid w:val="00352614"/>
    <w:rsid w:val="0035435D"/>
    <w:rsid w:val="00355131"/>
    <w:rsid w:val="0036484A"/>
    <w:rsid w:val="00370B1E"/>
    <w:rsid w:val="003736D3"/>
    <w:rsid w:val="00374C04"/>
    <w:rsid w:val="0038273A"/>
    <w:rsid w:val="0038346C"/>
    <w:rsid w:val="003844E0"/>
    <w:rsid w:val="003959CA"/>
    <w:rsid w:val="003A1E9A"/>
    <w:rsid w:val="003B5121"/>
    <w:rsid w:val="003B7F5C"/>
    <w:rsid w:val="003C1079"/>
    <w:rsid w:val="003C2027"/>
    <w:rsid w:val="003C2D84"/>
    <w:rsid w:val="003C58FB"/>
    <w:rsid w:val="003C78EA"/>
    <w:rsid w:val="003D64A3"/>
    <w:rsid w:val="003E7356"/>
    <w:rsid w:val="003E7E2C"/>
    <w:rsid w:val="003F27B1"/>
    <w:rsid w:val="003F65B1"/>
    <w:rsid w:val="003F765A"/>
    <w:rsid w:val="00402FEB"/>
    <w:rsid w:val="00403576"/>
    <w:rsid w:val="00410764"/>
    <w:rsid w:val="00411F23"/>
    <w:rsid w:val="00413C5B"/>
    <w:rsid w:val="00416100"/>
    <w:rsid w:val="0041671C"/>
    <w:rsid w:val="004172D2"/>
    <w:rsid w:val="00421B4E"/>
    <w:rsid w:val="004242F6"/>
    <w:rsid w:val="00430F30"/>
    <w:rsid w:val="00435C00"/>
    <w:rsid w:val="00437454"/>
    <w:rsid w:val="0044254B"/>
    <w:rsid w:val="00450102"/>
    <w:rsid w:val="00450F50"/>
    <w:rsid w:val="0045178E"/>
    <w:rsid w:val="00451D53"/>
    <w:rsid w:val="0045453E"/>
    <w:rsid w:val="00455C4A"/>
    <w:rsid w:val="00474B26"/>
    <w:rsid w:val="00481027"/>
    <w:rsid w:val="00485E21"/>
    <w:rsid w:val="004866B2"/>
    <w:rsid w:val="00493318"/>
    <w:rsid w:val="00496505"/>
    <w:rsid w:val="004A0DA6"/>
    <w:rsid w:val="004A28E1"/>
    <w:rsid w:val="004A452E"/>
    <w:rsid w:val="004A7F4A"/>
    <w:rsid w:val="004B255D"/>
    <w:rsid w:val="004B5BA4"/>
    <w:rsid w:val="004C0FA2"/>
    <w:rsid w:val="004C2473"/>
    <w:rsid w:val="004C53C0"/>
    <w:rsid w:val="004C5A2F"/>
    <w:rsid w:val="004C7435"/>
    <w:rsid w:val="004D1102"/>
    <w:rsid w:val="004F0862"/>
    <w:rsid w:val="004F25A0"/>
    <w:rsid w:val="005024B9"/>
    <w:rsid w:val="005027B1"/>
    <w:rsid w:val="005049AA"/>
    <w:rsid w:val="005065B9"/>
    <w:rsid w:val="005142D7"/>
    <w:rsid w:val="005143B4"/>
    <w:rsid w:val="005206AB"/>
    <w:rsid w:val="00520E1F"/>
    <w:rsid w:val="00521929"/>
    <w:rsid w:val="00524461"/>
    <w:rsid w:val="00524B48"/>
    <w:rsid w:val="0053522D"/>
    <w:rsid w:val="00541178"/>
    <w:rsid w:val="00543E5F"/>
    <w:rsid w:val="00544F4F"/>
    <w:rsid w:val="00545444"/>
    <w:rsid w:val="00555AB5"/>
    <w:rsid w:val="005564A7"/>
    <w:rsid w:val="00561CEE"/>
    <w:rsid w:val="005642A9"/>
    <w:rsid w:val="00567BEB"/>
    <w:rsid w:val="00575A91"/>
    <w:rsid w:val="0057645A"/>
    <w:rsid w:val="00577D5D"/>
    <w:rsid w:val="00581558"/>
    <w:rsid w:val="00582B6A"/>
    <w:rsid w:val="00592BF2"/>
    <w:rsid w:val="005946B0"/>
    <w:rsid w:val="00595C49"/>
    <w:rsid w:val="005A7FF9"/>
    <w:rsid w:val="005B04C8"/>
    <w:rsid w:val="005B063D"/>
    <w:rsid w:val="005B500A"/>
    <w:rsid w:val="005B5EAD"/>
    <w:rsid w:val="005C1F3C"/>
    <w:rsid w:val="005C589F"/>
    <w:rsid w:val="005C6384"/>
    <w:rsid w:val="005C713C"/>
    <w:rsid w:val="005C719C"/>
    <w:rsid w:val="005E25A6"/>
    <w:rsid w:val="005E3866"/>
    <w:rsid w:val="005E7F46"/>
    <w:rsid w:val="005F28C7"/>
    <w:rsid w:val="005F42A2"/>
    <w:rsid w:val="00602094"/>
    <w:rsid w:val="006034D4"/>
    <w:rsid w:val="00606108"/>
    <w:rsid w:val="006062CE"/>
    <w:rsid w:val="0060634C"/>
    <w:rsid w:val="006067BB"/>
    <w:rsid w:val="00607001"/>
    <w:rsid w:val="00613F5F"/>
    <w:rsid w:val="006151C6"/>
    <w:rsid w:val="006151D4"/>
    <w:rsid w:val="00616AED"/>
    <w:rsid w:val="00620964"/>
    <w:rsid w:val="006226EF"/>
    <w:rsid w:val="0062465D"/>
    <w:rsid w:val="00626D88"/>
    <w:rsid w:val="00627135"/>
    <w:rsid w:val="00634785"/>
    <w:rsid w:val="006357AD"/>
    <w:rsid w:val="006358D4"/>
    <w:rsid w:val="00636A5E"/>
    <w:rsid w:val="00661523"/>
    <w:rsid w:val="00661A9E"/>
    <w:rsid w:val="00663DD8"/>
    <w:rsid w:val="00665911"/>
    <w:rsid w:val="00672978"/>
    <w:rsid w:val="00680493"/>
    <w:rsid w:val="00682099"/>
    <w:rsid w:val="006825C5"/>
    <w:rsid w:val="006839A4"/>
    <w:rsid w:val="00685835"/>
    <w:rsid w:val="006867A6"/>
    <w:rsid w:val="006943B4"/>
    <w:rsid w:val="006955DE"/>
    <w:rsid w:val="006A1B1C"/>
    <w:rsid w:val="006A23FD"/>
    <w:rsid w:val="006B0CEE"/>
    <w:rsid w:val="006B0F19"/>
    <w:rsid w:val="006B280F"/>
    <w:rsid w:val="006C1CE1"/>
    <w:rsid w:val="006C2029"/>
    <w:rsid w:val="006E1C65"/>
    <w:rsid w:val="006E33AB"/>
    <w:rsid w:val="006F1408"/>
    <w:rsid w:val="006F2CAF"/>
    <w:rsid w:val="00704FA6"/>
    <w:rsid w:val="00705589"/>
    <w:rsid w:val="00706273"/>
    <w:rsid w:val="00706F23"/>
    <w:rsid w:val="00711D2E"/>
    <w:rsid w:val="007137ED"/>
    <w:rsid w:val="00717E07"/>
    <w:rsid w:val="00725BBB"/>
    <w:rsid w:val="00727F49"/>
    <w:rsid w:val="00742B6E"/>
    <w:rsid w:val="007466D6"/>
    <w:rsid w:val="007522EA"/>
    <w:rsid w:val="00752E6D"/>
    <w:rsid w:val="00754917"/>
    <w:rsid w:val="00755E9A"/>
    <w:rsid w:val="00761B2A"/>
    <w:rsid w:val="00766DC1"/>
    <w:rsid w:val="00772D6D"/>
    <w:rsid w:val="00776705"/>
    <w:rsid w:val="00782BC6"/>
    <w:rsid w:val="00785401"/>
    <w:rsid w:val="0079239C"/>
    <w:rsid w:val="00792FAE"/>
    <w:rsid w:val="00794CFC"/>
    <w:rsid w:val="007A700E"/>
    <w:rsid w:val="007B1348"/>
    <w:rsid w:val="007B1934"/>
    <w:rsid w:val="007B1BA6"/>
    <w:rsid w:val="007B325F"/>
    <w:rsid w:val="007B6148"/>
    <w:rsid w:val="007C55CF"/>
    <w:rsid w:val="007C6F77"/>
    <w:rsid w:val="007D3645"/>
    <w:rsid w:val="007D4B0E"/>
    <w:rsid w:val="007D5F1A"/>
    <w:rsid w:val="007E3351"/>
    <w:rsid w:val="007F0653"/>
    <w:rsid w:val="007F0E37"/>
    <w:rsid w:val="007F0F9A"/>
    <w:rsid w:val="007F6D81"/>
    <w:rsid w:val="007F70A6"/>
    <w:rsid w:val="00800E09"/>
    <w:rsid w:val="00801902"/>
    <w:rsid w:val="008029C3"/>
    <w:rsid w:val="00805CBA"/>
    <w:rsid w:val="0080740E"/>
    <w:rsid w:val="00811025"/>
    <w:rsid w:val="0081331A"/>
    <w:rsid w:val="008134AE"/>
    <w:rsid w:val="00813772"/>
    <w:rsid w:val="00815EDD"/>
    <w:rsid w:val="00816F7C"/>
    <w:rsid w:val="00820F43"/>
    <w:rsid w:val="00821F58"/>
    <w:rsid w:val="0082559F"/>
    <w:rsid w:val="00830179"/>
    <w:rsid w:val="00832AF0"/>
    <w:rsid w:val="0083404C"/>
    <w:rsid w:val="00835885"/>
    <w:rsid w:val="00845F22"/>
    <w:rsid w:val="00847F78"/>
    <w:rsid w:val="00850456"/>
    <w:rsid w:val="0085067F"/>
    <w:rsid w:val="00850B78"/>
    <w:rsid w:val="00851F64"/>
    <w:rsid w:val="008541AC"/>
    <w:rsid w:val="0085555E"/>
    <w:rsid w:val="0086094A"/>
    <w:rsid w:val="00860FEC"/>
    <w:rsid w:val="00861080"/>
    <w:rsid w:val="00863CAA"/>
    <w:rsid w:val="00864760"/>
    <w:rsid w:val="00876DD9"/>
    <w:rsid w:val="008A16B7"/>
    <w:rsid w:val="008A1F91"/>
    <w:rsid w:val="008A703D"/>
    <w:rsid w:val="008B5CF9"/>
    <w:rsid w:val="008C1F29"/>
    <w:rsid w:val="008C2900"/>
    <w:rsid w:val="008D048B"/>
    <w:rsid w:val="008D2D12"/>
    <w:rsid w:val="008D4205"/>
    <w:rsid w:val="008E3E72"/>
    <w:rsid w:val="008E6928"/>
    <w:rsid w:val="008E70C8"/>
    <w:rsid w:val="008F5F87"/>
    <w:rsid w:val="008F7FA6"/>
    <w:rsid w:val="00900C6D"/>
    <w:rsid w:val="0090379F"/>
    <w:rsid w:val="00913A0D"/>
    <w:rsid w:val="009157C7"/>
    <w:rsid w:val="009157E1"/>
    <w:rsid w:val="009166AD"/>
    <w:rsid w:val="00921C48"/>
    <w:rsid w:val="00923F86"/>
    <w:rsid w:val="009251FF"/>
    <w:rsid w:val="00936D1A"/>
    <w:rsid w:val="00945B44"/>
    <w:rsid w:val="00946EF3"/>
    <w:rsid w:val="00947F48"/>
    <w:rsid w:val="009501C1"/>
    <w:rsid w:val="00955C4D"/>
    <w:rsid w:val="0096014A"/>
    <w:rsid w:val="00965557"/>
    <w:rsid w:val="00973D67"/>
    <w:rsid w:val="00974297"/>
    <w:rsid w:val="00976E1B"/>
    <w:rsid w:val="009925B7"/>
    <w:rsid w:val="00992E01"/>
    <w:rsid w:val="009A4D0E"/>
    <w:rsid w:val="009A57D9"/>
    <w:rsid w:val="009A7396"/>
    <w:rsid w:val="009B2C95"/>
    <w:rsid w:val="009B2D63"/>
    <w:rsid w:val="009B3AE4"/>
    <w:rsid w:val="009B3EFF"/>
    <w:rsid w:val="009C453D"/>
    <w:rsid w:val="009C45B9"/>
    <w:rsid w:val="009C4E35"/>
    <w:rsid w:val="009E0743"/>
    <w:rsid w:val="009E29D4"/>
    <w:rsid w:val="009E65BA"/>
    <w:rsid w:val="009F413F"/>
    <w:rsid w:val="009F6774"/>
    <w:rsid w:val="00A03F9B"/>
    <w:rsid w:val="00A041A6"/>
    <w:rsid w:val="00A36233"/>
    <w:rsid w:val="00A42C72"/>
    <w:rsid w:val="00A47907"/>
    <w:rsid w:val="00A504C7"/>
    <w:rsid w:val="00A52F3D"/>
    <w:rsid w:val="00A53B17"/>
    <w:rsid w:val="00A5443E"/>
    <w:rsid w:val="00A54844"/>
    <w:rsid w:val="00A5745B"/>
    <w:rsid w:val="00A610FC"/>
    <w:rsid w:val="00A61335"/>
    <w:rsid w:val="00A64FD9"/>
    <w:rsid w:val="00A659CC"/>
    <w:rsid w:val="00A6763C"/>
    <w:rsid w:val="00A7163F"/>
    <w:rsid w:val="00A736F8"/>
    <w:rsid w:val="00A776F5"/>
    <w:rsid w:val="00A7796E"/>
    <w:rsid w:val="00A804E7"/>
    <w:rsid w:val="00A82040"/>
    <w:rsid w:val="00A878EE"/>
    <w:rsid w:val="00A9237C"/>
    <w:rsid w:val="00A93CDD"/>
    <w:rsid w:val="00A95BB8"/>
    <w:rsid w:val="00A970AA"/>
    <w:rsid w:val="00AA6F80"/>
    <w:rsid w:val="00AB5569"/>
    <w:rsid w:val="00AD034A"/>
    <w:rsid w:val="00AD44C4"/>
    <w:rsid w:val="00AD5DE0"/>
    <w:rsid w:val="00AE1C23"/>
    <w:rsid w:val="00AE3303"/>
    <w:rsid w:val="00AE54B0"/>
    <w:rsid w:val="00B01BBB"/>
    <w:rsid w:val="00B10DC9"/>
    <w:rsid w:val="00B12195"/>
    <w:rsid w:val="00B123A0"/>
    <w:rsid w:val="00B131BA"/>
    <w:rsid w:val="00B153D9"/>
    <w:rsid w:val="00B1680A"/>
    <w:rsid w:val="00B172B4"/>
    <w:rsid w:val="00B20F7F"/>
    <w:rsid w:val="00B2538D"/>
    <w:rsid w:val="00B2755F"/>
    <w:rsid w:val="00B36222"/>
    <w:rsid w:val="00B42837"/>
    <w:rsid w:val="00B4347B"/>
    <w:rsid w:val="00B44C42"/>
    <w:rsid w:val="00B46FB9"/>
    <w:rsid w:val="00B50296"/>
    <w:rsid w:val="00B50355"/>
    <w:rsid w:val="00B5652A"/>
    <w:rsid w:val="00B56B02"/>
    <w:rsid w:val="00B56BF2"/>
    <w:rsid w:val="00B613AA"/>
    <w:rsid w:val="00B62E21"/>
    <w:rsid w:val="00B64E6B"/>
    <w:rsid w:val="00B72649"/>
    <w:rsid w:val="00B74ADE"/>
    <w:rsid w:val="00B84F1C"/>
    <w:rsid w:val="00B901D1"/>
    <w:rsid w:val="00B960F2"/>
    <w:rsid w:val="00BA12E3"/>
    <w:rsid w:val="00BA3FF7"/>
    <w:rsid w:val="00BA68EC"/>
    <w:rsid w:val="00BA6F6C"/>
    <w:rsid w:val="00BB0AE5"/>
    <w:rsid w:val="00BB465E"/>
    <w:rsid w:val="00BB5AE4"/>
    <w:rsid w:val="00BC3597"/>
    <w:rsid w:val="00BC3E1B"/>
    <w:rsid w:val="00BC3EA2"/>
    <w:rsid w:val="00BC5F62"/>
    <w:rsid w:val="00BC60B8"/>
    <w:rsid w:val="00BC6303"/>
    <w:rsid w:val="00BD140E"/>
    <w:rsid w:val="00BD5277"/>
    <w:rsid w:val="00BE23A4"/>
    <w:rsid w:val="00BF019A"/>
    <w:rsid w:val="00BF0CDC"/>
    <w:rsid w:val="00BF32F0"/>
    <w:rsid w:val="00BF731A"/>
    <w:rsid w:val="00BF7506"/>
    <w:rsid w:val="00C00CAF"/>
    <w:rsid w:val="00C05291"/>
    <w:rsid w:val="00C05CF2"/>
    <w:rsid w:val="00C1174B"/>
    <w:rsid w:val="00C1371D"/>
    <w:rsid w:val="00C1510D"/>
    <w:rsid w:val="00C16A45"/>
    <w:rsid w:val="00C16AD9"/>
    <w:rsid w:val="00C17141"/>
    <w:rsid w:val="00C20944"/>
    <w:rsid w:val="00C21692"/>
    <w:rsid w:val="00C21EAE"/>
    <w:rsid w:val="00C2485F"/>
    <w:rsid w:val="00C40567"/>
    <w:rsid w:val="00C422DE"/>
    <w:rsid w:val="00C436AB"/>
    <w:rsid w:val="00C54D2E"/>
    <w:rsid w:val="00C6044F"/>
    <w:rsid w:val="00C62A2A"/>
    <w:rsid w:val="00C6378B"/>
    <w:rsid w:val="00C65169"/>
    <w:rsid w:val="00C7110C"/>
    <w:rsid w:val="00C7172F"/>
    <w:rsid w:val="00C74EC5"/>
    <w:rsid w:val="00C778C1"/>
    <w:rsid w:val="00C87770"/>
    <w:rsid w:val="00C91C58"/>
    <w:rsid w:val="00C95F09"/>
    <w:rsid w:val="00CA1D1D"/>
    <w:rsid w:val="00CA1E39"/>
    <w:rsid w:val="00CB52E0"/>
    <w:rsid w:val="00CB78DF"/>
    <w:rsid w:val="00CC5DD4"/>
    <w:rsid w:val="00CD4039"/>
    <w:rsid w:val="00CE3A30"/>
    <w:rsid w:val="00CE4994"/>
    <w:rsid w:val="00CE5A1E"/>
    <w:rsid w:val="00CE604B"/>
    <w:rsid w:val="00CE61A2"/>
    <w:rsid w:val="00CF1DA5"/>
    <w:rsid w:val="00CF2941"/>
    <w:rsid w:val="00D02E23"/>
    <w:rsid w:val="00D02E26"/>
    <w:rsid w:val="00D07F45"/>
    <w:rsid w:val="00D10E83"/>
    <w:rsid w:val="00D12F40"/>
    <w:rsid w:val="00D22A65"/>
    <w:rsid w:val="00D237C8"/>
    <w:rsid w:val="00D3490A"/>
    <w:rsid w:val="00D41815"/>
    <w:rsid w:val="00D4654A"/>
    <w:rsid w:val="00D47BA9"/>
    <w:rsid w:val="00D54D75"/>
    <w:rsid w:val="00D5698D"/>
    <w:rsid w:val="00D619CA"/>
    <w:rsid w:val="00D63B76"/>
    <w:rsid w:val="00D642F8"/>
    <w:rsid w:val="00D73F1D"/>
    <w:rsid w:val="00D74F50"/>
    <w:rsid w:val="00D80C30"/>
    <w:rsid w:val="00D81AF0"/>
    <w:rsid w:val="00D82D38"/>
    <w:rsid w:val="00D8438F"/>
    <w:rsid w:val="00D84AFE"/>
    <w:rsid w:val="00D95E3D"/>
    <w:rsid w:val="00DA05BB"/>
    <w:rsid w:val="00DA0869"/>
    <w:rsid w:val="00DA3CC1"/>
    <w:rsid w:val="00DB2308"/>
    <w:rsid w:val="00DC64C5"/>
    <w:rsid w:val="00DC6AE8"/>
    <w:rsid w:val="00DD27D5"/>
    <w:rsid w:val="00DD4D65"/>
    <w:rsid w:val="00DE0946"/>
    <w:rsid w:val="00DE32FB"/>
    <w:rsid w:val="00DE60F1"/>
    <w:rsid w:val="00DF2070"/>
    <w:rsid w:val="00DF20F5"/>
    <w:rsid w:val="00DF2129"/>
    <w:rsid w:val="00DF2D42"/>
    <w:rsid w:val="00DF3875"/>
    <w:rsid w:val="00DF6908"/>
    <w:rsid w:val="00E01E08"/>
    <w:rsid w:val="00E15CC6"/>
    <w:rsid w:val="00E24D75"/>
    <w:rsid w:val="00E30F5C"/>
    <w:rsid w:val="00E4251C"/>
    <w:rsid w:val="00E45E80"/>
    <w:rsid w:val="00E461C1"/>
    <w:rsid w:val="00E51C74"/>
    <w:rsid w:val="00E52074"/>
    <w:rsid w:val="00E62869"/>
    <w:rsid w:val="00E72044"/>
    <w:rsid w:val="00E75044"/>
    <w:rsid w:val="00E77B4D"/>
    <w:rsid w:val="00E84051"/>
    <w:rsid w:val="00E8557F"/>
    <w:rsid w:val="00E946B1"/>
    <w:rsid w:val="00EA04DC"/>
    <w:rsid w:val="00EA5A48"/>
    <w:rsid w:val="00EA5C55"/>
    <w:rsid w:val="00EB612A"/>
    <w:rsid w:val="00EB77D7"/>
    <w:rsid w:val="00EC6F3B"/>
    <w:rsid w:val="00ED3C59"/>
    <w:rsid w:val="00ED6378"/>
    <w:rsid w:val="00ED7F2B"/>
    <w:rsid w:val="00EE0D33"/>
    <w:rsid w:val="00EE2026"/>
    <w:rsid w:val="00EE209C"/>
    <w:rsid w:val="00EE2408"/>
    <w:rsid w:val="00EE6449"/>
    <w:rsid w:val="00EE6DE1"/>
    <w:rsid w:val="00EE77C5"/>
    <w:rsid w:val="00EF161E"/>
    <w:rsid w:val="00EF5745"/>
    <w:rsid w:val="00EF7FEB"/>
    <w:rsid w:val="00F03F27"/>
    <w:rsid w:val="00F07BC3"/>
    <w:rsid w:val="00F13B5B"/>
    <w:rsid w:val="00F149BA"/>
    <w:rsid w:val="00F17485"/>
    <w:rsid w:val="00F177B2"/>
    <w:rsid w:val="00F17948"/>
    <w:rsid w:val="00F2109D"/>
    <w:rsid w:val="00F210E5"/>
    <w:rsid w:val="00F22B33"/>
    <w:rsid w:val="00F25046"/>
    <w:rsid w:val="00F35056"/>
    <w:rsid w:val="00F364C7"/>
    <w:rsid w:val="00F3792C"/>
    <w:rsid w:val="00F42F8C"/>
    <w:rsid w:val="00F4311C"/>
    <w:rsid w:val="00F46D8E"/>
    <w:rsid w:val="00F47A7E"/>
    <w:rsid w:val="00F51BF7"/>
    <w:rsid w:val="00F5213A"/>
    <w:rsid w:val="00F52EDA"/>
    <w:rsid w:val="00F55261"/>
    <w:rsid w:val="00F55F3A"/>
    <w:rsid w:val="00F57C5E"/>
    <w:rsid w:val="00F60075"/>
    <w:rsid w:val="00F629EA"/>
    <w:rsid w:val="00F643F4"/>
    <w:rsid w:val="00F71104"/>
    <w:rsid w:val="00F71BB6"/>
    <w:rsid w:val="00F72DEB"/>
    <w:rsid w:val="00F779BD"/>
    <w:rsid w:val="00F84767"/>
    <w:rsid w:val="00F86FFC"/>
    <w:rsid w:val="00F87C16"/>
    <w:rsid w:val="00F92DA5"/>
    <w:rsid w:val="00F96977"/>
    <w:rsid w:val="00F978BF"/>
    <w:rsid w:val="00FA038D"/>
    <w:rsid w:val="00FA15B2"/>
    <w:rsid w:val="00FB7FA8"/>
    <w:rsid w:val="00FC0702"/>
    <w:rsid w:val="00FC58DA"/>
    <w:rsid w:val="00FC7AB1"/>
    <w:rsid w:val="00FE6857"/>
    <w:rsid w:val="00FF2BE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F856A6"/>
  <w15:chartTrackingRefBased/>
  <w15:docId w15:val="{1DD67AB1-7930-FD46-850B-98FC67C6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urityDataAccess@justice.gov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tice.gov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ta.Access1@justice.gov.uk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5149</CharactersWithSpaces>
  <SharedDoc>false</SharedDoc>
  <HLinks>
    <vt:vector size="30" baseType="variant">
      <vt:variant>
        <vt:i4>3342414</vt:i4>
      </vt:variant>
      <vt:variant>
        <vt:i4>12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9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3342414</vt:i4>
      </vt:variant>
      <vt:variant>
        <vt:i4>6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10</cp:revision>
  <cp:lastPrinted>2015-10-09T09:41:00Z</cp:lastPrinted>
  <dcterms:created xsi:type="dcterms:W3CDTF">2022-10-21T10:36:00Z</dcterms:created>
  <dcterms:modified xsi:type="dcterms:W3CDTF">2023-07-27T16:17:00Z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