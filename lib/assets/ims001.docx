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7"/>
        <w:gridCol w:w="4209"/>
      </w:tblGrid>
      <w:tr w:rsidR="00E75F5C" w14:paraId="7347800F" w14:textId="77777777" w:rsidTr="00A54597">
        <w:trPr>
          <w:trHeight w:val="2269"/>
        </w:trPr>
        <w:tc>
          <w:tcPr>
            <w:tcW w:w="5757" w:type="dxa"/>
          </w:tcPr>
          <w:p w14:paraId="46C92CA4" w14:textId="573B619F" w:rsidR="00E75F5C" w:rsidRDefault="00E75F5C">
            <w:pPr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1C1CF159" wp14:editId="28EFB9AB">
                  <wp:extent cx="972000" cy="759600"/>
                  <wp:effectExtent l="0" t="0" r="6350" b="2540"/>
                  <wp:docPr id="2" name="Picture 2" descr="Ministry of Justic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nistry of Justice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000" cy="75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9" w:type="dxa"/>
          </w:tcPr>
          <w:p w14:paraId="364D8D22" w14:textId="77777777" w:rsidR="00E75F5C" w:rsidRPr="00341184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>Offender Subject Access Request Team</w:t>
            </w:r>
          </w:p>
          <w:p w14:paraId="582C111E" w14:textId="1E816F5E" w:rsidR="00E75F5C" w:rsidRPr="00C70973" w:rsidRDefault="00E75F5C" w:rsidP="00E75F5C">
            <w:pPr>
              <w:keepNext/>
              <w:spacing w:line="220" w:lineRule="exact"/>
              <w:outlineLvl w:val="1"/>
              <w:rPr>
                <w:rFonts w:cs="Arial"/>
                <w:color w:val="000000"/>
              </w:rPr>
            </w:pPr>
            <w:r w:rsidRPr="00341184">
              <w:rPr>
                <w:rFonts w:cs="Arial"/>
                <w:color w:val="000000"/>
              </w:rPr>
              <w:t xml:space="preserve">Information </w:t>
            </w:r>
            <w:r w:rsidR="0022423D">
              <w:rPr>
                <w:rFonts w:cs="Arial"/>
                <w:color w:val="000000"/>
              </w:rPr>
              <w:t>Services</w:t>
            </w:r>
            <w:r w:rsidRPr="00341184">
              <w:rPr>
                <w:rFonts w:cs="Arial"/>
                <w:color w:val="000000"/>
              </w:rPr>
              <w:t xml:space="preserve"> Division</w:t>
            </w:r>
          </w:p>
          <w:p w14:paraId="2D9980F2" w14:textId="77777777" w:rsidR="00E75F5C" w:rsidRPr="000B5BEC" w:rsidRDefault="00E75F5C" w:rsidP="00E75F5C">
            <w:pPr>
              <w:rPr>
                <w:rFonts w:cs="Arial"/>
                <w:lang w:val="en-US"/>
              </w:rPr>
            </w:pPr>
            <w:r w:rsidRPr="000B5BEC">
              <w:rPr>
                <w:rFonts w:cs="Arial"/>
                <w:lang w:val="en-US"/>
              </w:rPr>
              <w:t>Ministry of Justice</w:t>
            </w:r>
          </w:p>
          <w:p w14:paraId="74F47D9B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Building 16</w:t>
            </w:r>
            <w:r>
              <w:rPr>
                <w:rFonts w:cs="Arial"/>
              </w:rPr>
              <w:t xml:space="preserve">, </w:t>
            </w:r>
            <w:r w:rsidRPr="000B5BEC">
              <w:rPr>
                <w:rFonts w:cs="Arial"/>
              </w:rPr>
              <w:t xml:space="preserve">NDC Site </w:t>
            </w:r>
          </w:p>
          <w:p w14:paraId="62839E44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Road</w:t>
            </w:r>
          </w:p>
          <w:p w14:paraId="6E5B7363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Branston</w:t>
            </w:r>
          </w:p>
          <w:p w14:paraId="45669141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Burton Upon Trent</w:t>
            </w:r>
          </w:p>
          <w:p w14:paraId="0ADF40DC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Staffordshire</w:t>
            </w:r>
          </w:p>
          <w:p w14:paraId="31C7EE05" w14:textId="77777777" w:rsidR="00E75F5C" w:rsidRPr="000B5BEC" w:rsidRDefault="00E75F5C" w:rsidP="00E75F5C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</w:rPr>
            </w:pPr>
            <w:r w:rsidRPr="000B5BEC">
              <w:rPr>
                <w:rFonts w:cs="Arial"/>
              </w:rPr>
              <w:t>DE14 3EG</w:t>
            </w:r>
          </w:p>
          <w:p w14:paraId="2EC2691E" w14:textId="385CCAA7" w:rsidR="00CC4313" w:rsidRPr="003F102B" w:rsidRDefault="00CC4313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</w:tc>
      </w:tr>
      <w:tr w:rsidR="00E75F5C" w14:paraId="55D5EE72" w14:textId="77777777" w:rsidTr="00A54597">
        <w:trPr>
          <w:trHeight w:val="2022"/>
        </w:trPr>
        <w:tc>
          <w:tcPr>
            <w:tcW w:w="5757" w:type="dxa"/>
          </w:tcPr>
          <w:p w14:paraId="1908A953" w14:textId="57CCC4B8" w:rsidR="00E75F5C" w:rsidRDefault="00F24D89">
            <w:pPr>
              <w:rPr>
                <w:rFonts w:cs="Arial"/>
              </w:rPr>
            </w:pP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</w:instrText>
            </w:r>
            <w:r w:rsidR="00811ADD">
              <w:rPr>
                <w:rFonts w:cs="Arial"/>
              </w:rPr>
              <w:instrText>letter</w:instrText>
            </w:r>
            <w:r>
              <w:rPr>
                <w:rFonts w:cs="Arial"/>
              </w:rPr>
              <w:instrText>_address</w:instrText>
            </w:r>
            <w:r w:rsidRPr="002C794D">
              <w:rPr>
                <w:rFonts w:cs="Arial"/>
              </w:rPr>
              <w:instrText xml:space="preserve"> \* MERGEFORMAT </w:instrText>
            </w:r>
            <w:r w:rsidRPr="002C794D">
              <w:rPr>
                <w:rFonts w:cs="Arial"/>
              </w:rPr>
              <w:fldChar w:fldCharType="separate"/>
            </w:r>
            <w:r w:rsidR="00811ADD">
              <w:rPr>
                <w:rFonts w:cs="Arial"/>
                <w:noProof/>
              </w:rPr>
              <w:t>«=letter_address»</w:t>
            </w:r>
            <w:r w:rsidRPr="002C794D">
              <w:rPr>
                <w:rFonts w:cs="Arial"/>
              </w:rPr>
              <w:fldChar w:fldCharType="end"/>
            </w:r>
          </w:p>
        </w:tc>
        <w:tc>
          <w:tcPr>
            <w:tcW w:w="4209" w:type="dxa"/>
          </w:tcPr>
          <w:p w14:paraId="3BBDA35B" w14:textId="6E3A00FE" w:rsidR="001E6DC9" w:rsidRPr="000B5BEC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T</w:t>
            </w:r>
            <w:r w:rsidRPr="000B5BEC">
              <w:rPr>
                <w:rFonts w:cs="Arial"/>
                <w:lang w:val="de-DE"/>
              </w:rPr>
              <w:t xml:space="preserve"> </w:t>
            </w:r>
            <w:r w:rsidR="00DC2729">
              <w:rPr>
                <w:rFonts w:cs="Arial"/>
                <w:lang w:val="de-DE"/>
              </w:rPr>
              <w:t>01283 496 136</w:t>
            </w:r>
          </w:p>
          <w:p w14:paraId="7530BF35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  <w:r w:rsidRPr="000B5BEC">
              <w:rPr>
                <w:rFonts w:cs="Arial"/>
                <w:b/>
                <w:lang w:val="de-DE"/>
              </w:rPr>
              <w:t>E</w:t>
            </w:r>
            <w:r w:rsidRPr="000B5BEC">
              <w:rPr>
                <w:rFonts w:cs="Arial"/>
                <w:lang w:val="de-DE"/>
              </w:rPr>
              <w:t xml:space="preserve"> </w:t>
            </w:r>
            <w:hyperlink r:id="rId6" w:history="1">
              <w:r w:rsidRPr="000C31BF">
                <w:rPr>
                  <w:rStyle w:val="Hyperlink"/>
                  <w:rFonts w:cs="Arial"/>
                  <w:lang w:val="de-DE"/>
                </w:rPr>
                <w:t>data.access1@justice.gov.uk</w:t>
              </w:r>
            </w:hyperlink>
          </w:p>
          <w:p w14:paraId="6A245CB2" w14:textId="77777777" w:rsidR="001E6DC9" w:rsidRDefault="001E6DC9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Fonts w:cs="Arial"/>
                <w:lang w:val="de-DE"/>
              </w:rPr>
            </w:pPr>
          </w:p>
          <w:p w14:paraId="10051007" w14:textId="77777777" w:rsidR="001E6DC9" w:rsidRDefault="00000000" w:rsidP="001E6DC9">
            <w:pPr>
              <w:overflowPunct w:val="0"/>
              <w:autoSpaceDE w:val="0"/>
              <w:autoSpaceDN w:val="0"/>
              <w:adjustRightInd w:val="0"/>
              <w:spacing w:line="220" w:lineRule="exact"/>
              <w:rPr>
                <w:rStyle w:val="Hyperlink"/>
                <w:rFonts w:cs="Arial"/>
                <w:lang w:val="de-DE"/>
              </w:rPr>
            </w:pPr>
            <w:hyperlink r:id="rId7" w:history="1">
              <w:r w:rsidR="001E6DC9" w:rsidRPr="005F4554">
                <w:rPr>
                  <w:rStyle w:val="Hyperlink"/>
                  <w:rFonts w:cs="Arial"/>
                  <w:lang w:val="de-DE"/>
                </w:rPr>
                <w:t>www.justice.gov.uk</w:t>
              </w:r>
            </w:hyperlink>
          </w:p>
          <w:p w14:paraId="06C4820B" w14:textId="77777777" w:rsidR="001E6DC9" w:rsidRDefault="001E6DC9" w:rsidP="00877CA4">
            <w:pPr>
              <w:ind w:left="1734" w:hanging="1734"/>
              <w:rPr>
                <w:rFonts w:cs="Arial"/>
              </w:rPr>
            </w:pPr>
          </w:p>
          <w:p w14:paraId="3E988925" w14:textId="3EE22F14" w:rsidR="00AB79B0" w:rsidRPr="000B5BEC" w:rsidRDefault="00E75710" w:rsidP="00AB79B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Your Reference:</w:t>
            </w:r>
            <w:r w:rsidR="00AB79B0">
              <w:rPr>
                <w:rFonts w:cs="Arial"/>
              </w:rPr>
              <w:t xml:space="preserve"> </w:t>
            </w:r>
            <w:r w:rsidR="00AB79B0">
              <w:rPr>
                <w:rFonts w:cs="Arial"/>
              </w:rPr>
              <w:fldChar w:fldCharType="begin"/>
            </w:r>
            <w:r w:rsidR="00AB79B0">
              <w:rPr>
                <w:rFonts w:cs="Arial"/>
              </w:rPr>
              <w:instrText xml:space="preserve"> MERGEFIELD =requester_reference \* MERGEFORMAT </w:instrText>
            </w:r>
            <w:r w:rsidR="00AB79B0">
              <w:rPr>
                <w:rFonts w:cs="Arial"/>
              </w:rPr>
              <w:fldChar w:fldCharType="separate"/>
            </w:r>
            <w:r w:rsidR="00AB79B0">
              <w:rPr>
                <w:rFonts w:cs="Arial"/>
                <w:noProof/>
              </w:rPr>
              <w:t>«=requester_reference»</w:t>
            </w:r>
            <w:r w:rsidR="00AB79B0">
              <w:rPr>
                <w:rFonts w:cs="Arial"/>
              </w:rPr>
              <w:fldChar w:fldCharType="end"/>
            </w:r>
          </w:p>
          <w:p w14:paraId="1BE01C6F" w14:textId="40940331" w:rsidR="00E75710" w:rsidRPr="000B5BEC" w:rsidRDefault="00E75710" w:rsidP="00E75710">
            <w:pPr>
              <w:ind w:left="1734" w:hanging="1734"/>
              <w:rPr>
                <w:rFonts w:cs="Arial"/>
              </w:rPr>
            </w:pPr>
            <w:r w:rsidRPr="000B5BEC">
              <w:rPr>
                <w:rFonts w:cs="Arial"/>
              </w:rPr>
              <w:t>Our Reference:</w:t>
            </w:r>
            <w:r>
              <w:rPr>
                <w:rFonts w:cs="Arial"/>
              </w:rPr>
              <w:t xml:space="preserve">  </w:t>
            </w:r>
            <w:r w:rsidRPr="000B5BEC">
              <w:rPr>
                <w:rFonts w:cs="Arial"/>
              </w:rPr>
              <w:t xml:space="preserve">DPA </w:t>
            </w:r>
            <w:r w:rsidRPr="002C794D">
              <w:rPr>
                <w:rFonts w:cs="Arial"/>
              </w:rPr>
              <w:fldChar w:fldCharType="begin"/>
            </w:r>
            <w:r w:rsidRPr="002C794D">
              <w:rPr>
                <w:rFonts w:cs="Arial"/>
              </w:rPr>
              <w:instrText xml:space="preserve"> MERGEFIELD =values.</w:instrText>
            </w:r>
            <w:r>
              <w:rPr>
                <w:rFonts w:cs="Arial"/>
              </w:rPr>
              <w:instrText xml:space="preserve">number </w:instrText>
            </w:r>
            <w:r w:rsidRPr="002C794D">
              <w:rPr>
                <w:rFonts w:cs="Arial"/>
              </w:rPr>
              <w:instrText xml:space="preserve">\* MERGEFORMAT </w:instrText>
            </w:r>
            <w:r w:rsidRPr="002C794D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«=values.number»</w:t>
            </w:r>
            <w:r w:rsidRPr="002C794D">
              <w:rPr>
                <w:rFonts w:cs="Arial"/>
              </w:rPr>
              <w:fldChar w:fldCharType="end"/>
            </w:r>
          </w:p>
          <w:p w14:paraId="7FAF9A99" w14:textId="77777777" w:rsidR="00E75710" w:rsidRPr="000B5BEC" w:rsidRDefault="00E75710" w:rsidP="00E75710">
            <w:pPr>
              <w:ind w:left="1734" w:hanging="1734"/>
              <w:rPr>
                <w:rFonts w:cs="Arial"/>
              </w:rPr>
            </w:pPr>
          </w:p>
          <w:p w14:paraId="7C54A1F3" w14:textId="53EAA911" w:rsidR="00E75F5C" w:rsidRDefault="00E75710" w:rsidP="00E75710">
            <w:pPr>
              <w:rPr>
                <w:rFonts w:cs="Arial"/>
              </w:rPr>
            </w:pPr>
            <w:r w:rsidRPr="000B5BEC">
              <w:rPr>
                <w:rFonts w:cs="Arial"/>
              </w:rPr>
              <w:t>Date:</w:t>
            </w:r>
            <w:r>
              <w:rPr>
                <w:rFonts w:cs="Arial"/>
              </w:rPr>
              <w:t xml:space="preserve">                  </w:t>
            </w: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=letter_date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«=letter_date»</w:t>
            </w:r>
            <w:r>
              <w:rPr>
                <w:rFonts w:cs="Arial"/>
              </w:rPr>
              <w:fldChar w:fldCharType="end"/>
            </w:r>
          </w:p>
        </w:tc>
      </w:tr>
      <w:tr w:rsidR="00702A74" w14:paraId="29A721BA" w14:textId="77777777" w:rsidTr="00A54597">
        <w:trPr>
          <w:trHeight w:val="235"/>
        </w:trPr>
        <w:tc>
          <w:tcPr>
            <w:tcW w:w="5757" w:type="dxa"/>
          </w:tcPr>
          <w:p w14:paraId="23736D84" w14:textId="1988209E" w:rsidR="00702A74" w:rsidRDefault="00702A74">
            <w:pPr>
              <w:rPr>
                <w:rFonts w:cs="Arial"/>
              </w:rPr>
            </w:pPr>
          </w:p>
        </w:tc>
        <w:tc>
          <w:tcPr>
            <w:tcW w:w="4209" w:type="dxa"/>
          </w:tcPr>
          <w:p w14:paraId="1E3D1DA6" w14:textId="77777777" w:rsidR="00702A74" w:rsidRPr="000B5BEC" w:rsidRDefault="00702A74" w:rsidP="00E75710">
            <w:pPr>
              <w:rPr>
                <w:rFonts w:cs="Arial"/>
              </w:rPr>
            </w:pPr>
          </w:p>
        </w:tc>
      </w:tr>
    </w:tbl>
    <w:p w14:paraId="17C206DE" w14:textId="64EE682F" w:rsidR="00E866DF" w:rsidRPr="001647C8" w:rsidRDefault="002C794D">
      <w:pPr>
        <w:tabs>
          <w:tab w:val="left" w:pos="2520"/>
        </w:tabs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=body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«=body»</w:t>
      </w:r>
      <w:r>
        <w:rPr>
          <w:rFonts w:cs="Arial"/>
          <w:sz w:val="22"/>
          <w:szCs w:val="22"/>
        </w:rPr>
        <w:fldChar w:fldCharType="end"/>
      </w:r>
    </w:p>
    <w:sectPr w:rsidR="00E866DF" w:rsidRPr="001647C8">
      <w:pgSz w:w="11909" w:h="16834" w:code="9"/>
      <w:pgMar w:top="720" w:right="1151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y"/>
  </w:docVars>
  <w:rsids>
    <w:rsidRoot w:val="00AE1247"/>
    <w:rsid w:val="00035E71"/>
    <w:rsid w:val="00042111"/>
    <w:rsid w:val="000559DA"/>
    <w:rsid w:val="000713F0"/>
    <w:rsid w:val="000932D5"/>
    <w:rsid w:val="00096156"/>
    <w:rsid w:val="000B5BEC"/>
    <w:rsid w:val="000E66E3"/>
    <w:rsid w:val="000E6966"/>
    <w:rsid w:val="00100662"/>
    <w:rsid w:val="001043EC"/>
    <w:rsid w:val="001116FC"/>
    <w:rsid w:val="001378D4"/>
    <w:rsid w:val="00161720"/>
    <w:rsid w:val="001647C8"/>
    <w:rsid w:val="00173545"/>
    <w:rsid w:val="001B7C4D"/>
    <w:rsid w:val="001C3277"/>
    <w:rsid w:val="001E6DC9"/>
    <w:rsid w:val="0020236C"/>
    <w:rsid w:val="002161AA"/>
    <w:rsid w:val="002210F0"/>
    <w:rsid w:val="0022423D"/>
    <w:rsid w:val="00235CE4"/>
    <w:rsid w:val="00250BB6"/>
    <w:rsid w:val="002570DA"/>
    <w:rsid w:val="002576AE"/>
    <w:rsid w:val="00275BCF"/>
    <w:rsid w:val="00282762"/>
    <w:rsid w:val="00296603"/>
    <w:rsid w:val="002B17FF"/>
    <w:rsid w:val="002C794D"/>
    <w:rsid w:val="002D1208"/>
    <w:rsid w:val="002F7C11"/>
    <w:rsid w:val="003040E2"/>
    <w:rsid w:val="00305749"/>
    <w:rsid w:val="0033123D"/>
    <w:rsid w:val="00335C1C"/>
    <w:rsid w:val="00341184"/>
    <w:rsid w:val="0037147A"/>
    <w:rsid w:val="003723AE"/>
    <w:rsid w:val="00390E6F"/>
    <w:rsid w:val="00392C52"/>
    <w:rsid w:val="00394A4E"/>
    <w:rsid w:val="003B7459"/>
    <w:rsid w:val="003C2A84"/>
    <w:rsid w:val="003C7A78"/>
    <w:rsid w:val="003C7D9F"/>
    <w:rsid w:val="003F102B"/>
    <w:rsid w:val="00424B4B"/>
    <w:rsid w:val="00432134"/>
    <w:rsid w:val="00452684"/>
    <w:rsid w:val="004644D4"/>
    <w:rsid w:val="004651D4"/>
    <w:rsid w:val="004651F1"/>
    <w:rsid w:val="00497596"/>
    <w:rsid w:val="004A2313"/>
    <w:rsid w:val="004B2095"/>
    <w:rsid w:val="004B5AF5"/>
    <w:rsid w:val="005038AD"/>
    <w:rsid w:val="00543256"/>
    <w:rsid w:val="00567CF3"/>
    <w:rsid w:val="00581771"/>
    <w:rsid w:val="0059252B"/>
    <w:rsid w:val="005B0D7F"/>
    <w:rsid w:val="005E5E65"/>
    <w:rsid w:val="005F4554"/>
    <w:rsid w:val="00610C92"/>
    <w:rsid w:val="00620EB3"/>
    <w:rsid w:val="00622821"/>
    <w:rsid w:val="006838EC"/>
    <w:rsid w:val="00697224"/>
    <w:rsid w:val="006B7DDD"/>
    <w:rsid w:val="006C3C72"/>
    <w:rsid w:val="006C5553"/>
    <w:rsid w:val="006E0FBD"/>
    <w:rsid w:val="00702A74"/>
    <w:rsid w:val="00732906"/>
    <w:rsid w:val="007553BD"/>
    <w:rsid w:val="0079426C"/>
    <w:rsid w:val="00796957"/>
    <w:rsid w:val="007E762E"/>
    <w:rsid w:val="007F6D34"/>
    <w:rsid w:val="008002D8"/>
    <w:rsid w:val="00811ADD"/>
    <w:rsid w:val="00816F0E"/>
    <w:rsid w:val="00877CA4"/>
    <w:rsid w:val="008A1620"/>
    <w:rsid w:val="008A446E"/>
    <w:rsid w:val="00906BBF"/>
    <w:rsid w:val="00916147"/>
    <w:rsid w:val="00957DBB"/>
    <w:rsid w:val="00A32289"/>
    <w:rsid w:val="00A54597"/>
    <w:rsid w:val="00A576E2"/>
    <w:rsid w:val="00A81B62"/>
    <w:rsid w:val="00A84D4B"/>
    <w:rsid w:val="00A86C44"/>
    <w:rsid w:val="00AB79B0"/>
    <w:rsid w:val="00AC17DD"/>
    <w:rsid w:val="00AC5050"/>
    <w:rsid w:val="00AE1247"/>
    <w:rsid w:val="00B136EB"/>
    <w:rsid w:val="00B16590"/>
    <w:rsid w:val="00B16F2F"/>
    <w:rsid w:val="00B17ECC"/>
    <w:rsid w:val="00B27D5C"/>
    <w:rsid w:val="00B46288"/>
    <w:rsid w:val="00B64D88"/>
    <w:rsid w:val="00B66A23"/>
    <w:rsid w:val="00BA605D"/>
    <w:rsid w:val="00BC456B"/>
    <w:rsid w:val="00BD72F8"/>
    <w:rsid w:val="00C00DFF"/>
    <w:rsid w:val="00C06080"/>
    <w:rsid w:val="00C304F6"/>
    <w:rsid w:val="00C37AF3"/>
    <w:rsid w:val="00C70973"/>
    <w:rsid w:val="00C927B2"/>
    <w:rsid w:val="00CB2CEE"/>
    <w:rsid w:val="00CC4313"/>
    <w:rsid w:val="00D52008"/>
    <w:rsid w:val="00D52C87"/>
    <w:rsid w:val="00D92F01"/>
    <w:rsid w:val="00DA258D"/>
    <w:rsid w:val="00DA5162"/>
    <w:rsid w:val="00DB09A0"/>
    <w:rsid w:val="00DC2729"/>
    <w:rsid w:val="00DE0CA0"/>
    <w:rsid w:val="00E46216"/>
    <w:rsid w:val="00E75710"/>
    <w:rsid w:val="00E75F5C"/>
    <w:rsid w:val="00E866DF"/>
    <w:rsid w:val="00E92700"/>
    <w:rsid w:val="00E94844"/>
    <w:rsid w:val="00EA1FC4"/>
    <w:rsid w:val="00EA2121"/>
    <w:rsid w:val="00EB4BB8"/>
    <w:rsid w:val="00EC7542"/>
    <w:rsid w:val="00ED437C"/>
    <w:rsid w:val="00ED5F31"/>
    <w:rsid w:val="00EF7F2C"/>
    <w:rsid w:val="00F06427"/>
    <w:rsid w:val="00F24D89"/>
    <w:rsid w:val="00F43E3B"/>
    <w:rsid w:val="00F81C1E"/>
    <w:rsid w:val="00FB6D65"/>
    <w:rsid w:val="00FC6065"/>
    <w:rsid w:val="00FE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16FA"/>
  <w15:chartTrackingRefBased/>
  <w15:docId w15:val="{BE38BFBB-F6FA-4045-9A13-1F9EE4F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17FF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5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outlineLvl w:val="1"/>
    </w:pPr>
    <w:rPr>
      <w:b/>
      <w:color w:val="800080"/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lang w:val="en-US"/>
    </w:rPr>
  </w:style>
  <w:style w:type="paragraph" w:styleId="BalloonText">
    <w:name w:val="Balloon Text"/>
    <w:basedOn w:val="Normal"/>
    <w:link w:val="BalloonTextChar"/>
    <w:rsid w:val="00C709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70973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rsid w:val="00DE0CA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184"/>
    <w:rPr>
      <w:color w:val="605E5C"/>
      <w:shd w:val="clear" w:color="auto" w:fill="E1DFDD"/>
    </w:rPr>
  </w:style>
  <w:style w:type="table" w:styleId="TableGrid">
    <w:name w:val="Table Grid"/>
    <w:basedOn w:val="TableNormal"/>
    <w:rsid w:val="00E7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tice.gov.uk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data.access1@justice.gov.u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ananderson/Downloads/Solicitor%20Acknowledgement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08D79B-C150-B543-AE53-F2C683DA2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Solicitor Acknowledgement (1).dot</Template>
  <TotalTime>127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Microsoft Office User</dc:creator>
  <cp:keywords/>
  <dc:description/>
  <cp:lastModifiedBy>Shaw, Lucas</cp:lastModifiedBy>
  <cp:revision>90</cp:revision>
  <cp:lastPrinted>2018-01-26T11:18:00Z</cp:lastPrinted>
  <dcterms:created xsi:type="dcterms:W3CDTF">2019-10-28T14:16:00Z</dcterms:created>
  <dcterms:modified xsi:type="dcterms:W3CDTF">2023-07-28T08:16:00Z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