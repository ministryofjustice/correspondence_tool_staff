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24086668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2C7EFB4D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486A533D" w14:textId="77777777" w:rsidR="00567BEB" w:rsidRPr="00661A9E" w:rsidRDefault="00351BA9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7DFEAD1" wp14:editId="4440303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0834F6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7FE4871F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7D20B495" w14:textId="77777777" w:rsidR="00141A52" w:rsidRDefault="00141A52" w:rsidP="00141A52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6ABCAFF0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63B6751C" w14:textId="77777777" w:rsidR="00141A52" w:rsidRDefault="00141A52" w:rsidP="00141A52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69B794BA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2D1907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C9F15F7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7E1A998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D814A3A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4409801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3B83D73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4BE3F8D3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03CD9810" w14:textId="77777777" w:rsidR="00CB422F" w:rsidRDefault="00CB422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</w:pPr>
                </w:p>
                <w:p w14:paraId="014F5663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2C65BB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:</w:t>
                  </w:r>
                  <w:r w:rsidR="00CB422F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5658A6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>Data.Access1@justice.gov.uk</w:t>
                  </w:r>
                </w:p>
                <w:p w14:paraId="5BB1CCC2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4F09228B" w14:textId="77777777" w:rsidR="00DF2D42" w:rsidRPr="00661A9E" w:rsidRDefault="00567BEB" w:rsidP="00CF1A11">
                  <w:pPr>
                    <w:rPr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</w:tc>
            </w:tr>
            <w:tr w:rsidR="00567BEB" w:rsidRPr="00661A9E" w14:paraId="1C2F120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1E7B736B" w14:textId="77777777" w:rsidR="001C4AF8" w:rsidRPr="00661A9E" w:rsidRDefault="00403576" w:rsidP="00661A9E">
                  <w:pPr>
                    <w:rPr>
                      <w:rFonts w:ascii="Arial" w:hAnsi="Arial" w:cs="Arial"/>
                      <w:szCs w:val="24"/>
                    </w:rPr>
                  </w:pPr>
                  <w:r w:rsidRPr="00661A9E">
                    <w:rPr>
                      <w:rFonts w:ascii="Arial" w:hAnsi="Arial" w:cs="Arial"/>
                      <w:szCs w:val="24"/>
                    </w:rPr>
                    <w:t>Dea</w:t>
                  </w:r>
                  <w:r w:rsidR="00411F23" w:rsidRPr="00661A9E">
                    <w:rPr>
                      <w:rFonts w:ascii="Arial" w:hAnsi="Arial" w:cs="Arial"/>
                      <w:szCs w:val="24"/>
                    </w:rPr>
                    <w:t xml:space="preserve">r </w:t>
                  </w:r>
                  <w:r w:rsidR="008B6890">
                    <w:rPr>
                      <w:rFonts w:ascii="Arial" w:hAnsi="Arial" w:cs="Arial"/>
                      <w:szCs w:val="24"/>
                    </w:rPr>
                    <w:t>Branston</w:t>
                  </w:r>
                  <w:r w:rsidR="002C65BB">
                    <w:rPr>
                      <w:rFonts w:ascii="Arial" w:hAnsi="Arial" w:cs="Arial"/>
                      <w:szCs w:val="24"/>
                    </w:rPr>
                    <w:t xml:space="preserve"> Records Management Service,</w:t>
                  </w: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01079D6D" w14:textId="77777777" w:rsidR="00567BEB" w:rsidRPr="00661A9E" w:rsidRDefault="00567BEB" w:rsidP="00661A9E">
                  <w:pPr>
                    <w:pStyle w:val="Heading2"/>
                    <w:spacing w:line="220" w:lineRule="exact"/>
                    <w:rPr>
                      <w:rFonts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4D254B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714D59E0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2126"/>
        <w:gridCol w:w="3685"/>
      </w:tblGrid>
      <w:tr w:rsidR="00E16B99" w:rsidRPr="00661A9E" w14:paraId="6FB356DB" w14:textId="77777777" w:rsidTr="002C65BB">
        <w:trPr>
          <w:trHeight w:val="305"/>
        </w:trPr>
        <w:tc>
          <w:tcPr>
            <w:tcW w:w="6629" w:type="dxa"/>
            <w:gridSpan w:val="2"/>
            <w:shd w:val="clear" w:color="auto" w:fill="auto"/>
          </w:tcPr>
          <w:p w14:paraId="3F7DEC1F" w14:textId="5E870189" w:rsidR="00E16B99" w:rsidRDefault="00310117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Reference:</w:t>
            </w:r>
            <w:r w:rsidR="00DC3C7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DC3C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3685" w:type="dxa"/>
            <w:shd w:val="clear" w:color="auto" w:fill="auto"/>
          </w:tcPr>
          <w:p w14:paraId="5CD843F1" w14:textId="032AC85C" w:rsidR="00E16B99" w:rsidRDefault="00E16B99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Date: 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DC3C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DC3C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2C65BB" w:rsidRPr="00661A9E" w14:paraId="300704ED" w14:textId="77777777" w:rsidTr="002C65BB">
        <w:trPr>
          <w:trHeight w:val="564"/>
        </w:trPr>
        <w:tc>
          <w:tcPr>
            <w:tcW w:w="4503" w:type="dxa"/>
            <w:shd w:val="clear" w:color="auto" w:fill="auto"/>
          </w:tcPr>
          <w:p w14:paraId="4E17F563" w14:textId="0A7B8882" w:rsidR="002C65BB" w:rsidRPr="00F4311C" w:rsidRDefault="002C65BB" w:rsidP="004A59F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</w:t>
            </w:r>
            <w:r w:rsidR="00645AC5">
              <w:rPr>
                <w:rFonts w:ascii="Arial" w:hAnsi="Arial" w:cs="Arial"/>
                <w:b/>
                <w:sz w:val="22"/>
                <w:szCs w:val="22"/>
              </w:rPr>
              <w:t>Forename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DC3C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br/>
              <w:t xml:space="preserve">Offender </w:t>
            </w:r>
            <w:r w:rsidR="00645AC5">
              <w:rPr>
                <w:rFonts w:ascii="Arial" w:hAnsi="Arial" w:cs="Arial"/>
                <w:b/>
                <w:sz w:val="22"/>
                <w:szCs w:val="22"/>
              </w:rPr>
              <w:t>Surn</w:t>
            </w:r>
            <w:r w:rsidR="00737923">
              <w:rPr>
                <w:rFonts w:ascii="Arial" w:hAnsi="Arial" w:cs="Arial"/>
                <w:b/>
                <w:sz w:val="22"/>
                <w:szCs w:val="22"/>
              </w:rPr>
              <w:t>ame:</w:t>
            </w:r>
          </w:p>
        </w:tc>
        <w:tc>
          <w:tcPr>
            <w:tcW w:w="2126" w:type="dxa"/>
            <w:shd w:val="clear" w:color="auto" w:fill="auto"/>
          </w:tcPr>
          <w:p w14:paraId="3D2F36BF" w14:textId="77777777" w:rsidR="00DC3C73" w:rsidRPr="00962E15" w:rsidRDefault="002C65BB" w:rsidP="00DC3C7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DC3C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82DAB1D" w14:textId="57540910" w:rsidR="002C65BB" w:rsidRPr="00F4311C" w:rsidRDefault="002C65BB" w:rsidP="003441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5B0A2A56" w14:textId="6F3A4A3D" w:rsidR="002C65BB" w:rsidRPr="00F4311C" w:rsidRDefault="002C65BB" w:rsidP="003101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 Numbers:</w:t>
            </w:r>
            <w:r w:rsidR="00DC3C7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DC3C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DC3C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DC3C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854D037" w14:textId="77777777" w:rsidR="002C65BB" w:rsidRDefault="002C65BB" w:rsidP="002C65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3"/>
        <w:gridCol w:w="2517"/>
        <w:gridCol w:w="2501"/>
        <w:gridCol w:w="2513"/>
      </w:tblGrid>
      <w:tr w:rsidR="00737923" w14:paraId="3B97EA39" w14:textId="77777777" w:rsidTr="004D7FA1">
        <w:tc>
          <w:tcPr>
            <w:tcW w:w="5140" w:type="dxa"/>
            <w:gridSpan w:val="2"/>
            <w:shd w:val="clear" w:color="auto" w:fill="auto"/>
          </w:tcPr>
          <w:p w14:paraId="08C498D6" w14:textId="77777777" w:rsidR="00737923" w:rsidRPr="004D7FA1" w:rsidRDefault="00737923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7FA1">
              <w:rPr>
                <w:rFonts w:ascii="Arial" w:hAnsi="Arial" w:cs="Arial"/>
                <w:b/>
                <w:bCs/>
                <w:sz w:val="22"/>
                <w:szCs w:val="22"/>
              </w:rPr>
              <w:t>Alias Names</w:t>
            </w:r>
          </w:p>
        </w:tc>
        <w:tc>
          <w:tcPr>
            <w:tcW w:w="2570" w:type="dxa"/>
            <w:vMerge w:val="restart"/>
            <w:shd w:val="clear" w:color="auto" w:fill="auto"/>
          </w:tcPr>
          <w:p w14:paraId="79280ED3" w14:textId="77777777" w:rsidR="00737923" w:rsidRPr="004D7FA1" w:rsidRDefault="00737923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7F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Alias </w:t>
            </w:r>
            <w:proofErr w:type="spellStart"/>
            <w:r w:rsidRPr="004D7FA1">
              <w:rPr>
                <w:rFonts w:ascii="Arial" w:hAnsi="Arial" w:cs="Arial"/>
                <w:b/>
                <w:bCs/>
                <w:sz w:val="22"/>
                <w:szCs w:val="22"/>
              </w:rPr>
              <w:t>DoB</w:t>
            </w:r>
            <w:proofErr w:type="spellEnd"/>
          </w:p>
        </w:tc>
        <w:tc>
          <w:tcPr>
            <w:tcW w:w="2570" w:type="dxa"/>
            <w:vMerge w:val="restart"/>
            <w:shd w:val="clear" w:color="auto" w:fill="auto"/>
          </w:tcPr>
          <w:p w14:paraId="10CDA0A1" w14:textId="77777777" w:rsidR="00737923" w:rsidRPr="004D7FA1" w:rsidRDefault="00737923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D7FA1">
              <w:rPr>
                <w:rFonts w:ascii="Arial" w:hAnsi="Arial" w:cs="Arial"/>
                <w:b/>
                <w:bCs/>
                <w:sz w:val="22"/>
                <w:szCs w:val="22"/>
              </w:rPr>
              <w:t>Prison Number</w:t>
            </w:r>
          </w:p>
        </w:tc>
      </w:tr>
      <w:tr w:rsidR="00737923" w14:paraId="65263AD5" w14:textId="77777777" w:rsidTr="004D7FA1"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</w:tcPr>
          <w:p w14:paraId="4E016D37" w14:textId="77777777" w:rsidR="00737923" w:rsidRPr="004D7FA1" w:rsidRDefault="00645AC5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Forename</w:t>
            </w:r>
          </w:p>
        </w:tc>
        <w:tc>
          <w:tcPr>
            <w:tcW w:w="2570" w:type="dxa"/>
            <w:tcBorders>
              <w:bottom w:val="single" w:sz="4" w:space="0" w:color="auto"/>
            </w:tcBorders>
            <w:shd w:val="clear" w:color="auto" w:fill="auto"/>
          </w:tcPr>
          <w:p w14:paraId="27C7AF06" w14:textId="77777777" w:rsidR="00737923" w:rsidRPr="004D7FA1" w:rsidRDefault="00645AC5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Surname</w:t>
            </w:r>
          </w:p>
        </w:tc>
        <w:tc>
          <w:tcPr>
            <w:tcW w:w="25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2923D11" w14:textId="77777777" w:rsidR="00737923" w:rsidRPr="004D7FA1" w:rsidRDefault="00737923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7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F3D7E62" w14:textId="77777777" w:rsidR="00737923" w:rsidRPr="004D7FA1" w:rsidRDefault="00737923" w:rsidP="004D7FA1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737923" w14:paraId="0E1E9D5A" w14:textId="77777777" w:rsidTr="004D7FA1">
        <w:tc>
          <w:tcPr>
            <w:tcW w:w="2570" w:type="dxa"/>
            <w:tcBorders>
              <w:top w:val="single" w:sz="4" w:space="0" w:color="auto"/>
            </w:tcBorders>
            <w:shd w:val="clear" w:color="auto" w:fill="auto"/>
          </w:tcPr>
          <w:p w14:paraId="06ABF74B" w14:textId="51AE5E53" w:rsidR="00737923" w:rsidRPr="004D7FA1" w:rsidRDefault="00DC3C73" w:rsidP="002C65BB">
            <w:pPr>
              <w:rPr>
                <w:rFonts w:ascii="Arial" w:hAnsi="Arial" w:cs="Arial"/>
                <w:sz w:val="22"/>
                <w:szCs w:val="22"/>
              </w:rPr>
            </w:pP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2570" w:type="dxa"/>
            <w:tcBorders>
              <w:top w:val="single" w:sz="4" w:space="0" w:color="auto"/>
            </w:tcBorders>
            <w:shd w:val="clear" w:color="auto" w:fill="auto"/>
          </w:tcPr>
          <w:p w14:paraId="0E3A99AB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  <w:shd w:val="clear" w:color="auto" w:fill="auto"/>
          </w:tcPr>
          <w:p w14:paraId="7925E90B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</w:tcBorders>
            <w:shd w:val="clear" w:color="auto" w:fill="auto"/>
          </w:tcPr>
          <w:p w14:paraId="3E6A467A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0CB18693" w14:textId="77777777" w:rsidTr="004D7FA1">
        <w:tc>
          <w:tcPr>
            <w:tcW w:w="2570" w:type="dxa"/>
            <w:shd w:val="clear" w:color="auto" w:fill="auto"/>
          </w:tcPr>
          <w:p w14:paraId="47872FCE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2841CED3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FA83816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37C901C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53AFA202" w14:textId="77777777" w:rsidTr="004D7FA1">
        <w:tc>
          <w:tcPr>
            <w:tcW w:w="2570" w:type="dxa"/>
            <w:shd w:val="clear" w:color="auto" w:fill="auto"/>
          </w:tcPr>
          <w:p w14:paraId="11846762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1F7ED400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F97BCB8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B2FCBF0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504A2908" w14:textId="77777777" w:rsidTr="004D7FA1">
        <w:tc>
          <w:tcPr>
            <w:tcW w:w="2570" w:type="dxa"/>
            <w:shd w:val="clear" w:color="auto" w:fill="auto"/>
          </w:tcPr>
          <w:p w14:paraId="13E70F2E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223E1322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4270B467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8C59DF8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27E922EC" w14:textId="77777777" w:rsidTr="004D7FA1">
        <w:trPr>
          <w:trHeight w:val="60"/>
        </w:trPr>
        <w:tc>
          <w:tcPr>
            <w:tcW w:w="2570" w:type="dxa"/>
            <w:shd w:val="clear" w:color="auto" w:fill="auto"/>
          </w:tcPr>
          <w:p w14:paraId="4814EE26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66010444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00D8416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31912299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5020701E" w14:textId="77777777" w:rsidTr="004D7FA1">
        <w:trPr>
          <w:trHeight w:val="60"/>
        </w:trPr>
        <w:tc>
          <w:tcPr>
            <w:tcW w:w="2570" w:type="dxa"/>
            <w:shd w:val="clear" w:color="auto" w:fill="auto"/>
          </w:tcPr>
          <w:p w14:paraId="35ED7B52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2A0CC7B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1DD186C4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0A2BDF41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7923" w14:paraId="22215821" w14:textId="77777777" w:rsidTr="004D7FA1">
        <w:trPr>
          <w:trHeight w:val="60"/>
        </w:trPr>
        <w:tc>
          <w:tcPr>
            <w:tcW w:w="2570" w:type="dxa"/>
            <w:shd w:val="clear" w:color="auto" w:fill="auto"/>
          </w:tcPr>
          <w:p w14:paraId="077A0EE3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099C1BA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55A9DD4D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70" w:type="dxa"/>
            <w:shd w:val="clear" w:color="auto" w:fill="auto"/>
          </w:tcPr>
          <w:p w14:paraId="709BBFFE" w14:textId="77777777" w:rsidR="00737923" w:rsidRPr="004D7FA1" w:rsidRDefault="00737923" w:rsidP="002C65B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3EB058" w14:textId="77777777" w:rsidR="00D619CA" w:rsidRDefault="008D5218" w:rsidP="009157E1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2018</w:t>
      </w:r>
      <w:r w:rsidR="00D619CA" w:rsidRPr="002E00A7">
        <w:rPr>
          <w:rFonts w:ascii="Arial" w:hAnsi="Arial" w:cs="Arial"/>
          <w:sz w:val="32"/>
          <w:szCs w:val="32"/>
        </w:rPr>
        <w:t>: SUBJECT ACCESS REQUEST</w:t>
      </w:r>
    </w:p>
    <w:p w14:paraId="24000F50" w14:textId="77777777" w:rsidR="001E1D57" w:rsidRDefault="001E1D57" w:rsidP="001E1D57"/>
    <w:p w14:paraId="315846E8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  <w:r w:rsidRPr="005E366E">
        <w:rPr>
          <w:rFonts w:ascii="Arial" w:hAnsi="Arial" w:cs="Arial"/>
          <w:szCs w:val="24"/>
        </w:rPr>
        <w:t>We have received a request from the above named for the disclosure of personal data by the Prison Service.</w:t>
      </w:r>
    </w:p>
    <w:p w14:paraId="22A4F9C4" w14:textId="77777777" w:rsidR="00EC6849" w:rsidRPr="005E366E" w:rsidRDefault="00EC6849">
      <w:pPr>
        <w:jc w:val="both"/>
        <w:rPr>
          <w:rFonts w:ascii="Arial" w:hAnsi="Arial" w:cs="Arial"/>
          <w:szCs w:val="24"/>
        </w:rPr>
      </w:pPr>
    </w:p>
    <w:p w14:paraId="2E0E929F" w14:textId="77777777" w:rsidR="00AD448A" w:rsidRDefault="00AD448A" w:rsidP="00AD448A">
      <w:pPr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The following records are required: All CAT A files and series 6 subs (Cross Border Transfer files). </w:t>
      </w:r>
    </w:p>
    <w:p w14:paraId="001B9D01" w14:textId="77777777" w:rsidR="002C63D8" w:rsidRDefault="002C63D8">
      <w:pPr>
        <w:jc w:val="both"/>
        <w:rPr>
          <w:rFonts w:ascii="Arial" w:hAnsi="Arial" w:cs="Arial"/>
          <w:b/>
          <w:szCs w:val="24"/>
        </w:rPr>
      </w:pPr>
    </w:p>
    <w:p w14:paraId="3E62EE87" w14:textId="77777777" w:rsidR="00EC6849" w:rsidRDefault="00EC6849">
      <w:pPr>
        <w:numPr>
          <w:ilvl w:val="0"/>
          <w:numId w:val="10"/>
        </w:num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If the record has been sent on to another person, destroyed in accordance with </w:t>
      </w:r>
      <w:r w:rsidR="008D5218">
        <w:rPr>
          <w:rFonts w:ascii="Arial" w:hAnsi="Arial" w:cs="Arial"/>
          <w:szCs w:val="24"/>
        </w:rPr>
        <w:t>Prison Service Instruction (</w:t>
      </w:r>
      <w:r>
        <w:rPr>
          <w:rFonts w:ascii="Arial" w:hAnsi="Arial" w:cs="Arial"/>
          <w:szCs w:val="24"/>
        </w:rPr>
        <w:t>PSI</w:t>
      </w:r>
      <w:r w:rsidR="008D5218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</w:t>
      </w:r>
      <w:r w:rsidR="008D5218">
        <w:rPr>
          <w:rFonts w:ascii="Arial" w:hAnsi="Arial" w:cs="Arial"/>
          <w:szCs w:val="24"/>
        </w:rPr>
        <w:t>04/2018</w:t>
      </w:r>
      <w:r>
        <w:rPr>
          <w:rFonts w:ascii="Arial" w:hAnsi="Arial" w:cs="Arial"/>
          <w:szCs w:val="24"/>
        </w:rPr>
        <w:t xml:space="preserve"> or if there is no trace of records held, please indicate </w:t>
      </w:r>
      <w:r w:rsidR="00695603">
        <w:rPr>
          <w:rFonts w:ascii="Arial" w:hAnsi="Arial" w:cs="Arial"/>
          <w:szCs w:val="24"/>
        </w:rPr>
        <w:t>below,</w:t>
      </w:r>
      <w:r>
        <w:rPr>
          <w:rFonts w:ascii="Arial" w:hAnsi="Arial" w:cs="Arial"/>
          <w:szCs w:val="24"/>
        </w:rPr>
        <w:t xml:space="preserve"> and return this request. Otherwise please send the files/copies to the </w:t>
      </w:r>
      <w:r w:rsidR="00141A52">
        <w:rPr>
          <w:rFonts w:ascii="Arial" w:hAnsi="Arial" w:cs="Arial"/>
          <w:szCs w:val="24"/>
        </w:rPr>
        <w:t>Offender Subject Access Request</w:t>
      </w:r>
      <w:r w:rsidR="008D5218">
        <w:rPr>
          <w:rFonts w:ascii="Arial" w:hAnsi="Arial" w:cs="Arial"/>
          <w:szCs w:val="24"/>
        </w:rPr>
        <w:t xml:space="preserve"> Team</w:t>
      </w:r>
      <w:r>
        <w:rPr>
          <w:rFonts w:ascii="Arial" w:hAnsi="Arial" w:cs="Arial"/>
          <w:szCs w:val="24"/>
        </w:rPr>
        <w:t xml:space="preserve"> at the above address, quoting our reference.</w:t>
      </w:r>
    </w:p>
    <w:p w14:paraId="74658F9A" w14:textId="77777777" w:rsidR="00EC6849" w:rsidRDefault="00EC6849">
      <w:pPr>
        <w:jc w:val="both"/>
        <w:rPr>
          <w:rFonts w:ascii="Arial" w:hAnsi="Arial" w:cs="Arial"/>
          <w:szCs w:val="24"/>
        </w:rPr>
      </w:pPr>
    </w:p>
    <w:p w14:paraId="7742F802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 w:rsidR="0049235F"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 w:rsidR="0049235F"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 w:rsidR="0049235F">
        <w:rPr>
          <w:rFonts w:ascii="Arial" w:hAnsi="Arial" w:cs="Arial"/>
          <w:sz w:val="22"/>
          <w:szCs w:val="22"/>
        </w:rPr>
        <w:t>______</w:t>
      </w:r>
    </w:p>
    <w:p w14:paraId="5F3168AC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058989BF" w14:textId="77777777" w:rsidR="00EC6849" w:rsidRPr="00760F12" w:rsidRDefault="00EC6849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destroye</w:t>
      </w:r>
      <w:r w:rsidR="008D5218" w:rsidRPr="00760F12">
        <w:rPr>
          <w:rFonts w:ascii="Arial" w:hAnsi="Arial" w:cs="Arial"/>
          <w:sz w:val="22"/>
          <w:szCs w:val="22"/>
        </w:rPr>
        <w:t>d in accordance with PSI 04/2018</w:t>
      </w:r>
      <w:r w:rsidRPr="00760F12">
        <w:rPr>
          <w:rFonts w:ascii="Arial" w:hAnsi="Arial" w:cs="Arial"/>
          <w:sz w:val="22"/>
          <w:szCs w:val="22"/>
        </w:rPr>
        <w:t xml:space="preserve">  </w:t>
      </w:r>
      <w:r w:rsidR="0049235F"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 w:rsidR="0049235F"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08761026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34563847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 w:rsidR="0049235F"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 w:rsidR="0049235F"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6AB9D7A7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76931607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 w:rsidR="0049235F"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 w:rsidR="0049235F"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03C10E1F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</w:p>
    <w:p w14:paraId="20476D3E" w14:textId="77777777" w:rsidR="00EC6849" w:rsidRPr="00760F12" w:rsidRDefault="00EC6849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 w:rsidR="0049235F"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 w:rsidR="0049235F"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6F369CEA" w14:textId="77777777" w:rsidR="00EC6849" w:rsidRPr="00760F12" w:rsidRDefault="00EC6849">
      <w:pPr>
        <w:rPr>
          <w:sz w:val="22"/>
          <w:szCs w:val="22"/>
        </w:rPr>
      </w:pPr>
    </w:p>
    <w:p w14:paraId="1D2EC275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25E6C950" w14:textId="77777777" w:rsidR="00760F12" w:rsidRDefault="00760F12" w:rsidP="00760F12">
      <w:pPr>
        <w:jc w:val="both"/>
        <w:rPr>
          <w:rFonts w:ascii="Arial" w:hAnsi="Arial"/>
          <w:szCs w:val="24"/>
        </w:rPr>
      </w:pPr>
    </w:p>
    <w:p w14:paraId="21C5CE7E" w14:textId="77777777" w:rsidR="00760F12" w:rsidRDefault="00CF1A11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</w:t>
      </w:r>
      <w:r w:rsidR="00760F12">
        <w:rPr>
          <w:rFonts w:ascii="Arial" w:hAnsi="Arial"/>
          <w:szCs w:val="24"/>
        </w:rPr>
        <w:t>pplication Team</w:t>
      </w:r>
    </w:p>
    <w:p w14:paraId="3C8F75BD" w14:textId="77777777" w:rsid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66A4B5D0" w14:textId="77777777" w:rsidR="00760F12" w:rsidRPr="00760F12" w:rsidRDefault="00760F12" w:rsidP="00760F12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>Ministry of Justice</w:t>
      </w:r>
    </w:p>
    <w:sectPr w:rsidR="00760F12" w:rsidRPr="00760F12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272479">
    <w:abstractNumId w:val="2"/>
  </w:num>
  <w:num w:numId="2" w16cid:durableId="1873150688">
    <w:abstractNumId w:val="7"/>
  </w:num>
  <w:num w:numId="3" w16cid:durableId="70667683">
    <w:abstractNumId w:val="5"/>
  </w:num>
  <w:num w:numId="4" w16cid:durableId="919171235">
    <w:abstractNumId w:val="7"/>
    <w:lvlOverride w:ilvl="0"/>
  </w:num>
  <w:num w:numId="5" w16cid:durableId="1530339787">
    <w:abstractNumId w:val="5"/>
    <w:lvlOverride w:ilvl="0"/>
  </w:num>
  <w:num w:numId="6" w16cid:durableId="326905513">
    <w:abstractNumId w:val="3"/>
  </w:num>
  <w:num w:numId="7" w16cid:durableId="985014159">
    <w:abstractNumId w:val="6"/>
  </w:num>
  <w:num w:numId="8" w16cid:durableId="180099727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89502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629028">
    <w:abstractNumId w:val="0"/>
  </w:num>
  <w:num w:numId="11" w16cid:durableId="589974302">
    <w:abstractNumId w:val="1"/>
  </w:num>
  <w:num w:numId="12" w16cid:durableId="174729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7BA0"/>
    <w:rsid w:val="0001652B"/>
    <w:rsid w:val="00037637"/>
    <w:rsid w:val="00062E32"/>
    <w:rsid w:val="00077DE0"/>
    <w:rsid w:val="00082817"/>
    <w:rsid w:val="000907AE"/>
    <w:rsid w:val="00093274"/>
    <w:rsid w:val="000A128B"/>
    <w:rsid w:val="000A57A5"/>
    <w:rsid w:val="000B5D1E"/>
    <w:rsid w:val="000D208E"/>
    <w:rsid w:val="000D7714"/>
    <w:rsid w:val="000E2188"/>
    <w:rsid w:val="000E2278"/>
    <w:rsid w:val="000E6367"/>
    <w:rsid w:val="000F4D12"/>
    <w:rsid w:val="001030AE"/>
    <w:rsid w:val="00120ED2"/>
    <w:rsid w:val="00121C01"/>
    <w:rsid w:val="00135957"/>
    <w:rsid w:val="00140F67"/>
    <w:rsid w:val="00141A52"/>
    <w:rsid w:val="001428BD"/>
    <w:rsid w:val="00150428"/>
    <w:rsid w:val="0018490A"/>
    <w:rsid w:val="00190D57"/>
    <w:rsid w:val="0019222A"/>
    <w:rsid w:val="001B0382"/>
    <w:rsid w:val="001C0DD7"/>
    <w:rsid w:val="001C4AF8"/>
    <w:rsid w:val="001D078B"/>
    <w:rsid w:val="001E1D57"/>
    <w:rsid w:val="001E655F"/>
    <w:rsid w:val="002031F6"/>
    <w:rsid w:val="00203EC4"/>
    <w:rsid w:val="00230D85"/>
    <w:rsid w:val="002427FF"/>
    <w:rsid w:val="00251861"/>
    <w:rsid w:val="00255CB6"/>
    <w:rsid w:val="00257181"/>
    <w:rsid w:val="00260F20"/>
    <w:rsid w:val="00264BC8"/>
    <w:rsid w:val="00267215"/>
    <w:rsid w:val="002C274A"/>
    <w:rsid w:val="002C63D8"/>
    <w:rsid w:val="002C65BB"/>
    <w:rsid w:val="002D08F3"/>
    <w:rsid w:val="002E00A7"/>
    <w:rsid w:val="002E3A1E"/>
    <w:rsid w:val="002F5FC9"/>
    <w:rsid w:val="00310117"/>
    <w:rsid w:val="003171CE"/>
    <w:rsid w:val="00325461"/>
    <w:rsid w:val="00330BE9"/>
    <w:rsid w:val="0034090F"/>
    <w:rsid w:val="0034365B"/>
    <w:rsid w:val="003441B1"/>
    <w:rsid w:val="00351BA9"/>
    <w:rsid w:val="00355131"/>
    <w:rsid w:val="0036097C"/>
    <w:rsid w:val="0036484A"/>
    <w:rsid w:val="003A0F86"/>
    <w:rsid w:val="003B5121"/>
    <w:rsid w:val="003B7F5C"/>
    <w:rsid w:val="003C12B6"/>
    <w:rsid w:val="003E7E2C"/>
    <w:rsid w:val="003F27B1"/>
    <w:rsid w:val="003F765A"/>
    <w:rsid w:val="00403576"/>
    <w:rsid w:val="00411F23"/>
    <w:rsid w:val="0041671C"/>
    <w:rsid w:val="004242F6"/>
    <w:rsid w:val="004259F1"/>
    <w:rsid w:val="00437454"/>
    <w:rsid w:val="0044254B"/>
    <w:rsid w:val="00442DB9"/>
    <w:rsid w:val="00450102"/>
    <w:rsid w:val="00450F50"/>
    <w:rsid w:val="0045453E"/>
    <w:rsid w:val="00455C4A"/>
    <w:rsid w:val="00485E21"/>
    <w:rsid w:val="004866B2"/>
    <w:rsid w:val="0049235F"/>
    <w:rsid w:val="00496C7B"/>
    <w:rsid w:val="004A452E"/>
    <w:rsid w:val="004A59FC"/>
    <w:rsid w:val="004A7F4A"/>
    <w:rsid w:val="004C53C0"/>
    <w:rsid w:val="004C5A2F"/>
    <w:rsid w:val="004C7435"/>
    <w:rsid w:val="004D7FA1"/>
    <w:rsid w:val="005065B9"/>
    <w:rsid w:val="005142D7"/>
    <w:rsid w:val="005143B4"/>
    <w:rsid w:val="0052457E"/>
    <w:rsid w:val="00524B48"/>
    <w:rsid w:val="00533F62"/>
    <w:rsid w:val="00553C18"/>
    <w:rsid w:val="005564A7"/>
    <w:rsid w:val="005642A9"/>
    <w:rsid w:val="005658A6"/>
    <w:rsid w:val="00567BEB"/>
    <w:rsid w:val="00575A91"/>
    <w:rsid w:val="005B500A"/>
    <w:rsid w:val="005C6384"/>
    <w:rsid w:val="005C719C"/>
    <w:rsid w:val="005D154D"/>
    <w:rsid w:val="005E25A6"/>
    <w:rsid w:val="00602094"/>
    <w:rsid w:val="006062CE"/>
    <w:rsid w:val="00613F5F"/>
    <w:rsid w:val="006151D4"/>
    <w:rsid w:val="006358D4"/>
    <w:rsid w:val="00645AC5"/>
    <w:rsid w:val="00661A9E"/>
    <w:rsid w:val="006943B4"/>
    <w:rsid w:val="00695603"/>
    <w:rsid w:val="006A23FD"/>
    <w:rsid w:val="006B0F19"/>
    <w:rsid w:val="007130EB"/>
    <w:rsid w:val="00727F49"/>
    <w:rsid w:val="00730ECB"/>
    <w:rsid w:val="007334A1"/>
    <w:rsid w:val="00737923"/>
    <w:rsid w:val="00742B6E"/>
    <w:rsid w:val="007522EA"/>
    <w:rsid w:val="00755E9A"/>
    <w:rsid w:val="0076050E"/>
    <w:rsid w:val="00760F12"/>
    <w:rsid w:val="00785401"/>
    <w:rsid w:val="007B1934"/>
    <w:rsid w:val="007B6148"/>
    <w:rsid w:val="007C105E"/>
    <w:rsid w:val="007F70A6"/>
    <w:rsid w:val="00807A88"/>
    <w:rsid w:val="0081331A"/>
    <w:rsid w:val="00815EDD"/>
    <w:rsid w:val="00835421"/>
    <w:rsid w:val="00835885"/>
    <w:rsid w:val="0083679C"/>
    <w:rsid w:val="00850456"/>
    <w:rsid w:val="00851F64"/>
    <w:rsid w:val="00853D55"/>
    <w:rsid w:val="0085555E"/>
    <w:rsid w:val="00856361"/>
    <w:rsid w:val="00860FEC"/>
    <w:rsid w:val="00897DBF"/>
    <w:rsid w:val="008A703D"/>
    <w:rsid w:val="008B5CF9"/>
    <w:rsid w:val="008B6890"/>
    <w:rsid w:val="008D4205"/>
    <w:rsid w:val="008D5218"/>
    <w:rsid w:val="008E3E72"/>
    <w:rsid w:val="008E70C8"/>
    <w:rsid w:val="008F5F87"/>
    <w:rsid w:val="008F62E1"/>
    <w:rsid w:val="009157E1"/>
    <w:rsid w:val="0091737B"/>
    <w:rsid w:val="00920A45"/>
    <w:rsid w:val="00921AE4"/>
    <w:rsid w:val="009251FF"/>
    <w:rsid w:val="009370EF"/>
    <w:rsid w:val="00946EF3"/>
    <w:rsid w:val="00947F48"/>
    <w:rsid w:val="009501C1"/>
    <w:rsid w:val="00973D67"/>
    <w:rsid w:val="00974C44"/>
    <w:rsid w:val="00976E1B"/>
    <w:rsid w:val="009A4D0E"/>
    <w:rsid w:val="009A5868"/>
    <w:rsid w:val="009B2D63"/>
    <w:rsid w:val="009B3AE4"/>
    <w:rsid w:val="009C4E35"/>
    <w:rsid w:val="009E65BA"/>
    <w:rsid w:val="009F6774"/>
    <w:rsid w:val="00A03F9B"/>
    <w:rsid w:val="00A15958"/>
    <w:rsid w:val="00A36233"/>
    <w:rsid w:val="00A42C72"/>
    <w:rsid w:val="00A54844"/>
    <w:rsid w:val="00A563ED"/>
    <w:rsid w:val="00A7163F"/>
    <w:rsid w:val="00A736F8"/>
    <w:rsid w:val="00A74DFC"/>
    <w:rsid w:val="00A7796E"/>
    <w:rsid w:val="00A804E7"/>
    <w:rsid w:val="00A81174"/>
    <w:rsid w:val="00A82EF0"/>
    <w:rsid w:val="00A878EE"/>
    <w:rsid w:val="00A9237C"/>
    <w:rsid w:val="00A95BB8"/>
    <w:rsid w:val="00A970AA"/>
    <w:rsid w:val="00AA6F80"/>
    <w:rsid w:val="00AB5569"/>
    <w:rsid w:val="00AD448A"/>
    <w:rsid w:val="00AD77E4"/>
    <w:rsid w:val="00AE16A3"/>
    <w:rsid w:val="00AE562E"/>
    <w:rsid w:val="00B123A0"/>
    <w:rsid w:val="00B172B4"/>
    <w:rsid w:val="00B20F7F"/>
    <w:rsid w:val="00B2755F"/>
    <w:rsid w:val="00B4347B"/>
    <w:rsid w:val="00B50355"/>
    <w:rsid w:val="00B50EAE"/>
    <w:rsid w:val="00B56BF2"/>
    <w:rsid w:val="00B62E21"/>
    <w:rsid w:val="00B64E6B"/>
    <w:rsid w:val="00B652DA"/>
    <w:rsid w:val="00B7521D"/>
    <w:rsid w:val="00B82598"/>
    <w:rsid w:val="00B84F1C"/>
    <w:rsid w:val="00B901D1"/>
    <w:rsid w:val="00B960F2"/>
    <w:rsid w:val="00BB0AE5"/>
    <w:rsid w:val="00BC3E1B"/>
    <w:rsid w:val="00BC6303"/>
    <w:rsid w:val="00BF019A"/>
    <w:rsid w:val="00BF0CDC"/>
    <w:rsid w:val="00BF1DD4"/>
    <w:rsid w:val="00BF7506"/>
    <w:rsid w:val="00C00CAF"/>
    <w:rsid w:val="00C05CF2"/>
    <w:rsid w:val="00C1174B"/>
    <w:rsid w:val="00C16A45"/>
    <w:rsid w:val="00C21EAE"/>
    <w:rsid w:val="00C51ED2"/>
    <w:rsid w:val="00C62A2A"/>
    <w:rsid w:val="00C7172F"/>
    <w:rsid w:val="00C87770"/>
    <w:rsid w:val="00C95F09"/>
    <w:rsid w:val="00CA1E39"/>
    <w:rsid w:val="00CB1355"/>
    <w:rsid w:val="00CB422F"/>
    <w:rsid w:val="00CC1FCB"/>
    <w:rsid w:val="00CC4154"/>
    <w:rsid w:val="00CC6180"/>
    <w:rsid w:val="00CE3A30"/>
    <w:rsid w:val="00CE7C79"/>
    <w:rsid w:val="00CF1A11"/>
    <w:rsid w:val="00D12F40"/>
    <w:rsid w:val="00D46213"/>
    <w:rsid w:val="00D619CA"/>
    <w:rsid w:val="00D642F8"/>
    <w:rsid w:val="00D73F1D"/>
    <w:rsid w:val="00D81AF0"/>
    <w:rsid w:val="00D82D38"/>
    <w:rsid w:val="00D957DE"/>
    <w:rsid w:val="00DA0869"/>
    <w:rsid w:val="00DA3CC1"/>
    <w:rsid w:val="00DB05E5"/>
    <w:rsid w:val="00DB36B2"/>
    <w:rsid w:val="00DB68A0"/>
    <w:rsid w:val="00DC22F8"/>
    <w:rsid w:val="00DC3C73"/>
    <w:rsid w:val="00DC4629"/>
    <w:rsid w:val="00DC6AE8"/>
    <w:rsid w:val="00DD27D5"/>
    <w:rsid w:val="00DE0946"/>
    <w:rsid w:val="00DE32FB"/>
    <w:rsid w:val="00DF2070"/>
    <w:rsid w:val="00DF2D42"/>
    <w:rsid w:val="00DF2DFE"/>
    <w:rsid w:val="00DF4A8B"/>
    <w:rsid w:val="00DF686F"/>
    <w:rsid w:val="00E10CF6"/>
    <w:rsid w:val="00E127C4"/>
    <w:rsid w:val="00E15CC6"/>
    <w:rsid w:val="00E16B99"/>
    <w:rsid w:val="00E45E80"/>
    <w:rsid w:val="00E51C74"/>
    <w:rsid w:val="00E52BCD"/>
    <w:rsid w:val="00E6520B"/>
    <w:rsid w:val="00E84051"/>
    <w:rsid w:val="00E93798"/>
    <w:rsid w:val="00EA04DC"/>
    <w:rsid w:val="00EA609E"/>
    <w:rsid w:val="00EB77D7"/>
    <w:rsid w:val="00EC6849"/>
    <w:rsid w:val="00EC6F3B"/>
    <w:rsid w:val="00EE0D33"/>
    <w:rsid w:val="00EE6DE1"/>
    <w:rsid w:val="00EE6F53"/>
    <w:rsid w:val="00F13B5B"/>
    <w:rsid w:val="00F17485"/>
    <w:rsid w:val="00F210E5"/>
    <w:rsid w:val="00F35056"/>
    <w:rsid w:val="00F364C7"/>
    <w:rsid w:val="00F42F8C"/>
    <w:rsid w:val="00F477AB"/>
    <w:rsid w:val="00F47A7E"/>
    <w:rsid w:val="00F51BF7"/>
    <w:rsid w:val="00F57C5E"/>
    <w:rsid w:val="00F643F4"/>
    <w:rsid w:val="00F65761"/>
    <w:rsid w:val="00F72DEB"/>
    <w:rsid w:val="00F84767"/>
    <w:rsid w:val="00F92DA5"/>
    <w:rsid w:val="00F978BF"/>
    <w:rsid w:val="00FA038D"/>
    <w:rsid w:val="00FC0702"/>
    <w:rsid w:val="00FE19C9"/>
    <w:rsid w:val="00F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1D627"/>
  <w15:chartTrackingRefBased/>
  <w15:docId w15:val="{3A80BCBB-8686-C44E-9177-80CCA252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  <w:tab w:val="left" w:pos="5040"/>
        <w:tab w:val="right" w:pos="8640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141A52"/>
    <w:rPr>
      <w:b/>
      <w:i/>
      <w:sz w:val="24"/>
      <w:lang w:eastAsia="en-US"/>
    </w:rPr>
  </w:style>
  <w:style w:type="character" w:styleId="UnresolvedMention">
    <w:name w:val="Unresolved Mention"/>
    <w:uiPriority w:val="99"/>
    <w:semiHidden/>
    <w:unhideWhenUsed/>
    <w:rsid w:val="0056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1F4C0EEA29DA45AC6530CDD0D0C9AA" ma:contentTypeVersion="11" ma:contentTypeDescription="Create a new document." ma:contentTypeScope="" ma:versionID="440eab990a5cf25dfae7ea87336a38de">
  <xsd:schema xmlns:xsd="http://www.w3.org/2001/XMLSchema" xmlns:xs="http://www.w3.org/2001/XMLSchema" xmlns:p="http://schemas.microsoft.com/office/2006/metadata/properties" xmlns:ns3="b214e182-95f6-4c22-a9c3-241c4cbb94b9" xmlns:ns4="523b244e-c5f8-49c8-b6e0-51dbe4370306" targetNamespace="http://schemas.microsoft.com/office/2006/metadata/properties" ma:root="true" ma:fieldsID="a372a30621413fae82b201becff5bfbc" ns3:_="" ns4:_="">
    <xsd:import namespace="b214e182-95f6-4c22-a9c3-241c4cbb94b9"/>
    <xsd:import namespace="523b244e-c5f8-49c8-b6e0-51dbe43703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4e182-95f6-4c22-a9c3-241c4cbb9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244e-c5f8-49c8-b6e0-51dbe43703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CFF968-457A-4CE6-B94E-E30AB2949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0BC542-3CAB-4FB2-A772-4E9E3E19C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4e182-95f6-4c22-a9c3-241c4cbb94b9"/>
    <ds:schemaRef ds:uri="523b244e-c5f8-49c8-b6e0-51dbe4370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2024</CharactersWithSpaces>
  <SharedDoc>false</SharedDoc>
  <HLinks>
    <vt:vector size="6" baseType="variant">
      <vt:variant>
        <vt:i4>7667766</vt:i4>
      </vt:variant>
      <vt:variant>
        <vt:i4>0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Pepler, Andrew</cp:lastModifiedBy>
  <cp:revision>3</cp:revision>
  <cp:lastPrinted>2015-10-09T09:41:00Z</cp:lastPrinted>
  <dcterms:created xsi:type="dcterms:W3CDTF">2022-10-21T13:13:00Z</dcterms:created>
  <dcterms:modified xsi:type="dcterms:W3CDTF">2022-10-21T13:15:00Z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  <property fmtid="{D5CDD505-2E9C-101B-9397-08002B2CF9AE}" pid="4" name="ContentTypeId">
    <vt:lpwstr>0x010100F11F4C0EEA29DA45AC6530CDD0D0C9AA</vt:lpwstr>
  </property>
</Properties>
</file>